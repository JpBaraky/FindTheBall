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BC76" w14:textId="77777777" w:rsidR="0022360F" w:rsidRPr="00785C56" w:rsidRDefault="000A37DD" w:rsidP="00D01F16">
      <w:pPr>
        <w:pStyle w:val="NoSpacing"/>
        <w:tabs>
          <w:tab w:val="left" w:pos="750"/>
        </w:tabs>
        <w:rPr>
          <w:noProof/>
        </w:rPr>
      </w:pPr>
      <w:r w:rsidRPr="00785C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08A6FB1C" wp14:editId="3E80531E">
                <wp:simplePos x="0" y="0"/>
                <wp:positionH relativeFrom="page">
                  <wp:posOffset>0</wp:posOffset>
                </wp:positionH>
                <wp:positionV relativeFrom="page">
                  <wp:posOffset>-345440</wp:posOffset>
                </wp:positionV>
                <wp:extent cx="720000" cy="10692000"/>
                <wp:effectExtent l="0" t="0" r="23495" b="1460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00" cy="10692000"/>
                        </a:xfrm>
                        <a:prstGeom prst="rect">
                          <a:avLst/>
                        </a:prstGeom>
                        <a:solidFill>
                          <a:srgbClr val="006A6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56846" id="Rectangle 5" o:spid="_x0000_s1026" style="position:absolute;margin-left:0;margin-top:-27.2pt;width:56.7pt;height:841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" fillcolor="#006a6a">
                <w10:wrap anchorx="page" anchory="page"/>
                <w10:anchorlock/>
              </v:rect>
            </w:pict>
          </mc:Fallback>
        </mc:AlternateContent>
      </w:r>
      <w:r w:rsidR="0022360F" w:rsidRPr="00785C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C16D3" wp14:editId="36161660">
                <wp:simplePos x="0" y="0"/>
                <wp:positionH relativeFrom="page">
                  <wp:posOffset>4445</wp:posOffset>
                </wp:positionH>
                <wp:positionV relativeFrom="page">
                  <wp:posOffset>8840470</wp:posOffset>
                </wp:positionV>
                <wp:extent cx="7767955" cy="318135"/>
                <wp:effectExtent l="0" t="0" r="0" b="0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9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Pixellari" w:hAnsi="Pixellari"/>
                                <w:noProof/>
                                <w:color w:val="DE7F4C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639337977"/>
                              <w:placeholder>
                                <w:docPart w:val="297B4EE27FD6433C88B3F03DA05CC83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BD70E08" w14:textId="77777777" w:rsidR="002E4942" w:rsidRPr="00785C56" w:rsidRDefault="00E5648B" w:rsidP="007D4424">
                                <w:pPr>
                                  <w:pStyle w:val="NoSpacing"/>
                                  <w:jc w:val="center"/>
                                  <w:rPr>
                                    <w:rFonts w:ascii="Pixellari" w:hAnsi="Pixellari"/>
                                    <w:noProof/>
                                    <w:color w:val="DE7F4C"/>
                                    <w:sz w:val="26"/>
                                    <w:szCs w:val="26"/>
                                  </w:rPr>
                                </w:pPr>
                                <w:r w:rsidRPr="00785C56">
                                  <w:rPr>
                                    <w:rFonts w:ascii="Pixellari" w:hAnsi="Pixellari"/>
                                    <w:noProof/>
                                    <w:color w:val="DE7F4C"/>
                                    <w:sz w:val="26"/>
                                    <w:szCs w:val="26"/>
                                  </w:rPr>
                                  <w:t>Author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ixellari" w:hAnsi="Pixellari"/>
                                <w:caps/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313760623"/>
                              <w:placeholder>
                                <w:docPart w:val="9A80231E5D45455CBF5FCFFB41C7BC85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 w14:paraId="144215C9" w14:textId="77777777" w:rsidR="002E4942" w:rsidRPr="00785C56" w:rsidRDefault="00E5648B" w:rsidP="007D4424">
                                <w:pPr>
                                  <w:pStyle w:val="NoSpacing"/>
                                  <w:jc w:val="center"/>
                                  <w:rPr>
                                    <w:rFonts w:ascii="Pixellari" w:hAnsi="Pixellari"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85C56">
                                  <w:rPr>
                                    <w:rFonts w:ascii="Pixellari" w:hAnsi="Pixellari"/>
                                    <w:caps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Company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C16D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.35pt;margin-top:696.1pt;width:611.65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Pixellari" w:hAnsi="Pixellari"/>
                          <w:noProof/>
                          <w:color w:val="DE7F4C"/>
                          <w:sz w:val="26"/>
                          <w:szCs w:val="26"/>
                        </w:rPr>
                        <w:alias w:val="Author"/>
                        <w:tag w:val=""/>
                        <w:id w:val="-1639337977"/>
                        <w:placeholder>
                          <w:docPart w:val="297B4EE27FD6433C88B3F03DA05CC83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BD70E08" w14:textId="77777777" w:rsidR="002E4942" w:rsidRPr="00785C56" w:rsidRDefault="00E5648B" w:rsidP="007D4424">
                          <w:pPr>
                            <w:pStyle w:val="NoSpacing"/>
                            <w:jc w:val="center"/>
                            <w:rPr>
                              <w:rFonts w:ascii="Pixellari" w:hAnsi="Pixellari"/>
                              <w:noProof/>
                              <w:color w:val="DE7F4C"/>
                              <w:sz w:val="26"/>
                              <w:szCs w:val="26"/>
                            </w:rPr>
                          </w:pPr>
                          <w:r w:rsidRPr="00785C56">
                            <w:rPr>
                              <w:rFonts w:ascii="Pixellari" w:hAnsi="Pixellari"/>
                              <w:noProof/>
                              <w:color w:val="DE7F4C"/>
                              <w:sz w:val="26"/>
                              <w:szCs w:val="26"/>
                            </w:rPr>
                            <w:t>Author</w:t>
                          </w:r>
                        </w:p>
                      </w:sdtContent>
                    </w:sdt>
                    <w:sdt>
                      <w:sdtPr>
                        <w:rPr>
                          <w:rFonts w:ascii="Pixellari" w:hAnsi="Pixellari"/>
                          <w:caps/>
                          <w:noProof/>
                          <w:color w:val="595959" w:themeColor="text1" w:themeTint="A6"/>
                          <w:sz w:val="20"/>
                          <w:szCs w:val="20"/>
                        </w:rPr>
                        <w:alias w:val="Company"/>
                        <w:tag w:val=""/>
                        <w:id w:val="313760623"/>
                        <w:placeholder>
                          <w:docPart w:val="9A80231E5D45455CBF5FCFFB41C7BC85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p w14:paraId="144215C9" w14:textId="77777777" w:rsidR="002E4942" w:rsidRPr="00785C56" w:rsidRDefault="00E5648B" w:rsidP="007D4424">
                          <w:pPr>
                            <w:pStyle w:val="NoSpacing"/>
                            <w:jc w:val="center"/>
                            <w:rPr>
                              <w:rFonts w:ascii="Pixellari" w:hAnsi="Pixellari"/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85C56">
                            <w:rPr>
                              <w:rFonts w:ascii="Pixellari" w:hAnsi="Pixellari"/>
                              <w:caps/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Company name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</w:p>
    <w:p w14:paraId="55EAEA82" w14:textId="77777777" w:rsidR="0022360F" w:rsidRPr="00785C56" w:rsidRDefault="0022360F" w:rsidP="00D01F16">
      <w:pPr>
        <w:spacing w:line="240" w:lineRule="auto"/>
      </w:pPr>
    </w:p>
    <w:p w14:paraId="30336FF1" w14:textId="77777777" w:rsidR="0022360F" w:rsidRPr="00785C56" w:rsidRDefault="0022360F" w:rsidP="00D01F16">
      <w:pPr>
        <w:spacing w:line="240" w:lineRule="auto"/>
      </w:pPr>
    </w:p>
    <w:p w14:paraId="405A4DE9" w14:textId="77777777" w:rsidR="0022360F" w:rsidRPr="00785C56" w:rsidRDefault="0022360F" w:rsidP="00D01F16">
      <w:pPr>
        <w:spacing w:line="240" w:lineRule="auto"/>
      </w:pPr>
    </w:p>
    <w:p w14:paraId="636BC9EB" w14:textId="77777777" w:rsidR="0022360F" w:rsidRPr="00785C56" w:rsidRDefault="0022360F" w:rsidP="00D01F16">
      <w:pPr>
        <w:spacing w:line="240" w:lineRule="auto"/>
      </w:pPr>
    </w:p>
    <w:p w14:paraId="392E3A40" w14:textId="77777777" w:rsidR="0022360F" w:rsidRPr="00785C56" w:rsidRDefault="0022360F" w:rsidP="00D01F16">
      <w:pPr>
        <w:spacing w:line="240" w:lineRule="auto"/>
      </w:pPr>
    </w:p>
    <w:p w14:paraId="3D7D8915" w14:textId="77777777" w:rsidR="0022360F" w:rsidRPr="00785C56" w:rsidRDefault="0022360F" w:rsidP="00D01F16">
      <w:pPr>
        <w:spacing w:line="240" w:lineRule="auto"/>
      </w:pPr>
    </w:p>
    <w:p w14:paraId="1400D0AF" w14:textId="77777777" w:rsidR="0022360F" w:rsidRPr="00785C56" w:rsidRDefault="00514281" w:rsidP="00D01F16">
      <w:pPr>
        <w:spacing w:line="240" w:lineRule="auto"/>
      </w:pPr>
      <w:r w:rsidRPr="00785C5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4523A" wp14:editId="0A2708B1">
                <wp:simplePos x="0" y="0"/>
                <wp:positionH relativeFrom="page">
                  <wp:align>center</wp:align>
                </wp:positionH>
                <wp:positionV relativeFrom="page">
                  <wp:posOffset>3002915</wp:posOffset>
                </wp:positionV>
                <wp:extent cx="7767955" cy="944880"/>
                <wp:effectExtent l="0" t="0" r="18415" b="4445"/>
                <wp:wrapNone/>
                <wp:docPr id="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955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Pixellari" w:eastAsiaTheme="majorEastAsia" w:hAnsi="Pixellari"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465473594"/>
                              <w:placeholder>
                                <w:docPart w:val="B023AFF6F7BF43DEA82B6B969BD80F3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448C1" w14:textId="77777777" w:rsidR="002E4942" w:rsidRPr="00785C56" w:rsidRDefault="00E5648B" w:rsidP="00E02834">
                                <w:pPr>
                                  <w:pStyle w:val="NoSpacing"/>
                                  <w:jc w:val="center"/>
                                  <w:rPr>
                                    <w:rFonts w:ascii="Pixellari" w:eastAsiaTheme="majorEastAsia" w:hAnsi="Pixellari"/>
                                    <w:noProof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</w:pPr>
                                <w:r w:rsidRPr="00785C56">
                                  <w:rPr>
                                    <w:rFonts w:ascii="Pixellari" w:eastAsiaTheme="majorEastAsia" w:hAnsi="Pixellari"/>
                                    <w:noProof/>
                                    <w:color w:val="262626" w:themeColor="text1" w:themeTint="D9"/>
                                    <w:sz w:val="144"/>
                                    <w:szCs w:val="144"/>
                                  </w:rPr>
                                  <w:t>Game Name</w:t>
                                </w:r>
                              </w:p>
                            </w:sdtContent>
                          </w:sdt>
                          <w:p w14:paraId="4377EE41" w14:textId="77777777" w:rsidR="002E4942" w:rsidRPr="00785C56" w:rsidRDefault="002E4942" w:rsidP="00E02834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523A" id="Text Box 1" o:spid="_x0000_s1027" type="#_x0000_t202" style="position:absolute;left:0;text-align:left;margin-left:0;margin-top:236.45pt;width:611.65pt;height:74.4pt;z-index:251662336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Pixellari" w:eastAsiaTheme="majorEastAsia" w:hAnsi="Pixellari"/>
                          <w:noProof/>
                          <w:color w:val="262626" w:themeColor="text1" w:themeTint="D9"/>
                          <w:sz w:val="144"/>
                          <w:szCs w:val="144"/>
                        </w:rPr>
                        <w:alias w:val="Title"/>
                        <w:tag w:val=""/>
                        <w:id w:val="465473594"/>
                        <w:placeholder>
                          <w:docPart w:val="B023AFF6F7BF43DEA82B6B969BD80F3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335448C1" w14:textId="77777777" w:rsidR="002E4942" w:rsidRPr="00785C56" w:rsidRDefault="00E5648B" w:rsidP="00E02834">
                          <w:pPr>
                            <w:pStyle w:val="NoSpacing"/>
                            <w:jc w:val="center"/>
                            <w:rPr>
                              <w:rFonts w:ascii="Pixellari" w:eastAsiaTheme="majorEastAsia" w:hAnsi="Pixellari"/>
                              <w:noProof/>
                              <w:color w:val="262626" w:themeColor="text1" w:themeTint="D9"/>
                              <w:sz w:val="144"/>
                              <w:szCs w:val="144"/>
                            </w:rPr>
                          </w:pPr>
                          <w:r w:rsidRPr="00785C56">
                            <w:rPr>
                              <w:rFonts w:ascii="Pixellari" w:eastAsiaTheme="majorEastAsia" w:hAnsi="Pixellari"/>
                              <w:noProof/>
                              <w:color w:val="262626" w:themeColor="text1" w:themeTint="D9"/>
                              <w:sz w:val="144"/>
                              <w:szCs w:val="144"/>
                            </w:rPr>
                            <w:t>Game Name</w:t>
                          </w:r>
                        </w:p>
                      </w:sdtContent>
                    </w:sdt>
                    <w:p w14:paraId="4377EE41" w14:textId="77777777" w:rsidR="002E4942" w:rsidRPr="00785C56" w:rsidRDefault="002E4942" w:rsidP="00E02834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528C2F" w14:textId="77777777" w:rsidR="0022360F" w:rsidRPr="00785C56" w:rsidRDefault="0022360F" w:rsidP="00D01F16">
      <w:pPr>
        <w:spacing w:line="240" w:lineRule="auto"/>
      </w:pPr>
    </w:p>
    <w:p w14:paraId="3FD8D345" w14:textId="77777777" w:rsidR="0022360F" w:rsidRPr="00785C56" w:rsidRDefault="0022360F" w:rsidP="00D01F16">
      <w:pPr>
        <w:spacing w:line="240" w:lineRule="auto"/>
      </w:pPr>
    </w:p>
    <w:p w14:paraId="7C2DE2FE" w14:textId="77777777" w:rsidR="0022360F" w:rsidRPr="00785C56" w:rsidRDefault="0022360F" w:rsidP="00D01F16">
      <w:pPr>
        <w:spacing w:line="240" w:lineRule="auto"/>
      </w:pPr>
    </w:p>
    <w:p w14:paraId="076A1DD1" w14:textId="77777777" w:rsidR="0022360F" w:rsidRPr="00785C56" w:rsidRDefault="0022360F" w:rsidP="00D01F16">
      <w:pPr>
        <w:spacing w:line="240" w:lineRule="auto"/>
      </w:pPr>
    </w:p>
    <w:p w14:paraId="0D069200" w14:textId="77777777" w:rsidR="00E97399" w:rsidRPr="00785C56" w:rsidRDefault="0022360F" w:rsidP="00D01F16">
      <w:pPr>
        <w:tabs>
          <w:tab w:val="left" w:pos="5475"/>
        </w:tabs>
        <w:spacing w:line="240" w:lineRule="auto"/>
      </w:pPr>
      <w:r w:rsidRPr="00785C56">
        <w:tab/>
      </w:r>
    </w:p>
    <w:p w14:paraId="501BD0E2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5629417F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07C28559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4C826380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412FF9DF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6891A7B7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36DC112A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338B5180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02C25BCB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75482860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6C41DC77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35B3C03C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4BE29324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4E33A1A5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2DCD216A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3187BD9E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3F8235A2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01505C86" w14:textId="77777777" w:rsidR="00E74699" w:rsidRPr="00785C56" w:rsidRDefault="00E74699" w:rsidP="00EA2423">
      <w:pPr>
        <w:jc w:val="left"/>
        <w:sectPr w:rsidR="00E74699" w:rsidRPr="00785C56" w:rsidSect="00B3018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1440" w:bottom="1440" w:left="1440" w:header="1361" w:footer="680" w:gutter="0"/>
          <w:pgNumType w:start="0"/>
          <w:cols w:space="720"/>
          <w:noEndnote/>
          <w:titlePg/>
          <w:docGrid w:linePitch="299"/>
        </w:sectPr>
      </w:pPr>
    </w:p>
    <w:p w14:paraId="02FA3DE6" w14:textId="77777777" w:rsidR="00960FBD" w:rsidRPr="00785C56" w:rsidRDefault="00960FBD" w:rsidP="00EA2423">
      <w:pPr>
        <w:jc w:val="left"/>
      </w:pPr>
    </w:p>
    <w:p w14:paraId="55256364" w14:textId="77777777" w:rsidR="008758E7" w:rsidRPr="00785C56" w:rsidRDefault="008758E7" w:rsidP="00EA2423">
      <w:pPr>
        <w:jc w:val="left"/>
      </w:pPr>
    </w:p>
    <w:p w14:paraId="1662D991" w14:textId="77777777" w:rsidR="008758E7" w:rsidRPr="00785C56" w:rsidRDefault="008758E7" w:rsidP="00EA2423">
      <w:pPr>
        <w:jc w:val="left"/>
      </w:pPr>
    </w:p>
    <w:p w14:paraId="69415FEC" w14:textId="77777777" w:rsidR="008758E7" w:rsidRPr="00785C56" w:rsidRDefault="008758E7" w:rsidP="00EA2423">
      <w:pPr>
        <w:jc w:val="left"/>
      </w:pPr>
    </w:p>
    <w:p w14:paraId="0C09CF2F" w14:textId="77777777" w:rsidR="008758E7" w:rsidRPr="00785C56" w:rsidRDefault="008758E7" w:rsidP="00EA2423">
      <w:pPr>
        <w:jc w:val="left"/>
      </w:pPr>
    </w:p>
    <w:p w14:paraId="6F5DE782" w14:textId="77777777" w:rsidR="00F3565D" w:rsidRPr="00785C56" w:rsidRDefault="004949E0" w:rsidP="00D01F16">
      <w:pPr>
        <w:tabs>
          <w:tab w:val="left" w:pos="5475"/>
        </w:tabs>
        <w:spacing w:line="240" w:lineRule="auto"/>
      </w:pPr>
      <w:r w:rsidRPr="00785C56"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22D3500B" wp14:editId="0C98018E">
                <wp:simplePos x="0" y="0"/>
                <wp:positionH relativeFrom="margin">
                  <wp:posOffset>6138545</wp:posOffset>
                </wp:positionH>
                <wp:positionV relativeFrom="page">
                  <wp:posOffset>-237490</wp:posOffset>
                </wp:positionV>
                <wp:extent cx="720000" cy="10692000"/>
                <wp:effectExtent l="0" t="0" r="23495" b="1460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00" cy="10692000"/>
                        </a:xfrm>
                        <a:prstGeom prst="rect">
                          <a:avLst/>
                        </a:prstGeom>
                        <a:solidFill>
                          <a:srgbClr val="006A6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03E12" id="Rectangle 5" o:spid="_x0000_s1026" style="position:absolute;margin-left:483.35pt;margin-top:-18.7pt;width:56.7pt;height:841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" fillcolor="#006a6a">
                <w10:wrap anchorx="margin" anchory="page"/>
                <w10:anchorlock/>
              </v:rect>
            </w:pict>
          </mc:Fallback>
        </mc:AlternateContent>
      </w:r>
    </w:p>
    <w:p w14:paraId="0087513A" w14:textId="77777777" w:rsidR="00F3565D" w:rsidRPr="00785C56" w:rsidRDefault="00E97D9D" w:rsidP="00D01F16">
      <w:pPr>
        <w:tabs>
          <w:tab w:val="left" w:pos="5475"/>
        </w:tabs>
        <w:spacing w:line="240" w:lineRule="auto"/>
      </w:pPr>
      <w:r w:rsidRPr="00785C56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FB268BA" wp14:editId="11C83B5D">
                <wp:simplePos x="0" y="0"/>
                <wp:positionH relativeFrom="page">
                  <wp:align>center</wp:align>
                </wp:positionH>
                <wp:positionV relativeFrom="paragraph">
                  <wp:posOffset>6012559</wp:posOffset>
                </wp:positionV>
                <wp:extent cx="2360930" cy="1404620"/>
                <wp:effectExtent l="0" t="0" r="22860" b="158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12D03" w14:textId="77777777" w:rsidR="00E97D9D" w:rsidRPr="00785C56" w:rsidRDefault="00E97D9D" w:rsidP="00E97D9D">
                            <w:pPr>
                              <w:jc w:val="center"/>
                              <w:rPr>
                                <w:rFonts w:ascii="Pixellari" w:hAnsi="Pixellari"/>
                                <w:b/>
                              </w:rPr>
                            </w:pPr>
                            <w:r w:rsidRPr="00785C56">
                              <w:rPr>
                                <w:rFonts w:ascii="Pixellari" w:hAnsi="Pixellari"/>
                                <w:b/>
                              </w:rPr>
                              <w:t>Contact</w:t>
                            </w:r>
                          </w:p>
                          <w:sdt>
                            <w:sdtPr>
                              <w:rPr>
                                <w:rFonts w:ascii="Pixellari" w:hAnsi="Pixellari"/>
                                <w:color w:val="3B3838" w:themeColor="background2" w:themeShade="40"/>
                              </w:rPr>
                              <w:alias w:val="Company E-mail"/>
                              <w:tag w:val=""/>
                              <w:id w:val="267047639"/>
                              <w:placeholder>
                                <w:docPart w:val="6FE7F7C6D35D405CB37598A49B0FDE8F"/>
                              </w:placeholder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14:paraId="76B8C240" w14:textId="77777777" w:rsidR="00E97D9D" w:rsidRPr="00785C56" w:rsidRDefault="00E5648B" w:rsidP="00E97D9D">
                                <w:pPr>
                                  <w:jc w:val="center"/>
                                  <w:rPr>
                                    <w:rFonts w:ascii="Pixellari" w:hAnsi="Pixellari"/>
                                    <w:b/>
                                    <w:color w:val="3B3838" w:themeColor="background2" w:themeShade="40"/>
                                  </w:rPr>
                                </w:pPr>
                                <w:r w:rsidRPr="00785C56">
                                  <w:rPr>
                                    <w:rFonts w:ascii="Pixellari" w:hAnsi="Pixellari"/>
                                    <w:color w:val="3B3838" w:themeColor="background2" w:themeShade="40"/>
                                  </w:rPr>
                                  <w:t>Contact Email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268BA" id="Text Box 2" o:spid="_x0000_s1028" type="#_x0000_t202" style="position:absolute;left:0;text-align:left;margin-left:0;margin-top:473.45pt;width:185.9pt;height:110.6pt;z-index:25170227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iTLuw90AAAAJAQAADwAAAAAAAAAAAAAAAABvBAAAZHJzL2Rvd25yZXYueG1sUEsFBgAAAAAE&#10;AAQA8wAAAHkFAAAAAA==&#10;">
                <v:textbox style="mso-fit-shape-to-text:t">
                  <w:txbxContent>
                    <w:p w14:paraId="5FD12D03" w14:textId="77777777" w:rsidR="00E97D9D" w:rsidRPr="00785C56" w:rsidRDefault="00E97D9D" w:rsidP="00E97D9D">
                      <w:pPr>
                        <w:jc w:val="center"/>
                        <w:rPr>
                          <w:rFonts w:ascii="Pixellari" w:hAnsi="Pixellari"/>
                          <w:b/>
                        </w:rPr>
                      </w:pPr>
                      <w:r w:rsidRPr="00785C56">
                        <w:rPr>
                          <w:rFonts w:ascii="Pixellari" w:hAnsi="Pixellari"/>
                          <w:b/>
                        </w:rPr>
                        <w:t>Contact</w:t>
                      </w:r>
                    </w:p>
                    <w:sdt>
                      <w:sdtPr>
                        <w:rPr>
                          <w:rFonts w:ascii="Pixellari" w:hAnsi="Pixellari"/>
                          <w:color w:val="3B3838" w:themeColor="background2" w:themeShade="40"/>
                        </w:rPr>
                        <w:alias w:val="Company E-mail"/>
                        <w:tag w:val=""/>
                        <w:id w:val="267047639"/>
                        <w:placeholder>
                          <w:docPart w:val="6FE7F7C6D35D405CB37598A49B0FDE8F"/>
                        </w:placeholder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Content>
                        <w:p w14:paraId="76B8C240" w14:textId="77777777" w:rsidR="00E97D9D" w:rsidRPr="00785C56" w:rsidRDefault="00E5648B" w:rsidP="00E97D9D">
                          <w:pPr>
                            <w:jc w:val="center"/>
                            <w:rPr>
                              <w:rFonts w:ascii="Pixellari" w:hAnsi="Pixellari"/>
                              <w:b/>
                              <w:color w:val="3B3838" w:themeColor="background2" w:themeShade="40"/>
                            </w:rPr>
                          </w:pPr>
                          <w:r w:rsidRPr="00785C56">
                            <w:rPr>
                              <w:rFonts w:ascii="Pixellari" w:hAnsi="Pixellari"/>
                              <w:color w:val="3B3838" w:themeColor="background2" w:themeShade="40"/>
                            </w:rPr>
                            <w:t>Contact Email</w:t>
                          </w:r>
                        </w:p>
                      </w:sdtContent>
                    </w:sdt>
                  </w:txbxContent>
                </v:textbox>
                <w10:wrap type="square" anchorx="page"/>
              </v:shape>
            </w:pict>
          </mc:Fallback>
        </mc:AlternateContent>
      </w:r>
    </w:p>
    <w:p w14:paraId="6243E03B" w14:textId="77777777" w:rsidR="00E74699" w:rsidRPr="00785C56" w:rsidRDefault="00E74699" w:rsidP="00D01F16">
      <w:pPr>
        <w:tabs>
          <w:tab w:val="left" w:pos="5475"/>
        </w:tabs>
        <w:spacing w:line="240" w:lineRule="auto"/>
      </w:pPr>
    </w:p>
    <w:p w14:paraId="60FE202F" w14:textId="77777777" w:rsidR="00E74699" w:rsidRPr="00785C56" w:rsidRDefault="00E74699" w:rsidP="00D01F16">
      <w:pPr>
        <w:tabs>
          <w:tab w:val="left" w:pos="5475"/>
        </w:tabs>
        <w:spacing w:line="240" w:lineRule="auto"/>
      </w:pPr>
    </w:p>
    <w:p w14:paraId="10258DD5" w14:textId="77777777" w:rsidR="00714066" w:rsidRPr="00785C56" w:rsidRDefault="00714066" w:rsidP="00D01F16">
      <w:pPr>
        <w:tabs>
          <w:tab w:val="left" w:pos="5475"/>
        </w:tabs>
        <w:spacing w:line="240" w:lineRule="auto"/>
      </w:pPr>
    </w:p>
    <w:sdt>
      <w:sdtPr>
        <w:rPr>
          <w:rFonts w:ascii="Pixellari" w:eastAsiaTheme="minorEastAsia" w:hAnsi="Pixellari" w:cs="Times New Roman"/>
          <w:color w:val="auto"/>
          <w:sz w:val="22"/>
          <w:szCs w:val="22"/>
        </w:rPr>
        <w:id w:val="513040972"/>
        <w:docPartObj>
          <w:docPartGallery w:val="Table of Contents"/>
          <w:docPartUnique/>
        </w:docPartObj>
      </w:sdtPr>
      <w:sdtEndPr>
        <w:rPr>
          <w:rFonts w:ascii="Arial Nova" w:hAnsi="Arial Nova"/>
          <w:b/>
          <w:bCs/>
        </w:rPr>
      </w:sdtEndPr>
      <w:sdtContent>
        <w:p w14:paraId="0BBEE74B" w14:textId="77777777" w:rsidR="00E74699" w:rsidRPr="00785C56" w:rsidRDefault="00E74699" w:rsidP="00D01F16">
          <w:pPr>
            <w:pStyle w:val="TOCHeading"/>
            <w:spacing w:line="240" w:lineRule="auto"/>
            <w:rPr>
              <w:rFonts w:ascii="Pixellari" w:eastAsiaTheme="minorEastAsia" w:hAnsi="Pixellari" w:cs="Times New Roman"/>
              <w:color w:val="auto"/>
              <w:sz w:val="22"/>
              <w:szCs w:val="22"/>
            </w:rPr>
          </w:pPr>
          <w:r w:rsidRPr="00785C56">
            <w:rPr>
              <w:rFonts w:ascii="Pixellari" w:eastAsiaTheme="minorEastAsia" w:hAnsi="Pixellari" w:cs="Times New Roman"/>
              <w:color w:val="auto"/>
              <w:sz w:val="22"/>
              <w:szCs w:val="22"/>
            </w:rPr>
            <w:br w:type="page"/>
          </w:r>
        </w:p>
        <w:p w14:paraId="35BBE397" w14:textId="77777777" w:rsidR="0099797B" w:rsidRPr="00785C56" w:rsidRDefault="0099797B" w:rsidP="00D01F16">
          <w:pPr>
            <w:pStyle w:val="TOCHeading"/>
            <w:spacing w:line="240" w:lineRule="auto"/>
            <w:rPr>
              <w:rFonts w:ascii="Pixellari" w:hAnsi="Pixellari"/>
              <w:color w:val="DE7F4C"/>
            </w:rPr>
          </w:pPr>
          <w:r w:rsidRPr="00785C56">
            <w:rPr>
              <w:rFonts w:ascii="Pixellari" w:hAnsi="Pixellari"/>
              <w:color w:val="DE7F4C"/>
            </w:rPr>
            <w:lastRenderedPageBreak/>
            <w:t>Contents</w:t>
          </w:r>
        </w:p>
        <w:p w14:paraId="0416EC4E" w14:textId="77777777" w:rsidR="00F3565D" w:rsidRPr="00785C56" w:rsidRDefault="00F3565D">
          <w:pPr>
            <w:pStyle w:val="TOC1"/>
            <w:rPr>
              <w:rFonts w:ascii="Pixellari" w:hAnsi="Pixellari"/>
            </w:rPr>
          </w:pPr>
        </w:p>
        <w:p w14:paraId="7E7414A5" w14:textId="77777777" w:rsidR="008C4446" w:rsidRPr="00785C56" w:rsidRDefault="008C4446" w:rsidP="008C4446">
          <w:pPr>
            <w:rPr>
              <w:rFonts w:ascii="Pixellari" w:hAnsi="Pixellari"/>
            </w:rPr>
          </w:pPr>
        </w:p>
        <w:p w14:paraId="4648F381" w14:textId="77777777" w:rsidR="008C4446" w:rsidRPr="00785C56" w:rsidRDefault="008C4446" w:rsidP="008C4446">
          <w:pPr>
            <w:rPr>
              <w:rFonts w:ascii="Pixellari" w:hAnsi="Pixellari"/>
            </w:rPr>
            <w:sectPr w:rsidR="008C4446" w:rsidRPr="00785C56" w:rsidSect="00B30186">
              <w:type w:val="oddPage"/>
              <w:pgSz w:w="12240" w:h="15840" w:code="1"/>
              <w:pgMar w:top="1440" w:right="1440" w:bottom="1440" w:left="1440" w:header="1361" w:footer="680" w:gutter="0"/>
              <w:pgNumType w:start="0"/>
              <w:cols w:space="720"/>
              <w:noEndnote/>
              <w:titlePg/>
              <w:docGrid w:linePitch="299"/>
            </w:sectPr>
          </w:pPr>
        </w:p>
        <w:p w14:paraId="04F5DD47" w14:textId="0EB605A1" w:rsidR="00582192" w:rsidRPr="00785C56" w:rsidRDefault="0099797B">
          <w:pPr>
            <w:pStyle w:val="TOC1"/>
            <w:rPr>
              <w:rFonts w:ascii="Pixellari" w:hAnsi="Pixellari" w:cstheme="minorBidi"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r w:rsidRPr="00785C56">
            <w:rPr>
              <w:rFonts w:ascii="Pixellari" w:hAnsi="Pixellari"/>
            </w:rPr>
            <w:fldChar w:fldCharType="begin"/>
          </w:r>
          <w:r w:rsidR="000C2E66" w:rsidRPr="00785C56">
            <w:rPr>
              <w:rFonts w:ascii="Pixellari" w:hAnsi="Pixellari"/>
            </w:rPr>
            <w:instrText xml:space="preserve"> TOC \o "1-4</w:instrText>
          </w:r>
          <w:r w:rsidRPr="00785C56">
            <w:rPr>
              <w:rFonts w:ascii="Pixellari" w:hAnsi="Pixellari"/>
            </w:rPr>
            <w:instrText xml:space="preserve">" \h \z \u </w:instrText>
          </w:r>
          <w:r w:rsidRPr="00785C56">
            <w:rPr>
              <w:rFonts w:ascii="Pixellari" w:hAnsi="Pixellari"/>
            </w:rPr>
            <w:fldChar w:fldCharType="separate"/>
          </w:r>
          <w:hyperlink w:anchor="_Toc157962544" w:history="1">
            <w:r w:rsidR="00582192" w:rsidRPr="00785C56">
              <w:rPr>
                <w:rStyle w:val="Hyperlink"/>
                <w:rFonts w:ascii="Pixellari" w:hAnsi="Pixellari"/>
              </w:rPr>
              <w:t>Tittle Page</w:t>
            </w:r>
            <w:r w:rsidR="00582192" w:rsidRPr="00785C56">
              <w:rPr>
                <w:rFonts w:ascii="Pixellari" w:hAnsi="Pixellari"/>
                <w:webHidden/>
              </w:rPr>
              <w:tab/>
            </w:r>
            <w:r w:rsidR="00582192" w:rsidRPr="00785C56">
              <w:rPr>
                <w:rFonts w:ascii="Pixellari" w:hAnsi="Pixellari"/>
                <w:webHidden/>
              </w:rPr>
              <w:fldChar w:fldCharType="begin"/>
            </w:r>
            <w:r w:rsidR="00582192" w:rsidRPr="00785C56">
              <w:rPr>
                <w:rFonts w:ascii="Pixellari" w:hAnsi="Pixellari"/>
                <w:webHidden/>
              </w:rPr>
              <w:instrText xml:space="preserve"> PAGEREF _Toc157962544 \h </w:instrText>
            </w:r>
            <w:r w:rsidR="00582192" w:rsidRPr="00785C56">
              <w:rPr>
                <w:rFonts w:ascii="Pixellari" w:hAnsi="Pixellari"/>
                <w:webHidden/>
              </w:rPr>
            </w:r>
            <w:r w:rsidR="00582192" w:rsidRPr="00785C56">
              <w:rPr>
                <w:rFonts w:ascii="Pixellari" w:hAnsi="Pixellari"/>
                <w:webHidden/>
              </w:rPr>
              <w:fldChar w:fldCharType="separate"/>
            </w:r>
            <w:r w:rsidR="00582192" w:rsidRPr="00785C56">
              <w:rPr>
                <w:rFonts w:ascii="Pixellari" w:hAnsi="Pixellari"/>
                <w:webHidden/>
              </w:rPr>
              <w:t>1</w:t>
            </w:r>
            <w:r w:rsidR="00582192" w:rsidRPr="00785C56">
              <w:rPr>
                <w:rFonts w:ascii="Pixellari" w:hAnsi="Pixellari"/>
                <w:webHidden/>
              </w:rPr>
              <w:fldChar w:fldCharType="end"/>
            </w:r>
          </w:hyperlink>
        </w:p>
        <w:p w14:paraId="6736A37D" w14:textId="7C95E6F5" w:rsidR="00582192" w:rsidRPr="00785C56" w:rsidRDefault="00582192">
          <w:pPr>
            <w:pStyle w:val="TOC2"/>
            <w:rPr>
              <w:rFonts w:ascii="Pixellari" w:hAnsi="Pixellari" w:cstheme="minorBidi"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7962545" w:history="1">
            <w:r w:rsidRPr="00785C56">
              <w:rPr>
                <w:rStyle w:val="Hyperlink"/>
                <w:rFonts w:ascii="Pixellari" w:hAnsi="Pixellari"/>
              </w:rPr>
              <w:t>Game Name</w:t>
            </w:r>
            <w:r w:rsidRPr="00785C56">
              <w:rPr>
                <w:rFonts w:ascii="Pixellari" w:hAnsi="Pixellari"/>
                <w:webHidden/>
              </w:rPr>
              <w:tab/>
            </w:r>
            <w:r w:rsidRPr="00785C56">
              <w:rPr>
                <w:rFonts w:ascii="Pixellari" w:hAnsi="Pixellari"/>
                <w:webHidden/>
              </w:rPr>
              <w:fldChar w:fldCharType="begin"/>
            </w:r>
            <w:r w:rsidRPr="00785C56">
              <w:rPr>
                <w:rFonts w:ascii="Pixellari" w:hAnsi="Pixellari"/>
                <w:webHidden/>
              </w:rPr>
              <w:instrText xml:space="preserve"> PAGEREF _Toc157962545 \h </w:instrText>
            </w:r>
            <w:r w:rsidRPr="00785C56">
              <w:rPr>
                <w:rFonts w:ascii="Pixellari" w:hAnsi="Pixellari"/>
                <w:webHidden/>
              </w:rPr>
            </w:r>
            <w:r w:rsidRPr="00785C56">
              <w:rPr>
                <w:rFonts w:ascii="Pixellari" w:hAnsi="Pixellari"/>
                <w:webHidden/>
              </w:rPr>
              <w:fldChar w:fldCharType="separate"/>
            </w:r>
            <w:r w:rsidRPr="00785C56">
              <w:rPr>
                <w:rFonts w:ascii="Pixellari" w:hAnsi="Pixellari"/>
                <w:webHidden/>
              </w:rPr>
              <w:t>1</w:t>
            </w:r>
            <w:r w:rsidRPr="00785C56">
              <w:rPr>
                <w:rFonts w:ascii="Pixellari" w:hAnsi="Pixellari"/>
                <w:webHidden/>
              </w:rPr>
              <w:fldChar w:fldCharType="end"/>
            </w:r>
          </w:hyperlink>
        </w:p>
        <w:p w14:paraId="362AE32E" w14:textId="60052BD4" w:rsidR="00582192" w:rsidRPr="00785C56" w:rsidRDefault="00582192">
          <w:pPr>
            <w:pStyle w:val="TOC2"/>
            <w:rPr>
              <w:rFonts w:ascii="Pixellari" w:hAnsi="Pixellari" w:cstheme="minorBidi"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7962546" w:history="1">
            <w:r w:rsidRPr="00785C56">
              <w:rPr>
                <w:rStyle w:val="Hyperlink"/>
                <w:rFonts w:ascii="Pixellari" w:hAnsi="Pixellari"/>
              </w:rPr>
              <w:t>Working Team</w:t>
            </w:r>
            <w:r w:rsidRPr="00785C56">
              <w:rPr>
                <w:rFonts w:ascii="Pixellari" w:hAnsi="Pixellari"/>
                <w:webHidden/>
              </w:rPr>
              <w:tab/>
            </w:r>
            <w:r w:rsidRPr="00785C56">
              <w:rPr>
                <w:rFonts w:ascii="Pixellari" w:hAnsi="Pixellari"/>
                <w:webHidden/>
              </w:rPr>
              <w:fldChar w:fldCharType="begin"/>
            </w:r>
            <w:r w:rsidRPr="00785C56">
              <w:rPr>
                <w:rFonts w:ascii="Pixellari" w:hAnsi="Pixellari"/>
                <w:webHidden/>
              </w:rPr>
              <w:instrText xml:space="preserve"> PAGEREF _Toc157962546 \h </w:instrText>
            </w:r>
            <w:r w:rsidRPr="00785C56">
              <w:rPr>
                <w:rFonts w:ascii="Pixellari" w:hAnsi="Pixellari"/>
                <w:webHidden/>
              </w:rPr>
            </w:r>
            <w:r w:rsidRPr="00785C56">
              <w:rPr>
                <w:rFonts w:ascii="Pixellari" w:hAnsi="Pixellari"/>
                <w:webHidden/>
              </w:rPr>
              <w:fldChar w:fldCharType="separate"/>
            </w:r>
            <w:r w:rsidRPr="00785C56">
              <w:rPr>
                <w:rFonts w:ascii="Pixellari" w:hAnsi="Pixellari"/>
                <w:webHidden/>
              </w:rPr>
              <w:t>1</w:t>
            </w:r>
            <w:r w:rsidRPr="00785C56">
              <w:rPr>
                <w:rFonts w:ascii="Pixellari" w:hAnsi="Pixellari"/>
                <w:webHidden/>
              </w:rPr>
              <w:fldChar w:fldCharType="end"/>
            </w:r>
          </w:hyperlink>
        </w:p>
        <w:p w14:paraId="265A1D5A" w14:textId="5CF561A7" w:rsidR="00582192" w:rsidRPr="00785C56" w:rsidRDefault="00582192">
          <w:pPr>
            <w:pStyle w:val="TOC2"/>
            <w:rPr>
              <w:rFonts w:ascii="Pixellari" w:hAnsi="Pixellari" w:cstheme="minorBidi"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7962547" w:history="1">
            <w:r w:rsidRPr="00785C56">
              <w:rPr>
                <w:rStyle w:val="Hyperlink"/>
                <w:rFonts w:ascii="Pixellari" w:hAnsi="Pixellari"/>
              </w:rPr>
              <w:t>Game Engine</w:t>
            </w:r>
            <w:r w:rsidRPr="00785C56">
              <w:rPr>
                <w:rFonts w:ascii="Pixellari" w:hAnsi="Pixellari"/>
                <w:webHidden/>
              </w:rPr>
              <w:tab/>
            </w:r>
            <w:r w:rsidRPr="00785C56">
              <w:rPr>
                <w:rFonts w:ascii="Pixellari" w:hAnsi="Pixellari"/>
                <w:webHidden/>
              </w:rPr>
              <w:fldChar w:fldCharType="begin"/>
            </w:r>
            <w:r w:rsidRPr="00785C56">
              <w:rPr>
                <w:rFonts w:ascii="Pixellari" w:hAnsi="Pixellari"/>
                <w:webHidden/>
              </w:rPr>
              <w:instrText xml:space="preserve"> PAGEREF _Toc157962547 \h </w:instrText>
            </w:r>
            <w:r w:rsidRPr="00785C56">
              <w:rPr>
                <w:rFonts w:ascii="Pixellari" w:hAnsi="Pixellari"/>
                <w:webHidden/>
              </w:rPr>
            </w:r>
            <w:r w:rsidRPr="00785C56">
              <w:rPr>
                <w:rFonts w:ascii="Pixellari" w:hAnsi="Pixellari"/>
                <w:webHidden/>
              </w:rPr>
              <w:fldChar w:fldCharType="separate"/>
            </w:r>
            <w:r w:rsidRPr="00785C56">
              <w:rPr>
                <w:rFonts w:ascii="Pixellari" w:hAnsi="Pixellari"/>
                <w:webHidden/>
              </w:rPr>
              <w:t>1</w:t>
            </w:r>
            <w:r w:rsidRPr="00785C56">
              <w:rPr>
                <w:rFonts w:ascii="Pixellari" w:hAnsi="Pixellari"/>
                <w:webHidden/>
              </w:rPr>
              <w:fldChar w:fldCharType="end"/>
            </w:r>
          </w:hyperlink>
        </w:p>
        <w:p w14:paraId="63FAEE51" w14:textId="6A24BDAA" w:rsidR="0099797B" w:rsidRPr="00785C56" w:rsidRDefault="0099797B" w:rsidP="00D01F16">
          <w:pPr>
            <w:spacing w:line="240" w:lineRule="auto"/>
          </w:pPr>
          <w:r w:rsidRPr="00785C56">
            <w:rPr>
              <w:rFonts w:ascii="Pixellari" w:hAnsi="Pixellari"/>
              <w:b/>
              <w:bCs/>
            </w:rPr>
            <w:fldChar w:fldCharType="end"/>
          </w:r>
        </w:p>
      </w:sdtContent>
    </w:sdt>
    <w:p w14:paraId="2C958E2A" w14:textId="77777777" w:rsidR="00F3565D" w:rsidRPr="00785C56" w:rsidRDefault="00F3565D" w:rsidP="00D01F16">
      <w:pPr>
        <w:tabs>
          <w:tab w:val="left" w:pos="5475"/>
        </w:tabs>
        <w:spacing w:line="240" w:lineRule="auto"/>
        <w:sectPr w:rsidR="00F3565D" w:rsidRPr="00785C56" w:rsidSect="00B30186">
          <w:type w:val="continuous"/>
          <w:pgSz w:w="12240" w:h="15840" w:code="1"/>
          <w:pgMar w:top="1440" w:right="1440" w:bottom="1440" w:left="1440" w:header="1361" w:footer="680" w:gutter="0"/>
          <w:pgNumType w:start="0"/>
          <w:cols w:num="2" w:space="720"/>
          <w:noEndnote/>
          <w:titlePg/>
          <w:docGrid w:linePitch="299"/>
        </w:sectPr>
      </w:pPr>
    </w:p>
    <w:p w14:paraId="007BBAF4" w14:textId="77777777" w:rsidR="0022360F" w:rsidRPr="00785C56" w:rsidRDefault="0022360F" w:rsidP="00D01F16">
      <w:pPr>
        <w:tabs>
          <w:tab w:val="left" w:pos="5475"/>
        </w:tabs>
        <w:spacing w:line="240" w:lineRule="auto"/>
      </w:pPr>
    </w:p>
    <w:p w14:paraId="25BFC004" w14:textId="77777777" w:rsidR="00A32DB1" w:rsidRPr="00785C56" w:rsidRDefault="00DE63F3" w:rsidP="00A32DB1">
      <w:pPr>
        <w:pStyle w:val="Heading1"/>
        <w:tabs>
          <w:tab w:val="left" w:pos="2800"/>
          <w:tab w:val="center" w:pos="4680"/>
        </w:tabs>
        <w:spacing w:line="240" w:lineRule="auto"/>
        <w:jc w:val="left"/>
      </w:pPr>
      <w:r w:rsidRPr="00785C56">
        <w:tab/>
      </w:r>
    </w:p>
    <w:p w14:paraId="483614B9" w14:textId="77777777" w:rsidR="00E5648B" w:rsidRPr="00785C56" w:rsidRDefault="00F3565D" w:rsidP="00230087">
      <w:pPr>
        <w:pStyle w:val="Heading1"/>
      </w:pPr>
      <w:r w:rsidRPr="00785C56">
        <w:br w:type="page"/>
      </w:r>
      <w:bookmarkStart w:id="0" w:name="_Toc101544413"/>
      <w:bookmarkStart w:id="1" w:name="_Toc157962544"/>
      <w:r w:rsidR="00E5648B" w:rsidRPr="00785C56">
        <w:lastRenderedPageBreak/>
        <w:t>Tittle Page</w:t>
      </w:r>
      <w:bookmarkEnd w:id="0"/>
      <w:bookmarkEnd w:id="1"/>
    </w:p>
    <w:p w14:paraId="5DC5D62F" w14:textId="77777777" w:rsidR="00E5648B" w:rsidRPr="00785C56" w:rsidRDefault="00E5648B" w:rsidP="00E5648B">
      <w:pPr>
        <w:pStyle w:val="Heading2"/>
      </w:pPr>
    </w:p>
    <w:p w14:paraId="09B6AA7C" w14:textId="77777777" w:rsidR="00E5648B" w:rsidRPr="00785C56" w:rsidRDefault="00E5648B" w:rsidP="00E5648B">
      <w:pPr>
        <w:pStyle w:val="Heading2"/>
      </w:pPr>
    </w:p>
    <w:p w14:paraId="3FB70F9E" w14:textId="77777777" w:rsidR="00E5648B" w:rsidRPr="00785C56" w:rsidRDefault="00E5648B" w:rsidP="00E5648B">
      <w:pPr>
        <w:pStyle w:val="Heading2"/>
      </w:pPr>
      <w:bookmarkStart w:id="2" w:name="_Toc101539885"/>
      <w:bookmarkStart w:id="3" w:name="_Toc101543657"/>
      <w:bookmarkStart w:id="4" w:name="_Toc101544414"/>
      <w:bookmarkStart w:id="5" w:name="_Toc157962545"/>
      <w:r w:rsidRPr="00785C56">
        <w:t>Game Name</w:t>
      </w:r>
      <w:bookmarkEnd w:id="2"/>
      <w:bookmarkEnd w:id="3"/>
      <w:bookmarkEnd w:id="4"/>
      <w:bookmarkEnd w:id="5"/>
    </w:p>
    <w:p w14:paraId="6CDEFF8E" w14:textId="77777777" w:rsidR="00E5648B" w:rsidRPr="00785C56" w:rsidRDefault="00E5648B" w:rsidP="00E5648B"/>
    <w:sdt>
      <w:sdtPr>
        <w:alias w:val="Title"/>
        <w:tag w:val=""/>
        <w:id w:val="-1753041273"/>
        <w:placeholder>
          <w:docPart w:val="664A0193F5304A7289CA13C6AF96D5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1FEDEA6" w14:textId="77777777" w:rsidR="00E5648B" w:rsidRPr="00785C56" w:rsidRDefault="00E5648B" w:rsidP="00E5648B">
          <w:pPr>
            <w:ind w:firstLine="720"/>
          </w:pPr>
          <w:r w:rsidRPr="00785C56">
            <w:t>Game Name</w:t>
          </w:r>
        </w:p>
      </w:sdtContent>
    </w:sdt>
    <w:p w14:paraId="69B06E14" w14:textId="77777777" w:rsidR="00E5648B" w:rsidRPr="00785C56" w:rsidRDefault="00E5648B" w:rsidP="00E5648B"/>
    <w:p w14:paraId="307BE50F" w14:textId="77777777" w:rsidR="00E5648B" w:rsidRPr="00785C56" w:rsidRDefault="00E5648B" w:rsidP="00E5648B">
      <w:pPr>
        <w:pStyle w:val="Heading2"/>
      </w:pPr>
      <w:bookmarkStart w:id="6" w:name="_Toc101539886"/>
      <w:bookmarkStart w:id="7" w:name="_Toc101543658"/>
      <w:bookmarkStart w:id="8" w:name="_Toc101544415"/>
      <w:bookmarkStart w:id="9" w:name="_Toc157962546"/>
      <w:r w:rsidRPr="00785C56">
        <w:t>Working Team</w:t>
      </w:r>
      <w:bookmarkEnd w:id="6"/>
      <w:bookmarkEnd w:id="7"/>
      <w:bookmarkEnd w:id="8"/>
      <w:bookmarkEnd w:id="9"/>
    </w:p>
    <w:p w14:paraId="1C0F4A97" w14:textId="77777777" w:rsidR="00E5648B" w:rsidRPr="00785C56" w:rsidRDefault="00E5648B" w:rsidP="00E5648B"/>
    <w:p w14:paraId="11AD4A0A" w14:textId="77777777" w:rsidR="00E5648B" w:rsidRPr="00785C56" w:rsidRDefault="00E5648B" w:rsidP="00E5648B">
      <w:pPr>
        <w:ind w:left="720"/>
      </w:pPr>
      <w:r w:rsidRPr="00785C56">
        <w:t xml:space="preserve">Member </w:t>
      </w:r>
      <w:r w:rsidRPr="00785C56">
        <w:rPr>
          <w:rFonts w:ascii="Times New Roman" w:hAnsi="Times New Roman"/>
        </w:rPr>
        <w:t>–</w:t>
      </w:r>
      <w:r w:rsidRPr="00785C56">
        <w:t xml:space="preserve"> Function</w:t>
      </w:r>
    </w:p>
    <w:p w14:paraId="3FFE2A8A" w14:textId="77777777" w:rsidR="00E5648B" w:rsidRPr="00785C56" w:rsidRDefault="00E5648B" w:rsidP="00E5648B">
      <w:pPr>
        <w:ind w:left="720"/>
      </w:pPr>
      <w:r w:rsidRPr="00785C56">
        <w:t xml:space="preserve">Member </w:t>
      </w:r>
      <w:r w:rsidRPr="00785C56">
        <w:rPr>
          <w:rFonts w:ascii="Times New Roman" w:hAnsi="Times New Roman"/>
        </w:rPr>
        <w:t>–</w:t>
      </w:r>
      <w:r w:rsidRPr="00785C56">
        <w:t xml:space="preserve"> Function</w:t>
      </w:r>
    </w:p>
    <w:p w14:paraId="14B2BFDC" w14:textId="77777777" w:rsidR="00E5648B" w:rsidRPr="00785C56" w:rsidRDefault="00E5648B" w:rsidP="00E5648B">
      <w:pPr>
        <w:ind w:left="720"/>
      </w:pPr>
      <w:r w:rsidRPr="00785C56">
        <w:t xml:space="preserve">Member </w:t>
      </w:r>
      <w:r w:rsidRPr="00785C56">
        <w:rPr>
          <w:rFonts w:ascii="Times New Roman" w:hAnsi="Times New Roman"/>
        </w:rPr>
        <w:t>–</w:t>
      </w:r>
      <w:r w:rsidRPr="00785C56">
        <w:t xml:space="preserve"> Function</w:t>
      </w:r>
    </w:p>
    <w:p w14:paraId="52726A17" w14:textId="753A8499" w:rsidR="00E5648B" w:rsidRPr="00785C56" w:rsidRDefault="00E5648B" w:rsidP="00582192">
      <w:pPr>
        <w:ind w:left="720"/>
      </w:pPr>
      <w:r w:rsidRPr="00785C56">
        <w:t xml:space="preserve">Member </w:t>
      </w:r>
      <w:r w:rsidRPr="00785C56">
        <w:rPr>
          <w:rFonts w:ascii="Times New Roman" w:hAnsi="Times New Roman"/>
        </w:rPr>
        <w:t>–</w:t>
      </w:r>
      <w:r w:rsidRPr="00785C56">
        <w:t xml:space="preserve"> Function</w:t>
      </w:r>
    </w:p>
    <w:p w14:paraId="03D7AFB5" w14:textId="77777777" w:rsidR="00582192" w:rsidRPr="00785C56" w:rsidRDefault="00582192" w:rsidP="00582192">
      <w:pPr>
        <w:ind w:left="720"/>
      </w:pPr>
    </w:p>
    <w:p w14:paraId="0A5CCF3F" w14:textId="77777777" w:rsidR="00E5648B" w:rsidRPr="00785C56" w:rsidRDefault="00E5648B" w:rsidP="00E5648B">
      <w:pPr>
        <w:pStyle w:val="Heading2"/>
      </w:pPr>
      <w:bookmarkStart w:id="10" w:name="_Toc101539887"/>
      <w:bookmarkStart w:id="11" w:name="_Toc101543659"/>
      <w:bookmarkStart w:id="12" w:name="_Toc101544416"/>
      <w:bookmarkStart w:id="13" w:name="_Toc157962547"/>
      <w:r w:rsidRPr="00785C56">
        <w:t>Game Engine</w:t>
      </w:r>
      <w:bookmarkEnd w:id="10"/>
      <w:bookmarkEnd w:id="11"/>
      <w:bookmarkEnd w:id="12"/>
      <w:bookmarkEnd w:id="13"/>
    </w:p>
    <w:p w14:paraId="25876407" w14:textId="77777777" w:rsidR="00E5648B" w:rsidRPr="00785C56" w:rsidRDefault="00E5648B" w:rsidP="00E5648B"/>
    <w:p w14:paraId="5615269A" w14:textId="77777777" w:rsidR="00E5648B" w:rsidRPr="00785C56" w:rsidRDefault="00E5648B" w:rsidP="00E5648B">
      <w:pPr>
        <w:ind w:firstLine="720"/>
      </w:pPr>
      <w:r w:rsidRPr="00785C56">
        <w:t>Version and programming language used. Includes any special library used in the game.</w:t>
      </w:r>
    </w:p>
    <w:p w14:paraId="732CFC40" w14:textId="77777777" w:rsidR="00582192" w:rsidRPr="00785C56" w:rsidRDefault="00582192" w:rsidP="00E5648B">
      <w:pPr>
        <w:ind w:firstLine="720"/>
      </w:pPr>
    </w:p>
    <w:p w14:paraId="2D3FD62A" w14:textId="34F26F67" w:rsidR="00582192" w:rsidRPr="00785C56" w:rsidRDefault="00880E82" w:rsidP="00880E82">
      <w:pPr>
        <w:pStyle w:val="Heading2"/>
      </w:pPr>
      <w:r w:rsidRPr="00785C56">
        <w:t>Document</w:t>
      </w:r>
    </w:p>
    <w:p w14:paraId="2D157546" w14:textId="77777777" w:rsidR="00880E82" w:rsidRPr="00785C56" w:rsidRDefault="00880E82" w:rsidP="00880E82"/>
    <w:p w14:paraId="06567B2B" w14:textId="164C21DB" w:rsidR="002C0961" w:rsidRPr="00785C56" w:rsidRDefault="00880E82" w:rsidP="002C0961">
      <w:pPr>
        <w:ind w:firstLine="720"/>
      </w:pPr>
      <w:r w:rsidRPr="00785C56">
        <w:t xml:space="preserve">This document is made to help anyone working on the project on how the scripts and objects work inside the engine. Any new system </w:t>
      </w:r>
      <w:r w:rsidR="00446FC6" w:rsidRPr="00785C56">
        <w:t>needs</w:t>
      </w:r>
      <w:r w:rsidR="002C0961" w:rsidRPr="00785C56">
        <w:t xml:space="preserve"> to be updated in this document for a clear understanding, enabling anyone new to the project to edit elements in the engine.</w:t>
      </w:r>
    </w:p>
    <w:p w14:paraId="11FC9EFF" w14:textId="77777777" w:rsidR="00446FC6" w:rsidRPr="00785C56" w:rsidRDefault="00446FC6" w:rsidP="002C0961">
      <w:pPr>
        <w:ind w:firstLine="720"/>
      </w:pPr>
    </w:p>
    <w:p w14:paraId="0D8F4E1C" w14:textId="0F883EA8" w:rsidR="00446FC6" w:rsidRPr="00785C56" w:rsidRDefault="00446FC6" w:rsidP="00446FC6">
      <w:pPr>
        <w:pStyle w:val="Heading1"/>
      </w:pPr>
      <w:r w:rsidRPr="00785C56">
        <w:t>Mechanics / Functions</w:t>
      </w:r>
    </w:p>
    <w:p w14:paraId="0476B56B" w14:textId="3EBFD333" w:rsidR="00E5648B" w:rsidRPr="00785C56" w:rsidRDefault="00E5648B" w:rsidP="002C0961">
      <w:pPr>
        <w:ind w:firstLine="720"/>
      </w:pPr>
    </w:p>
    <w:p w14:paraId="591A8AAF" w14:textId="77777777" w:rsidR="00E5648B" w:rsidRPr="00785C56" w:rsidRDefault="00E5648B" w:rsidP="00E5648B"/>
    <w:p w14:paraId="6A4739FB" w14:textId="77777777" w:rsidR="00E5648B" w:rsidRPr="00785C56" w:rsidRDefault="00E5648B" w:rsidP="00E5648B"/>
    <w:p w14:paraId="49884D4A" w14:textId="77777777" w:rsidR="00E5648B" w:rsidRPr="00785C56" w:rsidRDefault="00E5648B" w:rsidP="00E5648B"/>
    <w:p w14:paraId="57D8B178" w14:textId="44BE895F" w:rsidR="00E5648B" w:rsidRPr="00785C56" w:rsidRDefault="00E5648B" w:rsidP="00582192">
      <w:r w:rsidRPr="00785C56">
        <w:br w:type="page"/>
      </w:r>
      <w:r w:rsidRPr="00785C56">
        <w:lastRenderedPageBreak/>
        <w:br w:type="page"/>
      </w:r>
    </w:p>
    <w:p w14:paraId="763C2FB5" w14:textId="77777777" w:rsidR="00DB49CC" w:rsidRPr="00785C56" w:rsidRDefault="00DB49CC" w:rsidP="00E5648B">
      <w:pPr>
        <w:pStyle w:val="Heading1"/>
        <w:tabs>
          <w:tab w:val="left" w:pos="2800"/>
          <w:tab w:val="center" w:pos="4680"/>
        </w:tabs>
        <w:spacing w:line="240" w:lineRule="auto"/>
        <w:sectPr w:rsidR="00DB49CC" w:rsidRPr="00785C56" w:rsidSect="00B30186">
          <w:type w:val="continuous"/>
          <w:pgSz w:w="12240" w:h="15840" w:code="1"/>
          <w:pgMar w:top="1440" w:right="1440" w:bottom="1440" w:left="1440" w:header="1361" w:footer="680" w:gutter="0"/>
          <w:pgNumType w:start="3"/>
          <w:cols w:space="720"/>
          <w:noEndnote/>
          <w:titlePg/>
          <w:docGrid w:linePitch="299"/>
        </w:sectPr>
      </w:pPr>
    </w:p>
    <w:p w14:paraId="7DFF380C" w14:textId="77777777" w:rsidR="00DB49CC" w:rsidRPr="00785C56" w:rsidRDefault="00EA2423" w:rsidP="00D01F16">
      <w:pPr>
        <w:spacing w:line="240" w:lineRule="auto"/>
        <w:sectPr w:rsidR="00DB49CC" w:rsidRPr="00785C56" w:rsidSect="00B30186">
          <w:pgSz w:w="12240" w:h="15840" w:code="1"/>
          <w:pgMar w:top="1440" w:right="1440" w:bottom="1440" w:left="1440" w:header="1361" w:footer="680" w:gutter="0"/>
          <w:pgNumType w:start="0"/>
          <w:cols w:space="720"/>
          <w:noEndnote/>
          <w:titlePg/>
          <w:docGrid w:linePitch="299"/>
        </w:sectPr>
      </w:pPr>
      <w:r w:rsidRPr="00785C56">
        <w:lastRenderedPageBreak/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1A6859ED" wp14:editId="141249D7">
                <wp:simplePos x="0" y="0"/>
                <wp:positionH relativeFrom="page">
                  <wp:posOffset>0</wp:posOffset>
                </wp:positionH>
                <wp:positionV relativeFrom="paragraph">
                  <wp:posOffset>-1402080</wp:posOffset>
                </wp:positionV>
                <wp:extent cx="720000" cy="10692000"/>
                <wp:effectExtent l="0" t="0" r="23495" b="14605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00" cy="10692000"/>
                        </a:xfrm>
                        <a:prstGeom prst="rect">
                          <a:avLst/>
                        </a:prstGeom>
                        <a:solidFill>
                          <a:srgbClr val="006A6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3F8D8" id="Rectangle 5" o:spid="_x0000_s1026" style="position:absolute;margin-left:0;margin-top:-110.4pt;width:56.7pt;height:841.9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" fillcolor="#006a6a">
                <w10:wrap anchorx="page"/>
                <w10:anchorlock/>
              </v:rect>
            </w:pict>
          </mc:Fallback>
        </mc:AlternateContent>
      </w:r>
    </w:p>
    <w:p w14:paraId="431629F5" w14:textId="77777777" w:rsidR="00D43277" w:rsidRPr="00785C56" w:rsidRDefault="00D43277" w:rsidP="00D01F16">
      <w:pPr>
        <w:spacing w:line="240" w:lineRule="auto"/>
      </w:pPr>
    </w:p>
    <w:p w14:paraId="445470BF" w14:textId="77777777" w:rsidR="00875137" w:rsidRPr="00785C56" w:rsidRDefault="00875137" w:rsidP="00D01F16">
      <w:pPr>
        <w:spacing w:line="240" w:lineRule="auto"/>
      </w:pPr>
    </w:p>
    <w:p w14:paraId="767639EF" w14:textId="77777777" w:rsidR="00714066" w:rsidRPr="00785C56" w:rsidRDefault="00714066" w:rsidP="00A32DB1">
      <w:pPr>
        <w:pStyle w:val="Heading2"/>
        <w:spacing w:line="240" w:lineRule="auto"/>
        <w:sectPr w:rsidR="00714066" w:rsidRPr="00785C56" w:rsidSect="00B30186">
          <w:type w:val="oddPage"/>
          <w:pgSz w:w="12240" w:h="15840" w:code="1"/>
          <w:pgMar w:top="1440" w:right="1440" w:bottom="1440" w:left="1440" w:header="1361" w:footer="680" w:gutter="0"/>
          <w:pgNumType w:start="0"/>
          <w:cols w:space="720"/>
          <w:noEndnote/>
          <w:titlePg/>
          <w:docGrid w:linePitch="299"/>
        </w:sectPr>
      </w:pPr>
    </w:p>
    <w:p w14:paraId="30996AE7" w14:textId="77777777" w:rsidR="00CD6571" w:rsidRPr="00CD6571" w:rsidRDefault="00EA2423" w:rsidP="00CD6571">
      <w:r w:rsidRPr="00785C56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04E8EF9" wp14:editId="1E57DBE5">
                <wp:simplePos x="0" y="0"/>
                <wp:positionH relativeFrom="page">
                  <wp:align>center</wp:align>
                </wp:positionH>
                <wp:positionV relativeFrom="paragraph">
                  <wp:posOffset>5755640</wp:posOffset>
                </wp:positionV>
                <wp:extent cx="2360930" cy="1404620"/>
                <wp:effectExtent l="0" t="0" r="22860" b="158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9E56A" w14:textId="77777777" w:rsidR="002E4942" w:rsidRPr="00785C56" w:rsidRDefault="002E4942" w:rsidP="002E49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5C56">
                              <w:rPr>
                                <w:b/>
                              </w:rPr>
                              <w:t>Contact</w:t>
                            </w:r>
                          </w:p>
                          <w:sdt>
                            <w:sdtPr>
                              <w:rPr>
                                <w:color w:val="3B3838" w:themeColor="background2" w:themeShade="40"/>
                              </w:rPr>
                              <w:alias w:val="Company E-mail"/>
                              <w:tag w:val=""/>
                              <w:id w:val="129533792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14:paraId="3342D5E5" w14:textId="77777777" w:rsidR="002E4942" w:rsidRPr="00785C56" w:rsidRDefault="00E5648B" w:rsidP="002E4942">
                                <w:pPr>
                                  <w:jc w:val="center"/>
                                  <w:rPr>
                                    <w:b/>
                                    <w:color w:val="3B3838" w:themeColor="background2" w:themeShade="40"/>
                                  </w:rPr>
                                </w:pPr>
                                <w:r w:rsidRPr="00785C56">
                                  <w:rPr>
                                    <w:color w:val="3B3838" w:themeColor="background2" w:themeShade="40"/>
                                  </w:rPr>
                                  <w:t>Contact Email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4E8EF9" id="_x0000_s1029" type="#_x0000_t202" style="position:absolute;left:0;text-align:left;margin-left:0;margin-top:453.2pt;width:185.9pt;height:110.6pt;z-index:25170022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uHRuVt0AAAAJAQAADwAAAAAAAAAAAAAAAABvBAAAZHJzL2Rvd25yZXYueG1sUEsFBgAAAAAE&#10;AAQA8wAAAHkFAAAAAA==&#10;">
                <v:textbox style="mso-fit-shape-to-text:t">
                  <w:txbxContent>
                    <w:p w14:paraId="25D9E56A" w14:textId="77777777" w:rsidR="002E4942" w:rsidRPr="00785C56" w:rsidRDefault="002E4942" w:rsidP="002E4942">
                      <w:pPr>
                        <w:jc w:val="center"/>
                        <w:rPr>
                          <w:b/>
                        </w:rPr>
                      </w:pPr>
                      <w:r w:rsidRPr="00785C56">
                        <w:rPr>
                          <w:b/>
                        </w:rPr>
                        <w:t>Contact</w:t>
                      </w:r>
                    </w:p>
                    <w:sdt>
                      <w:sdtPr>
                        <w:rPr>
                          <w:color w:val="3B3838" w:themeColor="background2" w:themeShade="40"/>
                        </w:rPr>
                        <w:alias w:val="Company E-mail"/>
                        <w:tag w:val=""/>
                        <w:id w:val="1295337920"/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Content>
                        <w:p w14:paraId="3342D5E5" w14:textId="77777777" w:rsidR="002E4942" w:rsidRPr="00785C56" w:rsidRDefault="00E5648B" w:rsidP="002E4942">
                          <w:pPr>
                            <w:jc w:val="center"/>
                            <w:rPr>
                              <w:b/>
                              <w:color w:val="3B3838" w:themeColor="background2" w:themeShade="40"/>
                            </w:rPr>
                          </w:pPr>
                          <w:r w:rsidRPr="00785C56">
                            <w:rPr>
                              <w:color w:val="3B3838" w:themeColor="background2" w:themeShade="40"/>
                            </w:rPr>
                            <w:t>Contact Email</w:t>
                          </w:r>
                        </w:p>
                      </w:sdtContent>
                    </w:sdt>
                  </w:txbxContent>
                </v:textbox>
                <w10:wrap type="square" anchorx="page"/>
              </v:shape>
            </w:pict>
          </mc:Fallback>
        </mc:AlternateContent>
      </w:r>
      <w:r w:rsidR="002E4942" w:rsidRPr="00785C5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CFB0EF" wp14:editId="377641D1">
                <wp:simplePos x="0" y="0"/>
                <wp:positionH relativeFrom="page">
                  <wp:posOffset>4445</wp:posOffset>
                </wp:positionH>
                <wp:positionV relativeFrom="page">
                  <wp:posOffset>8840470</wp:posOffset>
                </wp:positionV>
                <wp:extent cx="7767955" cy="318135"/>
                <wp:effectExtent l="0" t="0" r="0" b="0"/>
                <wp:wrapNone/>
                <wp:docPr id="2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9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Pixellari" w:hAnsi="Pixellari"/>
                                <w:noProof/>
                                <w:color w:val="DE7F4C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410692803"/>
                              <w:placeholder>
                                <w:docPart w:val="91F07DD946C04095BAE785A447EFC43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EB24F9" w14:textId="77777777" w:rsidR="002E4942" w:rsidRPr="00785C56" w:rsidRDefault="00E5648B" w:rsidP="002E4942">
                                <w:pPr>
                                  <w:pStyle w:val="NoSpacing"/>
                                  <w:jc w:val="center"/>
                                  <w:rPr>
                                    <w:rFonts w:ascii="Pixellari" w:hAnsi="Pixellari"/>
                                    <w:noProof/>
                                    <w:color w:val="DE7F4C"/>
                                    <w:sz w:val="26"/>
                                    <w:szCs w:val="26"/>
                                  </w:rPr>
                                </w:pPr>
                                <w:r w:rsidRPr="00785C56">
                                  <w:rPr>
                                    <w:rFonts w:ascii="Pixellari" w:hAnsi="Pixellari"/>
                                    <w:noProof/>
                                    <w:color w:val="DE7F4C"/>
                                    <w:sz w:val="26"/>
                                    <w:szCs w:val="26"/>
                                  </w:rPr>
                                  <w:t>Author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ixellari" w:hAnsi="Pixellari"/>
                                <w:caps/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04477300"/>
                              <w:placeholder>
                                <w:docPart w:val="7739063545AC4F70AF6330D81AB6859A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 w14:paraId="63F656DF" w14:textId="77777777" w:rsidR="002E4942" w:rsidRPr="00785C56" w:rsidRDefault="00E5648B" w:rsidP="002E4942">
                                <w:pPr>
                                  <w:pStyle w:val="NoSpacing"/>
                                  <w:jc w:val="center"/>
                                  <w:rPr>
                                    <w:rFonts w:ascii="Pixellari" w:hAnsi="Pixellari"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85C56">
                                  <w:rPr>
                                    <w:rFonts w:ascii="Pixellari" w:hAnsi="Pixellari"/>
                                    <w:caps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Company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B0EF" id="_x0000_s1030" type="#_x0000_t202" style="position:absolute;left:0;text-align:left;margin-left:.35pt;margin-top:696.1pt;width:611.65pt;height:25.0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Pixellari" w:hAnsi="Pixellari"/>
                          <w:noProof/>
                          <w:color w:val="DE7F4C"/>
                          <w:sz w:val="26"/>
                          <w:szCs w:val="26"/>
                        </w:rPr>
                        <w:alias w:val="Author"/>
                        <w:tag w:val=""/>
                        <w:id w:val="-1410692803"/>
                        <w:placeholder>
                          <w:docPart w:val="91F07DD946C04095BAE785A447EFC43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CEB24F9" w14:textId="77777777" w:rsidR="002E4942" w:rsidRPr="00785C56" w:rsidRDefault="00E5648B" w:rsidP="002E4942">
                          <w:pPr>
                            <w:pStyle w:val="NoSpacing"/>
                            <w:jc w:val="center"/>
                            <w:rPr>
                              <w:rFonts w:ascii="Pixellari" w:hAnsi="Pixellari"/>
                              <w:noProof/>
                              <w:color w:val="DE7F4C"/>
                              <w:sz w:val="26"/>
                              <w:szCs w:val="26"/>
                            </w:rPr>
                          </w:pPr>
                          <w:r w:rsidRPr="00785C56">
                            <w:rPr>
                              <w:rFonts w:ascii="Pixellari" w:hAnsi="Pixellari"/>
                              <w:noProof/>
                              <w:color w:val="DE7F4C"/>
                              <w:sz w:val="26"/>
                              <w:szCs w:val="26"/>
                            </w:rPr>
                            <w:t>Author</w:t>
                          </w:r>
                        </w:p>
                      </w:sdtContent>
                    </w:sdt>
                    <w:sdt>
                      <w:sdtPr>
                        <w:rPr>
                          <w:rFonts w:ascii="Pixellari" w:hAnsi="Pixellari"/>
                          <w:caps/>
                          <w:noProof/>
                          <w:color w:val="595959" w:themeColor="text1" w:themeTint="A6"/>
                          <w:sz w:val="20"/>
                          <w:szCs w:val="20"/>
                        </w:rPr>
                        <w:alias w:val="Company"/>
                        <w:tag w:val=""/>
                        <w:id w:val="1504477300"/>
                        <w:placeholder>
                          <w:docPart w:val="7739063545AC4F70AF6330D81AB6859A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p w14:paraId="63F656DF" w14:textId="77777777" w:rsidR="002E4942" w:rsidRPr="00785C56" w:rsidRDefault="00E5648B" w:rsidP="002E4942">
                          <w:pPr>
                            <w:pStyle w:val="NoSpacing"/>
                            <w:jc w:val="center"/>
                            <w:rPr>
                              <w:rFonts w:ascii="Pixellari" w:hAnsi="Pixellari"/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85C56">
                            <w:rPr>
                              <w:rFonts w:ascii="Pixellari" w:hAnsi="Pixellari"/>
                              <w:caps/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Company name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Pr="00785C56"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4AC3AFCB" wp14:editId="06D67B1A">
                <wp:simplePos x="0" y="0"/>
                <wp:positionH relativeFrom="page">
                  <wp:posOffset>7052945</wp:posOffset>
                </wp:positionH>
                <wp:positionV relativeFrom="page">
                  <wp:posOffset>-316865</wp:posOffset>
                </wp:positionV>
                <wp:extent cx="720000" cy="10692000"/>
                <wp:effectExtent l="0" t="0" r="23495" b="14605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00" cy="10692000"/>
                        </a:xfrm>
                        <a:prstGeom prst="rect">
                          <a:avLst/>
                        </a:prstGeom>
                        <a:solidFill>
                          <a:srgbClr val="006A6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52EC6" id="Rectangle 5" o:spid="_x0000_s1026" style="position:absolute;margin-left:555.35pt;margin-top:-24.95pt;width:56.7pt;height:841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" fillcolor="#006a6a">
                <w10:wrap anchorx="page" anchory="page"/>
                <w10:anchorlock/>
              </v:rect>
            </w:pict>
          </mc:Fallback>
        </mc:AlternateContent>
      </w:r>
    </w:p>
    <w:sectPr w:rsidR="00CD6571" w:rsidRPr="00CD6571" w:rsidSect="00B30186">
      <w:type w:val="continuous"/>
      <w:pgSz w:w="12240" w:h="15840" w:code="1"/>
      <w:pgMar w:top="1440" w:right="1440" w:bottom="1440" w:left="1440" w:header="1361" w:footer="68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18C5" w14:textId="77777777" w:rsidR="00B30186" w:rsidRPr="00785C56" w:rsidRDefault="00B30186" w:rsidP="00BC1A14">
      <w:pPr>
        <w:spacing w:after="0" w:line="240" w:lineRule="auto"/>
      </w:pPr>
      <w:r w:rsidRPr="00785C56">
        <w:separator/>
      </w:r>
    </w:p>
  </w:endnote>
  <w:endnote w:type="continuationSeparator" w:id="0">
    <w:p w14:paraId="759C651C" w14:textId="77777777" w:rsidR="00B30186" w:rsidRPr="00785C56" w:rsidRDefault="00B30186" w:rsidP="00BC1A14">
      <w:pPr>
        <w:spacing w:after="0" w:line="240" w:lineRule="auto"/>
      </w:pPr>
      <w:r w:rsidRPr="00785C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Pixellari">
    <w:panose1 w:val="02000603000000000000"/>
    <w:charset w:val="00"/>
    <w:family w:val="auto"/>
    <w:pitch w:val="variable"/>
    <w:sig w:usb0="00000007" w:usb1="0001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FB784" w14:textId="77777777" w:rsidR="002E4942" w:rsidRPr="00785C56" w:rsidRDefault="002E4942" w:rsidP="00E97D9D">
    <w:pPr>
      <w:pStyle w:val="Footer"/>
      <w:tabs>
        <w:tab w:val="clear" w:pos="4680"/>
        <w:tab w:val="clear" w:pos="9360"/>
        <w:tab w:val="left" w:pos="3245"/>
      </w:tabs>
      <w:jc w:val="center"/>
      <w:rPr>
        <w:rFonts w:ascii="Pixellari" w:hAnsi="Pixellari"/>
      </w:rPr>
    </w:pPr>
    <w:r w:rsidRPr="00785C56">
      <w:rPr>
        <w:rFonts w:ascii="Pixellari" w:hAnsi="Pixellari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270427" wp14:editId="7220EBA3">
              <wp:simplePos x="0" y="0"/>
              <wp:positionH relativeFrom="page">
                <wp:posOffset>6260123</wp:posOffset>
              </wp:positionH>
              <wp:positionV relativeFrom="page">
                <wp:posOffset>8393723</wp:posOffset>
              </wp:positionV>
              <wp:extent cx="1510030" cy="1665556"/>
              <wp:effectExtent l="0" t="0" r="0" b="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10030" cy="1665556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006A6A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EED5D5" w14:textId="77777777" w:rsidR="002E4942" w:rsidRPr="00785C56" w:rsidRDefault="002E4942">
                          <w:pPr>
                            <w:jc w:val="center"/>
                            <w:rPr>
                              <w:rFonts w:ascii="Pixellari" w:hAnsi="Pixellari"/>
                              <w:szCs w:val="72"/>
                            </w:rPr>
                          </w:pPr>
                          <w:r w:rsidRPr="00785C56">
                            <w:rPr>
                              <w:rFonts w:ascii="Pixellari" w:hAnsi="Pixellari"/>
                            </w:rPr>
                            <w:fldChar w:fldCharType="begin"/>
                          </w:r>
                          <w:r w:rsidRPr="00785C56">
                            <w:rPr>
                              <w:rFonts w:ascii="Pixellari" w:hAnsi="Pixellari"/>
                            </w:rPr>
                            <w:instrText xml:space="preserve"> PAGE    \* MERGEFORMAT </w:instrText>
                          </w:r>
                          <w:r w:rsidRPr="00785C56">
                            <w:rPr>
                              <w:rFonts w:ascii="Pixellari" w:hAnsi="Pixellari"/>
                            </w:rPr>
                            <w:fldChar w:fldCharType="separate"/>
                          </w:r>
                          <w:r w:rsidR="00E5648B" w:rsidRPr="00785C56">
                            <w:rPr>
                              <w:rFonts w:ascii="Pixellari" w:eastAsiaTheme="majorEastAsia" w:hAnsi="Pixellari"/>
                              <w:color w:val="FFFFFF" w:themeColor="background1"/>
                              <w:sz w:val="72"/>
                              <w:szCs w:val="72"/>
                            </w:rPr>
                            <w:t>10</w:t>
                          </w:r>
                          <w:r w:rsidRPr="00785C56">
                            <w:rPr>
                              <w:rFonts w:ascii="Pixellari" w:hAnsi="Pixella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70427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3" o:spid="_x0000_s1033" type="#_x0000_t5" style="position:absolute;left:0;text-align:left;margin-left:492.9pt;margin-top:660.9pt;width:118.9pt;height:131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" adj="21600" fillcolor="#006a6a" stroked="f">
              <v:textbox>
                <w:txbxContent>
                  <w:p w14:paraId="07EED5D5" w14:textId="77777777" w:rsidR="002E4942" w:rsidRPr="00785C56" w:rsidRDefault="002E4942">
                    <w:pPr>
                      <w:jc w:val="center"/>
                      <w:rPr>
                        <w:rFonts w:ascii="Pixellari" w:hAnsi="Pixellari"/>
                        <w:szCs w:val="72"/>
                      </w:rPr>
                    </w:pPr>
                    <w:r w:rsidRPr="00785C56">
                      <w:rPr>
                        <w:rFonts w:ascii="Pixellari" w:hAnsi="Pixellari"/>
                      </w:rPr>
                      <w:fldChar w:fldCharType="begin"/>
                    </w:r>
                    <w:r w:rsidRPr="00785C56">
                      <w:rPr>
                        <w:rFonts w:ascii="Pixellari" w:hAnsi="Pixellari"/>
                      </w:rPr>
                      <w:instrText xml:space="preserve"> PAGE    \* MERGEFORMAT </w:instrText>
                    </w:r>
                    <w:r w:rsidRPr="00785C56">
                      <w:rPr>
                        <w:rFonts w:ascii="Pixellari" w:hAnsi="Pixellari"/>
                      </w:rPr>
                      <w:fldChar w:fldCharType="separate"/>
                    </w:r>
                    <w:r w:rsidR="00E5648B" w:rsidRPr="00785C56">
                      <w:rPr>
                        <w:rFonts w:ascii="Pixellari" w:eastAsiaTheme="majorEastAsia" w:hAnsi="Pixellari"/>
                        <w:color w:val="FFFFFF" w:themeColor="background1"/>
                        <w:sz w:val="72"/>
                        <w:szCs w:val="72"/>
                      </w:rPr>
                      <w:t>10</w:t>
                    </w:r>
                    <w:r w:rsidRPr="00785C56">
                      <w:rPr>
                        <w:rFonts w:ascii="Pixellari" w:hAnsi="Pixella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Pixellari" w:hAnsi="Pixellari"/>
        </w:rPr>
        <w:alias w:val="Publish Date"/>
        <w:tag w:val=""/>
        <w:id w:val="-138962266"/>
        <w:placeholder>
          <w:docPart w:val="75FCB0FDCA2B4A479C72BBBEAB54DF17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pt-BR"/>
          <w:storeMappedDataAs w:val="dateTime"/>
          <w:calendar w:val="gregorian"/>
        </w:date>
      </w:sdtPr>
      <w:sdtContent>
        <w:r w:rsidR="00E5648B" w:rsidRPr="00785C56">
          <w:rPr>
            <w:rFonts w:ascii="Pixellari" w:hAnsi="Pixellari"/>
          </w:rPr>
          <w:t>Document Date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52A8" w14:textId="77777777" w:rsidR="002E4942" w:rsidRPr="00785C56" w:rsidRDefault="002E4942">
    <w:pPr>
      <w:pStyle w:val="Footer"/>
    </w:pPr>
    <w:r w:rsidRPr="00785C56">
      <w:ptab w:relativeTo="margin" w:alignment="center" w:leader="none"/>
    </w:r>
    <w:sdt>
      <w:sdtPr>
        <w:alias w:val="Status"/>
        <w:tag w:val=""/>
        <w:id w:val="782241134"/>
        <w:placeholder>
          <w:docPart w:val="6FE7F7C6D35D405CB37598A49B0FDE8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5648B" w:rsidRPr="00785C56">
          <w:t>Document Version</w:t>
        </w:r>
      </w:sdtContent>
    </w:sdt>
    <w:r w:rsidRPr="00785C56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B07A" w14:textId="77777777" w:rsidR="002E4942" w:rsidRPr="00785C56" w:rsidRDefault="002E4942" w:rsidP="00080913">
    <w:pPr>
      <w:pStyle w:val="Footer"/>
      <w:jc w:val="left"/>
      <w:rPr>
        <w:color w:val="D0CECE" w:themeColor="background2" w:themeShade="E6"/>
      </w:rPr>
    </w:pPr>
    <w:r w:rsidRPr="00785C56">
      <w:ptab w:relativeTo="margin" w:alignment="center" w:leader="none"/>
    </w:r>
    <w:sdt>
      <w:sdtPr>
        <w:rPr>
          <w:rFonts w:ascii="Pixellari" w:hAnsi="Pixellari"/>
          <w:color w:val="D0CECE" w:themeColor="background2" w:themeShade="E6"/>
        </w:rPr>
        <w:alias w:val="Publish Date"/>
        <w:tag w:val=""/>
        <w:id w:val="-508751499"/>
        <w:placeholder>
          <w:docPart w:val="91F07DD946C04095BAE785A447EFC43C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pt-BR"/>
          <w:storeMappedDataAs w:val="dateTime"/>
          <w:calendar w:val="gregorian"/>
        </w:date>
      </w:sdtPr>
      <w:sdtContent>
        <w:r w:rsidR="00E5648B" w:rsidRPr="00785C56">
          <w:rPr>
            <w:rFonts w:ascii="Pixellari" w:hAnsi="Pixellari"/>
            <w:color w:val="D0CECE" w:themeColor="background2" w:themeShade="E6"/>
          </w:rPr>
          <w:t>Document Date</w:t>
        </w:r>
      </w:sdtContent>
    </w:sdt>
    <w:r w:rsidRPr="00785C56">
      <w:ptab w:relativeTo="margin" w:alignment="right" w:leader="none"/>
    </w:r>
    <w:sdt>
      <w:sdtPr>
        <w:rPr>
          <w:color w:val="D0CECE" w:themeColor="background2" w:themeShade="E6"/>
        </w:rPr>
        <w:alias w:val="Status"/>
        <w:tag w:val=""/>
        <w:id w:val="320312975"/>
        <w:placeholder>
          <w:docPart w:val="7739063545AC4F70AF6330D81AB6859A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E5648B" w:rsidRPr="00785C56">
          <w:rPr>
            <w:color w:val="D0CECE" w:themeColor="background2" w:themeShade="E6"/>
          </w:rPr>
          <w:t>Document Version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30A4C" w14:textId="77777777" w:rsidR="00B30186" w:rsidRPr="00785C56" w:rsidRDefault="00B30186" w:rsidP="00BC1A14">
      <w:pPr>
        <w:spacing w:after="0" w:line="240" w:lineRule="auto"/>
      </w:pPr>
      <w:r w:rsidRPr="00785C56">
        <w:separator/>
      </w:r>
    </w:p>
  </w:footnote>
  <w:footnote w:type="continuationSeparator" w:id="0">
    <w:p w14:paraId="66C5CA0C" w14:textId="77777777" w:rsidR="00B30186" w:rsidRPr="00785C56" w:rsidRDefault="00B30186" w:rsidP="00BC1A14">
      <w:pPr>
        <w:spacing w:after="0" w:line="240" w:lineRule="auto"/>
      </w:pPr>
      <w:r w:rsidRPr="00785C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07C0" w14:textId="77777777" w:rsidR="002E4942" w:rsidRPr="00785C56" w:rsidRDefault="002E4942" w:rsidP="00882782">
    <w:pPr>
      <w:pStyle w:val="Header"/>
      <w:jc w:val="right"/>
    </w:pPr>
    <w:r w:rsidRPr="00785C56">
      <mc:AlternateContent>
        <mc:Choice Requires="wps">
          <w:drawing>
            <wp:anchor distT="0" distB="0" distL="118745" distR="118745" simplePos="0" relativeHeight="251660800" behindDoc="1" locked="0" layoutInCell="1" allowOverlap="0" wp14:anchorId="17560F4C" wp14:editId="4EF5478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900000"/>
              <wp:effectExtent l="0" t="0" r="0" b="0"/>
              <wp:wrapSquare wrapText="bothSides"/>
              <wp:docPr id="4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900000"/>
                      </a:xfrm>
                      <a:prstGeom prst="rect">
                        <a:avLst/>
                      </a:prstGeom>
                      <a:solidFill>
                        <a:srgbClr val="006A6A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Pixellari" w:hAnsi="Pixellari"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149287032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B58FFA2" w14:textId="77777777" w:rsidR="002E4942" w:rsidRPr="00785C56" w:rsidRDefault="00E564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Pixellari" w:hAnsi="Pixellari"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785C56">
                                <w:rPr>
                                  <w:rFonts w:ascii="Pixellari" w:hAnsi="Pixellari"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Game Name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560F4C" id="Rectangle 197" o:spid="_x0000_s1031" style="position:absolute;left:0;text-align:left;margin-left:560.8pt;margin-top:0;width:612pt;height:70.85pt;z-index:-251655680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" o:allowoverlap="f" fillcolor="#006a6a" stroked="f">
              <v:textbox>
                <w:txbxContent>
                  <w:sdt>
                    <w:sdtPr>
                      <w:rPr>
                        <w:rFonts w:ascii="Pixellari" w:hAnsi="Pixellari"/>
                        <w:caps/>
                        <w:color w:val="FFFFFF" w:themeColor="background1"/>
                        <w:sz w:val="56"/>
                        <w:szCs w:val="56"/>
                      </w:rPr>
                      <w:alias w:val="Title"/>
                      <w:tag w:val=""/>
                      <w:id w:val="-149287032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B58FFA2" w14:textId="77777777" w:rsidR="002E4942" w:rsidRPr="00785C56" w:rsidRDefault="00E564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Pixellari" w:hAnsi="Pixellari"/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785C56">
                          <w:rPr>
                            <w:rFonts w:ascii="Pixellari" w:hAnsi="Pixellari"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Game Name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3F64" w14:textId="0E93A591" w:rsidR="002E4942" w:rsidRPr="00785C56" w:rsidRDefault="002E4942" w:rsidP="002D7719">
    <w:pPr>
      <w:pStyle w:val="Header"/>
      <w:tabs>
        <w:tab w:val="left" w:pos="559"/>
      </w:tabs>
      <w:jc w:val="left"/>
      <w:rPr>
        <w:b/>
      </w:rPr>
    </w:pPr>
    <w:r w:rsidRPr="00785C56">
      <mc:AlternateContent>
        <mc:Choice Requires="wps">
          <w:drawing>
            <wp:anchor distT="0" distB="0" distL="114300" distR="114300" simplePos="0" relativeHeight="251659775" behindDoc="1" locked="0" layoutInCell="1" allowOverlap="1" wp14:anchorId="14FBA75B" wp14:editId="79DBE0A6">
              <wp:simplePos x="0" y="0"/>
              <wp:positionH relativeFrom="margin">
                <wp:align>center</wp:align>
              </wp:positionH>
              <wp:positionV relativeFrom="paragraph">
                <wp:posOffset>-861321</wp:posOffset>
              </wp:positionV>
              <wp:extent cx="7791450" cy="900000"/>
              <wp:effectExtent l="0" t="0" r="19050" b="14605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900000"/>
                      </a:xfrm>
                      <a:prstGeom prst="rect">
                        <a:avLst/>
                      </a:prstGeom>
                      <a:solidFill>
                        <a:srgbClr val="006A6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Pixellari" w:hAnsi="Pixellari"/>
                              <w:b/>
                              <w:color w:val="D0CECE" w:themeColor="background2" w:themeShade="E6"/>
                              <w:sz w:val="52"/>
                              <w:szCs w:val="52"/>
                            </w:rPr>
                            <w:alias w:val="Category"/>
                            <w:tag w:val=""/>
                            <w:id w:val="109868077"/>
                            <w:placeholder>
                              <w:docPart w:val="3E600986771A43AC9706DB842973B378"/>
                            </w:placeholder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FB8CBA3" w14:textId="77777777" w:rsidR="00490E27" w:rsidRPr="00785C56" w:rsidRDefault="00490E27" w:rsidP="00490E27">
                              <w:pPr>
                                <w:pStyle w:val="Header"/>
                                <w:jc w:val="center"/>
                                <w:rPr>
                                  <w:rFonts w:ascii="Pixellari" w:hAnsi="Pixellari"/>
                                  <w:b/>
                                  <w:color w:val="D0CECE" w:themeColor="background2" w:themeShade="E6"/>
                                  <w:sz w:val="52"/>
                                  <w:szCs w:val="52"/>
                                </w:rPr>
                              </w:pPr>
                              <w:r w:rsidRPr="00785C56">
                                <w:rPr>
                                  <w:rFonts w:ascii="Pixellari" w:hAnsi="Pixellari"/>
                                  <w:b/>
                                  <w:color w:val="D0CECE" w:themeColor="background2" w:themeShade="E6"/>
                                  <w:sz w:val="52"/>
                                  <w:szCs w:val="52"/>
                                </w:rPr>
                                <w:t>Game Engine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BA75B" id="Rectangle 14" o:spid="_x0000_s1032" style="position:absolute;margin-left:0;margin-top:-67.8pt;width:613.5pt;height:70.85pt;z-index:-25165670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" fillcolor="#006a6a" strokecolor="#1f4d78 [1604]" strokeweight="1pt">
              <v:textbox>
                <w:txbxContent>
                  <w:sdt>
                    <w:sdtPr>
                      <w:rPr>
                        <w:rFonts w:ascii="Pixellari" w:hAnsi="Pixellari"/>
                        <w:b/>
                        <w:color w:val="D0CECE" w:themeColor="background2" w:themeShade="E6"/>
                        <w:sz w:val="52"/>
                        <w:szCs w:val="52"/>
                      </w:rPr>
                      <w:alias w:val="Category"/>
                      <w:tag w:val=""/>
                      <w:id w:val="109868077"/>
                      <w:placeholder>
                        <w:docPart w:val="3E600986771A43AC9706DB842973B378"/>
                      </w:placeholder>
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<w:text/>
                    </w:sdtPr>
                    <w:sdtContent>
                      <w:p w14:paraId="1FB8CBA3" w14:textId="77777777" w:rsidR="00490E27" w:rsidRPr="00785C56" w:rsidRDefault="00490E27" w:rsidP="00490E27">
                        <w:pPr>
                          <w:pStyle w:val="Header"/>
                          <w:jc w:val="center"/>
                          <w:rPr>
                            <w:rFonts w:ascii="Pixellari" w:hAnsi="Pixellari"/>
                            <w:b/>
                            <w:color w:val="D0CECE" w:themeColor="background2" w:themeShade="E6"/>
                            <w:sz w:val="52"/>
                            <w:szCs w:val="52"/>
                          </w:rPr>
                        </w:pPr>
                        <w:r w:rsidRPr="00785C56">
                          <w:rPr>
                            <w:rFonts w:ascii="Pixellari" w:hAnsi="Pixellari"/>
                            <w:b/>
                            <w:color w:val="D0CECE" w:themeColor="background2" w:themeShade="E6"/>
                            <w:sz w:val="52"/>
                            <w:szCs w:val="52"/>
                          </w:rPr>
                          <w:t>Game Engine Documentation</w:t>
                        </w:r>
                      </w:p>
                    </w:sdtContent>
                  </w:sdt>
                </w:txbxContent>
              </v:textbox>
              <w10:wrap anchorx="margin"/>
            </v:rect>
          </w:pict>
        </mc:Fallback>
      </mc:AlternateContent>
    </w:r>
    <w:r w:rsidRPr="00785C56">
      <mc:AlternateContent>
        <mc:Choice Requires="wps">
          <w:drawing>
            <wp:anchor distT="0" distB="0" distL="114300" distR="114300" simplePos="0" relativeHeight="251656704" behindDoc="1" locked="0" layoutInCell="1" allowOverlap="1" wp14:anchorId="154FF998" wp14:editId="76B721F7">
              <wp:simplePos x="0" y="0"/>
              <wp:positionH relativeFrom="column">
                <wp:posOffset>-1365885</wp:posOffset>
              </wp:positionH>
              <wp:positionV relativeFrom="paragraph">
                <wp:posOffset>-4208780</wp:posOffset>
              </wp:positionV>
              <wp:extent cx="7741920" cy="1764000"/>
              <wp:effectExtent l="0" t="0" r="11430" b="273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1920" cy="1764000"/>
                      </a:xfrm>
                      <a:prstGeom prst="rect">
                        <a:avLst/>
                      </a:prstGeom>
                      <a:solidFill>
                        <a:srgbClr val="1C0D36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2660148" id="Rectangle 1" o:spid="_x0000_s1026" style="position:absolute;margin-left:-107.55pt;margin-top:-331.4pt;width:609.6pt;height:138.9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" fillcolor="#1c0d36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ixellari" w:hAnsi="Pixellari"/>
        <w:b/>
        <w:color w:val="D0CECE" w:themeColor="background2" w:themeShade="E6"/>
        <w:sz w:val="32"/>
        <w:szCs w:val="32"/>
      </w:rPr>
      <w:alias w:val="Category"/>
      <w:tag w:val=""/>
      <w:id w:val="2004615051"/>
      <w:placeholder>
        <w:docPart w:val="B023AFF6F7BF43DEA82B6B969BD80F3C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Content>
      <w:p w14:paraId="13248741" w14:textId="1A95F2E2" w:rsidR="002E4942" w:rsidRPr="00785C56" w:rsidRDefault="002E4942" w:rsidP="007D4424">
        <w:pPr>
          <w:pStyle w:val="Header"/>
          <w:jc w:val="center"/>
          <w:rPr>
            <w:rFonts w:ascii="Pixellari" w:hAnsi="Pixellari"/>
            <w:b/>
            <w:color w:val="D0CECE" w:themeColor="background2" w:themeShade="E6"/>
            <w:sz w:val="32"/>
            <w:szCs w:val="32"/>
          </w:rPr>
        </w:pPr>
        <w:r w:rsidRPr="00785C56">
          <w:rPr>
            <w:rFonts w:ascii="Pixellari" w:hAnsi="Pixellari"/>
            <w:b/>
            <w:color w:val="D0CECE" w:themeColor="background2" w:themeShade="E6"/>
            <w:sz w:val="32"/>
            <w:szCs w:val="32"/>
          </w:rPr>
          <w:t xml:space="preserve">Game </w:t>
        </w:r>
        <w:r w:rsidR="00582192" w:rsidRPr="00785C56">
          <w:rPr>
            <w:rFonts w:ascii="Pixellari" w:hAnsi="Pixellari"/>
            <w:b/>
            <w:color w:val="D0CECE" w:themeColor="background2" w:themeShade="E6"/>
            <w:sz w:val="32"/>
            <w:szCs w:val="32"/>
          </w:rPr>
          <w:t>Engine Documentation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attachedTemplate r:id="rId1"/>
  <w:documentProtection w:edit="forms" w:enforcement="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BA5"/>
    <w:rsid w:val="0003165D"/>
    <w:rsid w:val="000442C0"/>
    <w:rsid w:val="00080913"/>
    <w:rsid w:val="00092530"/>
    <w:rsid w:val="000A37DD"/>
    <w:rsid w:val="000B3D5C"/>
    <w:rsid w:val="000C2E66"/>
    <w:rsid w:val="000D1356"/>
    <w:rsid w:val="000D232B"/>
    <w:rsid w:val="001334FB"/>
    <w:rsid w:val="00146DDF"/>
    <w:rsid w:val="00160047"/>
    <w:rsid w:val="001B4C58"/>
    <w:rsid w:val="0022360F"/>
    <w:rsid w:val="00230087"/>
    <w:rsid w:val="00237525"/>
    <w:rsid w:val="00266E1A"/>
    <w:rsid w:val="0027575B"/>
    <w:rsid w:val="0028755E"/>
    <w:rsid w:val="002A5BBC"/>
    <w:rsid w:val="002C0961"/>
    <w:rsid w:val="002D7719"/>
    <w:rsid w:val="002E4942"/>
    <w:rsid w:val="00376AF2"/>
    <w:rsid w:val="003A039C"/>
    <w:rsid w:val="003C684F"/>
    <w:rsid w:val="003E2FF4"/>
    <w:rsid w:val="003E640D"/>
    <w:rsid w:val="003E6C69"/>
    <w:rsid w:val="003F2849"/>
    <w:rsid w:val="00446FC6"/>
    <w:rsid w:val="00463D15"/>
    <w:rsid w:val="00490E27"/>
    <w:rsid w:val="004949E0"/>
    <w:rsid w:val="004B1E42"/>
    <w:rsid w:val="004B2413"/>
    <w:rsid w:val="004C482C"/>
    <w:rsid w:val="00514281"/>
    <w:rsid w:val="00582192"/>
    <w:rsid w:val="00592BA5"/>
    <w:rsid w:val="005B079B"/>
    <w:rsid w:val="005F5B14"/>
    <w:rsid w:val="00624EC1"/>
    <w:rsid w:val="006449D0"/>
    <w:rsid w:val="00656419"/>
    <w:rsid w:val="00656FB0"/>
    <w:rsid w:val="006D477F"/>
    <w:rsid w:val="006F35B4"/>
    <w:rsid w:val="00704A80"/>
    <w:rsid w:val="00714066"/>
    <w:rsid w:val="00722749"/>
    <w:rsid w:val="00730D3D"/>
    <w:rsid w:val="00785C56"/>
    <w:rsid w:val="007D4424"/>
    <w:rsid w:val="007F41CD"/>
    <w:rsid w:val="00875137"/>
    <w:rsid w:val="008758E7"/>
    <w:rsid w:val="00880E82"/>
    <w:rsid w:val="00882782"/>
    <w:rsid w:val="008A0D14"/>
    <w:rsid w:val="008B2731"/>
    <w:rsid w:val="008C4446"/>
    <w:rsid w:val="008D7394"/>
    <w:rsid w:val="0095637F"/>
    <w:rsid w:val="00960A25"/>
    <w:rsid w:val="00960FBD"/>
    <w:rsid w:val="00963D80"/>
    <w:rsid w:val="0099797B"/>
    <w:rsid w:val="009B091B"/>
    <w:rsid w:val="009C1142"/>
    <w:rsid w:val="009C30C7"/>
    <w:rsid w:val="009C57F9"/>
    <w:rsid w:val="009D5B35"/>
    <w:rsid w:val="00A30567"/>
    <w:rsid w:val="00A32DB1"/>
    <w:rsid w:val="00A54E23"/>
    <w:rsid w:val="00A66F05"/>
    <w:rsid w:val="00A91351"/>
    <w:rsid w:val="00AA6DF2"/>
    <w:rsid w:val="00AB2522"/>
    <w:rsid w:val="00AB74F2"/>
    <w:rsid w:val="00AC37A4"/>
    <w:rsid w:val="00AD0AC7"/>
    <w:rsid w:val="00B118D7"/>
    <w:rsid w:val="00B30186"/>
    <w:rsid w:val="00B45920"/>
    <w:rsid w:val="00B519A2"/>
    <w:rsid w:val="00B83F80"/>
    <w:rsid w:val="00BC1A14"/>
    <w:rsid w:val="00BD409A"/>
    <w:rsid w:val="00BE1BAC"/>
    <w:rsid w:val="00C10B8B"/>
    <w:rsid w:val="00C97C2F"/>
    <w:rsid w:val="00CC227E"/>
    <w:rsid w:val="00CD6571"/>
    <w:rsid w:val="00D01F16"/>
    <w:rsid w:val="00D24F3D"/>
    <w:rsid w:val="00D32F0E"/>
    <w:rsid w:val="00D43277"/>
    <w:rsid w:val="00D454C9"/>
    <w:rsid w:val="00D52857"/>
    <w:rsid w:val="00D60131"/>
    <w:rsid w:val="00DA1744"/>
    <w:rsid w:val="00DB49CC"/>
    <w:rsid w:val="00DD77A2"/>
    <w:rsid w:val="00DE63F3"/>
    <w:rsid w:val="00E02834"/>
    <w:rsid w:val="00E5648B"/>
    <w:rsid w:val="00E74699"/>
    <w:rsid w:val="00E84B99"/>
    <w:rsid w:val="00E97399"/>
    <w:rsid w:val="00E97D9D"/>
    <w:rsid w:val="00EA0042"/>
    <w:rsid w:val="00EA2423"/>
    <w:rsid w:val="00EF44C5"/>
    <w:rsid w:val="00F0685D"/>
    <w:rsid w:val="00F3565D"/>
    <w:rsid w:val="00F65319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4C321B4"/>
  <w14:defaultImageDpi w14:val="96"/>
  <w15:docId w15:val="{904B1AF8-CA9E-4D84-B73C-2005E03B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92"/>
    <w:pPr>
      <w:jc w:val="both"/>
    </w:pPr>
    <w:rPr>
      <w:rFonts w:ascii="Arial Nova" w:hAnsi="Arial Nova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087"/>
    <w:pPr>
      <w:keepNext/>
      <w:keepLines/>
      <w:spacing w:before="240" w:after="0"/>
      <w:jc w:val="center"/>
      <w:outlineLvl w:val="0"/>
    </w:pPr>
    <w:rPr>
      <w:rFonts w:ascii="Pixellari" w:eastAsiaTheme="majorEastAsia" w:hAnsi="Pixellari" w:cstheme="majorBidi"/>
      <w:color w:val="1C0D3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92"/>
    <w:pPr>
      <w:keepNext/>
      <w:keepLines/>
      <w:spacing w:before="40" w:after="0"/>
      <w:outlineLvl w:val="1"/>
    </w:pPr>
    <w:rPr>
      <w:rFonts w:ascii="Pixellari" w:eastAsiaTheme="majorEastAsia" w:hAnsi="Pixellari" w:cstheme="majorBidi"/>
      <w:color w:val="DE7F4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D3D"/>
    <w:pPr>
      <w:keepNext/>
      <w:keepLines/>
      <w:spacing w:before="40" w:after="0"/>
      <w:outlineLvl w:val="2"/>
    </w:pPr>
    <w:rPr>
      <w:rFonts w:ascii="Pixellari" w:eastAsiaTheme="majorEastAsia" w:hAnsi="Pixellar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0D3D"/>
    <w:pPr>
      <w:keepNext/>
      <w:keepLines/>
      <w:spacing w:before="40" w:after="0"/>
      <w:ind w:left="1440"/>
      <w:outlineLvl w:val="3"/>
    </w:pPr>
    <w:rPr>
      <w:rFonts w:ascii="Pixellari" w:eastAsiaTheme="majorEastAsia" w:hAnsi="Pixellari" w:cstheme="majorBidi"/>
      <w:iCs/>
      <w:color w:val="6B2A6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0D3D"/>
    <w:pPr>
      <w:keepNext/>
      <w:keepLines/>
      <w:spacing w:before="40" w:after="0"/>
      <w:ind w:left="2880"/>
      <w:outlineLvl w:val="4"/>
    </w:pPr>
    <w:rPr>
      <w:rFonts w:ascii="Pixellari" w:eastAsiaTheme="majorEastAsia" w:hAnsi="Pixellari" w:cstheme="majorBidi"/>
      <w:color w:val="595959" w:themeColor="text1" w:themeTint="A6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C482C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C1A1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C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C1A14"/>
    <w:rPr>
      <w:rFonts w:cs="Times New Roman"/>
    </w:rPr>
  </w:style>
  <w:style w:type="paragraph" w:styleId="NoSpacing">
    <w:name w:val="No Spacing"/>
    <w:link w:val="NoSpacingChar"/>
    <w:uiPriority w:val="1"/>
    <w:qFormat/>
    <w:rsid w:val="00BC1A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BC1A14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7D4424"/>
    <w:rPr>
      <w:rFonts w:cs="Times New Roman"/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30087"/>
    <w:rPr>
      <w:rFonts w:ascii="Pixellari" w:eastAsiaTheme="majorEastAsia" w:hAnsi="Pixellari" w:cstheme="majorBidi"/>
      <w:color w:val="1C0D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192"/>
    <w:rPr>
      <w:rFonts w:ascii="Pixellari" w:eastAsiaTheme="majorEastAsia" w:hAnsi="Pixellari" w:cstheme="majorBidi"/>
      <w:color w:val="DE7F4C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9797B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5B35"/>
    <w:pPr>
      <w:tabs>
        <w:tab w:val="right" w:leader="dot" w:pos="9350"/>
      </w:tabs>
      <w:spacing w:after="100"/>
    </w:pPr>
    <w:rPr>
      <w:color w:val="1C0D36"/>
    </w:rPr>
  </w:style>
  <w:style w:type="paragraph" w:styleId="TOC2">
    <w:name w:val="toc 2"/>
    <w:basedOn w:val="Normal"/>
    <w:next w:val="Normal"/>
    <w:autoRedefine/>
    <w:uiPriority w:val="39"/>
    <w:unhideWhenUsed/>
    <w:rsid w:val="009D5B35"/>
    <w:pPr>
      <w:tabs>
        <w:tab w:val="right" w:leader="dot" w:pos="9350"/>
      </w:tabs>
      <w:spacing w:after="100"/>
      <w:ind w:left="220"/>
    </w:pPr>
    <w:rPr>
      <w:color w:val="DE7F4C"/>
    </w:rPr>
  </w:style>
  <w:style w:type="character" w:styleId="Hyperlink">
    <w:name w:val="Hyperlink"/>
    <w:basedOn w:val="DefaultParagraphFont"/>
    <w:uiPriority w:val="99"/>
    <w:unhideWhenUsed/>
    <w:rsid w:val="0099797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D3D"/>
    <w:rPr>
      <w:rFonts w:ascii="Pixellari" w:eastAsiaTheme="majorEastAsia" w:hAnsi="Pixellar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0D3D"/>
    <w:rPr>
      <w:rFonts w:ascii="Pixellari" w:eastAsiaTheme="majorEastAsia" w:hAnsi="Pixellari" w:cstheme="majorBidi"/>
      <w:iCs/>
      <w:color w:val="6B2A6F"/>
    </w:rPr>
  </w:style>
  <w:style w:type="character" w:customStyle="1" w:styleId="Heading5Char">
    <w:name w:val="Heading 5 Char"/>
    <w:basedOn w:val="DefaultParagraphFont"/>
    <w:link w:val="Heading5"/>
    <w:uiPriority w:val="9"/>
    <w:rsid w:val="00730D3D"/>
    <w:rPr>
      <w:rFonts w:ascii="Pixellari" w:eastAsiaTheme="majorEastAsia" w:hAnsi="Pixellari" w:cstheme="majorBidi"/>
      <w:color w:val="595959" w:themeColor="text1" w:themeTint="A6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75137"/>
    <w:pPr>
      <w:tabs>
        <w:tab w:val="right" w:leader="dot" w:pos="9350"/>
      </w:tabs>
      <w:spacing w:after="100"/>
      <w:ind w:left="440"/>
    </w:pPr>
    <w:rPr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4949E0"/>
    <w:pPr>
      <w:tabs>
        <w:tab w:val="right" w:leader="dot" w:pos="4310"/>
      </w:tabs>
      <w:spacing w:after="100"/>
      <w:ind w:left="660"/>
    </w:pPr>
    <w:rPr>
      <w:color w:val="6B2A6F"/>
    </w:rPr>
  </w:style>
  <w:style w:type="character" w:customStyle="1" w:styleId="Heading6Char">
    <w:name w:val="Heading 6 Char"/>
    <w:basedOn w:val="DefaultParagraphFont"/>
    <w:link w:val="Heading6"/>
    <w:uiPriority w:val="9"/>
    <w:rsid w:val="004C482C"/>
    <w:rPr>
      <w:rFonts w:ascii="Pixellari" w:eastAsiaTheme="majorEastAsia" w:hAnsi="Pixellar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bar\OneDrive\Documentos\Custom%20Office%20Templates\Game%20Designer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FCB0FDCA2B4A479C72BBBEAB54D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9ED5E-F0F7-4A04-89AF-89D614ECDF44}"/>
      </w:docPartPr>
      <w:docPartBody>
        <w:p w:rsidR="007F6DDD" w:rsidRDefault="007F6DDD">
          <w:pPr>
            <w:pStyle w:val="75FCB0FDCA2B4A479C72BBBEAB54DF17"/>
          </w:pPr>
          <w:r w:rsidRPr="007F5A43">
            <w:rPr>
              <w:rStyle w:val="PlaceholderText"/>
            </w:rPr>
            <w:t>[Title]</w:t>
          </w:r>
        </w:p>
      </w:docPartBody>
    </w:docPart>
    <w:docPart>
      <w:docPartPr>
        <w:name w:val="297B4EE27FD6433C88B3F03DA05CC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8E8A-F44F-42FC-9204-B1A44A600942}"/>
      </w:docPartPr>
      <w:docPartBody>
        <w:p w:rsidR="007F6DDD" w:rsidRDefault="007F6DDD">
          <w:pPr>
            <w:pStyle w:val="297B4EE27FD6433C88B3F03DA05CC83A"/>
          </w:pPr>
          <w:r w:rsidRPr="007F5A43">
            <w:rPr>
              <w:rStyle w:val="PlaceholderText"/>
            </w:rPr>
            <w:t>[Author]</w:t>
          </w:r>
        </w:p>
      </w:docPartBody>
    </w:docPart>
    <w:docPart>
      <w:docPartPr>
        <w:name w:val="9A80231E5D45455CBF5FCFFB41C7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AE1AB-7F2C-4125-8933-12954F63AF5E}"/>
      </w:docPartPr>
      <w:docPartBody>
        <w:p w:rsidR="007F6DDD" w:rsidRDefault="007F6DDD">
          <w:pPr>
            <w:pStyle w:val="9A80231E5D45455CBF5FCFFB41C7BC85"/>
          </w:pPr>
          <w:r w:rsidRPr="007F5A43">
            <w:rPr>
              <w:rStyle w:val="PlaceholderText"/>
            </w:rPr>
            <w:t>[Company]</w:t>
          </w:r>
        </w:p>
      </w:docPartBody>
    </w:docPart>
    <w:docPart>
      <w:docPartPr>
        <w:name w:val="B023AFF6F7BF43DEA82B6B969BD80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6C413-A8B8-48D8-956A-3F5CE2F92CD3}"/>
      </w:docPartPr>
      <w:docPartBody>
        <w:p w:rsidR="007F6DDD" w:rsidRDefault="007F6DDD">
          <w:pPr>
            <w:pStyle w:val="B023AFF6F7BF43DEA82B6B969BD80F3C"/>
          </w:pPr>
          <w:r w:rsidRPr="005A795F">
            <w:rPr>
              <w:rStyle w:val="PlaceholderText"/>
            </w:rPr>
            <w:t>[Title]</w:t>
          </w:r>
        </w:p>
      </w:docPartBody>
    </w:docPart>
    <w:docPart>
      <w:docPartPr>
        <w:name w:val="91F07DD946C04095BAE785A447EFC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F92E2-A272-44E8-B5EB-189EBF9815F8}"/>
      </w:docPartPr>
      <w:docPartBody>
        <w:p w:rsidR="007F6DDD" w:rsidRDefault="007F6DDD" w:rsidP="007F6DDD">
          <w:pPr>
            <w:pStyle w:val="91F07DD946C04095BAE785A447EFC43C"/>
          </w:pPr>
          <w:r w:rsidRPr="007F5A43">
            <w:rPr>
              <w:rStyle w:val="PlaceholderText"/>
            </w:rPr>
            <w:t>[Author]</w:t>
          </w:r>
        </w:p>
      </w:docPartBody>
    </w:docPart>
    <w:docPart>
      <w:docPartPr>
        <w:name w:val="7739063545AC4F70AF6330D81AB68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732E6-9A2B-47C6-BB21-B882F6D405D7}"/>
      </w:docPartPr>
      <w:docPartBody>
        <w:p w:rsidR="007F6DDD" w:rsidRDefault="007F6DDD" w:rsidP="007F6DDD">
          <w:pPr>
            <w:pStyle w:val="7739063545AC4F70AF6330D81AB6859A"/>
          </w:pPr>
          <w:r w:rsidRPr="007F5A43">
            <w:rPr>
              <w:rStyle w:val="PlaceholderText"/>
            </w:rPr>
            <w:t>[Company]</w:t>
          </w:r>
        </w:p>
      </w:docPartBody>
    </w:docPart>
    <w:docPart>
      <w:docPartPr>
        <w:name w:val="6FE7F7C6D35D405CB37598A49B0FD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AD8A-5541-4FDB-82EA-54ED62EC73BE}"/>
      </w:docPartPr>
      <w:docPartBody>
        <w:p w:rsidR="00957BE6" w:rsidRDefault="007F6DDD" w:rsidP="007F6DDD">
          <w:pPr>
            <w:pStyle w:val="6FE7F7C6D35D405CB37598A49B0FDE8F"/>
          </w:pPr>
          <w:r w:rsidRPr="00802C5F">
            <w:rPr>
              <w:rStyle w:val="PlaceholderText"/>
            </w:rPr>
            <w:t>[Company E-mail]</w:t>
          </w:r>
        </w:p>
      </w:docPartBody>
    </w:docPart>
    <w:docPart>
      <w:docPartPr>
        <w:name w:val="664A0193F5304A7289CA13C6AF96D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84283-FC0D-4DD3-99D8-4B6C99FFEEED}"/>
      </w:docPartPr>
      <w:docPartBody>
        <w:p w:rsidR="008C4DF1" w:rsidRDefault="00227178" w:rsidP="00227178">
          <w:pPr>
            <w:pStyle w:val="664A0193F5304A7289CA13C6AF96D532"/>
          </w:pPr>
          <w:r w:rsidRPr="007F5A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Pixellari">
    <w:panose1 w:val="02000603000000000000"/>
    <w:charset w:val="00"/>
    <w:family w:val="auto"/>
    <w:pitch w:val="variable"/>
    <w:sig w:usb0="00000007" w:usb1="0001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DDD"/>
    <w:rsid w:val="00227178"/>
    <w:rsid w:val="002D2363"/>
    <w:rsid w:val="005E3FD5"/>
    <w:rsid w:val="006A78DF"/>
    <w:rsid w:val="007F6DDD"/>
    <w:rsid w:val="008C4DF1"/>
    <w:rsid w:val="00957BE6"/>
    <w:rsid w:val="00C212BE"/>
    <w:rsid w:val="00CD21AF"/>
    <w:rsid w:val="00F5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363"/>
    <w:rPr>
      <w:rFonts w:cs="Times New Roman"/>
      <w:color w:val="808080"/>
    </w:rPr>
  </w:style>
  <w:style w:type="paragraph" w:customStyle="1" w:styleId="75FCB0FDCA2B4A479C72BBBEAB54DF17">
    <w:name w:val="75FCB0FDCA2B4A479C72BBBEAB54DF17"/>
  </w:style>
  <w:style w:type="paragraph" w:customStyle="1" w:styleId="297B4EE27FD6433C88B3F03DA05CC83A">
    <w:name w:val="297B4EE27FD6433C88B3F03DA05CC83A"/>
  </w:style>
  <w:style w:type="paragraph" w:customStyle="1" w:styleId="9A80231E5D45455CBF5FCFFB41C7BC85">
    <w:name w:val="9A80231E5D45455CBF5FCFFB41C7BC85"/>
  </w:style>
  <w:style w:type="paragraph" w:customStyle="1" w:styleId="B023AFF6F7BF43DEA82B6B969BD80F3C">
    <w:name w:val="B023AFF6F7BF43DEA82B6B969BD80F3C"/>
  </w:style>
  <w:style w:type="paragraph" w:customStyle="1" w:styleId="91F07DD946C04095BAE785A447EFC43C">
    <w:name w:val="91F07DD946C04095BAE785A447EFC43C"/>
    <w:rsid w:val="007F6DDD"/>
  </w:style>
  <w:style w:type="paragraph" w:customStyle="1" w:styleId="7739063545AC4F70AF6330D81AB6859A">
    <w:name w:val="7739063545AC4F70AF6330D81AB6859A"/>
    <w:rsid w:val="007F6DDD"/>
  </w:style>
  <w:style w:type="paragraph" w:customStyle="1" w:styleId="6FE7F7C6D35D405CB37598A49B0FDE8F">
    <w:name w:val="6FE7F7C6D35D405CB37598A49B0FDE8F"/>
    <w:rsid w:val="007F6DDD"/>
  </w:style>
  <w:style w:type="paragraph" w:customStyle="1" w:styleId="664A0193F5304A7289CA13C6AF96D532">
    <w:name w:val="664A0193F5304A7289CA13C6AF96D532"/>
    <w:rsid w:val="00227178"/>
  </w:style>
  <w:style w:type="paragraph" w:customStyle="1" w:styleId="3E600986771A43AC9706DB842973B378">
    <w:name w:val="3E600986771A43AC9706DB842973B378"/>
    <w:rsid w:val="002D2363"/>
    <w:pPr>
      <w:spacing w:line="278" w:lineRule="auto"/>
    </w:pPr>
    <w:rPr>
      <w:kern w:val="2"/>
      <w:sz w:val="24"/>
      <w:szCs w:val="24"/>
      <w:lang w:val="pt-BR" w:eastAsia="pt-B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Document Date</PublishDate>
  <Abstract/>
  <CompanyAddress/>
  <CompanyPhone/>
  <CompanyFax/>
  <CompanyEmail>Contact Email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403495-64EE-494A-840D-0967E4C3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Game Designer Document Template.dotx</Template>
  <TotalTime>24</TotalTime>
  <Pages>8</Pages>
  <Words>157</Words>
  <Characters>785</Characters>
  <Application>Microsoft Office Word</Application>
  <DocSecurity>0</DocSecurity>
  <Lines>56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Name</vt:lpstr>
    </vt:vector>
  </TitlesOfParts>
  <Company>Company name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Name</dc:title>
  <dc:subject>Sub-Nome</dc:subject>
  <dc:creator>Author</dc:creator>
  <cp:keywords/>
  <dc:description/>
  <cp:lastModifiedBy>João Pedro Baraky</cp:lastModifiedBy>
  <cp:revision>16</cp:revision>
  <cp:lastPrinted>2022-04-22T21:08:00Z</cp:lastPrinted>
  <dcterms:created xsi:type="dcterms:W3CDTF">2022-04-22T21:36:00Z</dcterms:created>
  <dcterms:modified xsi:type="dcterms:W3CDTF">2024-02-04T21:29:00Z</dcterms:modified>
  <cp:category>Game Engine Documentation</cp:category>
  <cp:contentStatus>Document Version</cp:contentStatus>
</cp:coreProperties>
</file>