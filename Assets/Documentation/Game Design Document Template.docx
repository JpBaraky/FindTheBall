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BC76" w14:textId="463080E1" w:rsidR="0022360F" w:rsidRDefault="000A37DD" w:rsidP="00D01F16">
      <w:pPr>
        <w:pStyle w:val="NoSpacing"/>
        <w:tabs>
          <w:tab w:val="left" w:pos="7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08A6FB1C" wp14:editId="1DBDD963">
                <wp:simplePos x="0" y="0"/>
                <wp:positionH relativeFrom="page">
                  <wp:posOffset>0</wp:posOffset>
                </wp:positionH>
                <wp:positionV relativeFrom="page">
                  <wp:posOffset>-345440</wp:posOffset>
                </wp:positionV>
                <wp:extent cx="720000" cy="10692000"/>
                <wp:effectExtent l="0" t="0" r="23495" b="14605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00" cy="10692000"/>
                        </a:xfrm>
                        <a:prstGeom prst="rect">
                          <a:avLst/>
                        </a:prstGeom>
                        <a:solidFill>
                          <a:srgbClr val="006A6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37AAA" id="Rectangle 5" o:spid="_x0000_s1026" style="position:absolute;margin-left:0;margin-top:-27.2pt;width:56.7pt;height:841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" fillcolor="#006a6a">
                <w10:wrap anchorx="page" anchory="page"/>
                <w10:anchorlock/>
              </v:rect>
            </w:pict>
          </mc:Fallback>
        </mc:AlternateContent>
      </w:r>
      <w:r w:rsidR="002236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08FC16D3" wp14:editId="533D9E13">
                <wp:simplePos x="0" y="0"/>
                <wp:positionH relativeFrom="page">
                  <wp:posOffset>4445</wp:posOffset>
                </wp:positionH>
                <wp:positionV relativeFrom="page">
                  <wp:posOffset>8840470</wp:posOffset>
                </wp:positionV>
                <wp:extent cx="7768800" cy="316800"/>
                <wp:effectExtent l="0" t="0" r="3810" b="5715"/>
                <wp:wrapNone/>
                <wp:docPr id="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800" cy="31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Pixellari" w:hAnsi="Pixellari"/>
                                <w:color w:val="DE7F4C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639337977"/>
                              <w:placeholder>
                                <w:docPart w:val="297B4EE27FD6433C88B3F03DA05CC83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BD70E08" w14:textId="77777777" w:rsidR="002E4942" w:rsidRPr="009C30C7" w:rsidRDefault="00E5648B" w:rsidP="007D4424">
                                <w:pPr>
                                  <w:pStyle w:val="NoSpacing"/>
                                  <w:jc w:val="center"/>
                                  <w:rPr>
                                    <w:rFonts w:ascii="Pixellari" w:hAnsi="Pixellari"/>
                                    <w:color w:val="DE7F4C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Pixellari" w:hAnsi="Pixellari"/>
                                    <w:color w:val="DE7F4C"/>
                                    <w:sz w:val="26"/>
                                    <w:szCs w:val="26"/>
                                  </w:rPr>
                                  <w:t>Author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Pixellari" w:hAnsi="Pixellari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313760623"/>
                              <w:placeholder>
                                <w:docPart w:val="9A80231E5D45455CBF5FCFFB41C7BC85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 w14:paraId="144215C9" w14:textId="77777777" w:rsidR="002E4942" w:rsidRPr="008D7394" w:rsidRDefault="00E5648B" w:rsidP="007D4424">
                                <w:pPr>
                                  <w:pStyle w:val="NoSpacing"/>
                                  <w:jc w:val="center"/>
                                  <w:rPr>
                                    <w:rFonts w:ascii="Pixellari" w:hAnsi="Pixellar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Pixellari" w:hAnsi="Pixellari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Company name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C16D3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.35pt;margin-top:696.1pt;width:611.7pt;height:24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rFonts w:ascii="Pixellari" w:hAnsi="Pixellari"/>
                          <w:color w:val="DE7F4C"/>
                          <w:sz w:val="26"/>
                          <w:szCs w:val="26"/>
                        </w:rPr>
                        <w:alias w:val="Author"/>
                        <w:tag w:val=""/>
                        <w:id w:val="-1639337977"/>
                        <w:placeholder>
                          <w:docPart w:val="297B4EE27FD6433C88B3F03DA05CC83A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4BD70E08" w14:textId="77777777" w:rsidR="002E4942" w:rsidRPr="009C30C7" w:rsidRDefault="00E5648B" w:rsidP="007D4424">
                          <w:pPr>
                            <w:pStyle w:val="NoSpacing"/>
                            <w:jc w:val="center"/>
                            <w:rPr>
                              <w:rFonts w:ascii="Pixellari" w:hAnsi="Pixellari"/>
                              <w:color w:val="DE7F4C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Pixellari" w:hAnsi="Pixellari"/>
                              <w:color w:val="DE7F4C"/>
                              <w:sz w:val="26"/>
                              <w:szCs w:val="26"/>
                            </w:rPr>
                            <w:t>Author</w:t>
                          </w:r>
                        </w:p>
                      </w:sdtContent>
                    </w:sdt>
                    <w:sdt>
                      <w:sdtPr>
                        <w:rPr>
                          <w:rFonts w:ascii="Pixellari" w:hAnsi="Pixellari"/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alias w:val="Company"/>
                        <w:tag w:val=""/>
                        <w:id w:val="313760623"/>
                        <w:placeholder>
                          <w:docPart w:val="9A80231E5D45455CBF5FCFFB41C7BC85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p w14:paraId="144215C9" w14:textId="77777777" w:rsidR="002E4942" w:rsidRPr="008D7394" w:rsidRDefault="00E5648B" w:rsidP="007D4424">
                          <w:pPr>
                            <w:pStyle w:val="NoSpacing"/>
                            <w:jc w:val="center"/>
                            <w:rPr>
                              <w:rFonts w:ascii="Pixellari" w:hAnsi="Pixellari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Pixellari" w:hAnsi="Pixellari"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Company name</w:t>
                          </w:r>
                        </w:p>
                      </w:sdtContent>
                    </w:sdt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5EAEA82" w14:textId="77777777" w:rsidR="0022360F" w:rsidRPr="0022360F" w:rsidRDefault="0022360F" w:rsidP="00D01F16">
      <w:pPr>
        <w:spacing w:line="240" w:lineRule="auto"/>
      </w:pPr>
    </w:p>
    <w:p w14:paraId="30336FF1" w14:textId="77777777" w:rsidR="0022360F" w:rsidRPr="0022360F" w:rsidRDefault="0022360F" w:rsidP="00D01F16">
      <w:pPr>
        <w:spacing w:line="240" w:lineRule="auto"/>
      </w:pPr>
    </w:p>
    <w:p w14:paraId="405A4DE9" w14:textId="77777777" w:rsidR="0022360F" w:rsidRPr="0022360F" w:rsidRDefault="0022360F" w:rsidP="00D01F16">
      <w:pPr>
        <w:spacing w:line="240" w:lineRule="auto"/>
      </w:pPr>
    </w:p>
    <w:p w14:paraId="636BC9EB" w14:textId="77777777" w:rsidR="0022360F" w:rsidRPr="0022360F" w:rsidRDefault="0022360F" w:rsidP="00D01F16">
      <w:pPr>
        <w:spacing w:line="240" w:lineRule="auto"/>
      </w:pPr>
    </w:p>
    <w:p w14:paraId="392E3A40" w14:textId="77777777" w:rsidR="0022360F" w:rsidRPr="0022360F" w:rsidRDefault="0022360F" w:rsidP="00D01F16">
      <w:pPr>
        <w:spacing w:line="240" w:lineRule="auto"/>
      </w:pPr>
    </w:p>
    <w:p w14:paraId="3D7D8915" w14:textId="77777777" w:rsidR="0022360F" w:rsidRPr="0022360F" w:rsidRDefault="0022360F" w:rsidP="00D01F16">
      <w:pPr>
        <w:spacing w:line="240" w:lineRule="auto"/>
      </w:pPr>
    </w:p>
    <w:p w14:paraId="1400D0AF" w14:textId="77777777" w:rsidR="0022360F" w:rsidRPr="0022360F" w:rsidRDefault="00514281" w:rsidP="00D01F16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4523A" wp14:editId="0A2708B1">
                <wp:simplePos x="0" y="0"/>
                <wp:positionH relativeFrom="page">
                  <wp:align>center</wp:align>
                </wp:positionH>
                <wp:positionV relativeFrom="page">
                  <wp:posOffset>3002915</wp:posOffset>
                </wp:positionV>
                <wp:extent cx="7767955" cy="944880"/>
                <wp:effectExtent l="0" t="0" r="18415" b="4445"/>
                <wp:wrapNone/>
                <wp:docPr id="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955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Pixellari" w:eastAsiaTheme="majorEastAsia" w:hAnsi="Pixellari"/>
                                <w:color w:val="262626" w:themeColor="text1" w:themeTint="D9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465473594"/>
                              <w:placeholder>
                                <w:docPart w:val="B023AFF6F7BF43DEA82B6B969BD80F3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5448C1" w14:textId="77777777" w:rsidR="002E4942" w:rsidRPr="00514281" w:rsidRDefault="00E5648B" w:rsidP="00E02834">
                                <w:pPr>
                                  <w:pStyle w:val="NoSpacing"/>
                                  <w:jc w:val="center"/>
                                  <w:rPr>
                                    <w:rFonts w:ascii="Pixellari" w:eastAsiaTheme="majorEastAsia" w:hAnsi="Pixellari"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ascii="Pixellari" w:eastAsiaTheme="majorEastAsia" w:hAnsi="Pixellari"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  <w:t>Game Name</w:t>
                                </w:r>
                              </w:p>
                            </w:sdtContent>
                          </w:sdt>
                          <w:p w14:paraId="4377EE41" w14:textId="77777777" w:rsidR="002E4942" w:rsidRPr="008D7394" w:rsidRDefault="002E4942" w:rsidP="00E02834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523A" id="Text Box 1" o:spid="_x0000_s1027" type="#_x0000_t202" style="position:absolute;left:0;text-align:left;margin-left:0;margin-top:236.45pt;width:611.65pt;height:74.4pt;z-index:251662336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rFonts w:ascii="Pixellari" w:eastAsiaTheme="majorEastAsia" w:hAnsi="Pixellari"/>
                          <w:color w:val="262626" w:themeColor="text1" w:themeTint="D9"/>
                          <w:sz w:val="144"/>
                          <w:szCs w:val="144"/>
                        </w:rPr>
                        <w:alias w:val="Title"/>
                        <w:tag w:val=""/>
                        <w:id w:val="465473594"/>
                        <w:placeholder>
                          <w:docPart w:val="B023AFF6F7BF43DEA82B6B969BD80F3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335448C1" w14:textId="77777777" w:rsidR="002E4942" w:rsidRPr="00514281" w:rsidRDefault="00E5648B" w:rsidP="00E02834">
                          <w:pPr>
                            <w:pStyle w:val="NoSpacing"/>
                            <w:jc w:val="center"/>
                            <w:rPr>
                              <w:rFonts w:ascii="Pixellari" w:eastAsiaTheme="majorEastAsia" w:hAnsi="Pixellari"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Pixellari" w:eastAsiaTheme="majorEastAsia" w:hAnsi="Pixellari"/>
                              <w:color w:val="262626" w:themeColor="text1" w:themeTint="D9"/>
                              <w:sz w:val="144"/>
                              <w:szCs w:val="144"/>
                            </w:rPr>
                            <w:t>Game Name</w:t>
                          </w:r>
                        </w:p>
                      </w:sdtContent>
                    </w:sdt>
                    <w:p w14:paraId="4377EE41" w14:textId="77777777" w:rsidR="002E4942" w:rsidRPr="008D7394" w:rsidRDefault="002E4942" w:rsidP="00E02834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E528C2F" w14:textId="77777777" w:rsidR="0022360F" w:rsidRPr="0022360F" w:rsidRDefault="0022360F" w:rsidP="00D01F16">
      <w:pPr>
        <w:spacing w:line="240" w:lineRule="auto"/>
      </w:pPr>
    </w:p>
    <w:p w14:paraId="3FD8D345" w14:textId="77777777" w:rsidR="0022360F" w:rsidRPr="0022360F" w:rsidRDefault="0022360F" w:rsidP="00D01F16">
      <w:pPr>
        <w:spacing w:line="240" w:lineRule="auto"/>
      </w:pPr>
    </w:p>
    <w:p w14:paraId="7C2DE2FE" w14:textId="77777777" w:rsidR="0022360F" w:rsidRPr="0022360F" w:rsidRDefault="0022360F" w:rsidP="00D01F16">
      <w:pPr>
        <w:spacing w:line="240" w:lineRule="auto"/>
      </w:pPr>
    </w:p>
    <w:p w14:paraId="076A1DD1" w14:textId="77777777" w:rsidR="0022360F" w:rsidRDefault="0022360F" w:rsidP="00D01F16">
      <w:pPr>
        <w:spacing w:line="240" w:lineRule="auto"/>
      </w:pPr>
    </w:p>
    <w:p w14:paraId="0D069200" w14:textId="77777777" w:rsidR="00E97399" w:rsidRDefault="0022360F" w:rsidP="00D01F16">
      <w:pPr>
        <w:tabs>
          <w:tab w:val="left" w:pos="5475"/>
        </w:tabs>
        <w:spacing w:line="240" w:lineRule="auto"/>
      </w:pPr>
      <w:r>
        <w:tab/>
      </w:r>
    </w:p>
    <w:p w14:paraId="501BD0E2" w14:textId="77777777" w:rsidR="0022360F" w:rsidRDefault="0022360F" w:rsidP="00D01F16">
      <w:pPr>
        <w:tabs>
          <w:tab w:val="left" w:pos="5475"/>
        </w:tabs>
        <w:spacing w:line="240" w:lineRule="auto"/>
      </w:pPr>
    </w:p>
    <w:p w14:paraId="5629417F" w14:textId="77777777" w:rsidR="0022360F" w:rsidRDefault="0022360F" w:rsidP="00D01F16">
      <w:pPr>
        <w:tabs>
          <w:tab w:val="left" w:pos="5475"/>
        </w:tabs>
        <w:spacing w:line="240" w:lineRule="auto"/>
      </w:pPr>
    </w:p>
    <w:p w14:paraId="07C28559" w14:textId="77777777" w:rsidR="0022360F" w:rsidRDefault="0022360F" w:rsidP="00D01F16">
      <w:pPr>
        <w:tabs>
          <w:tab w:val="left" w:pos="5475"/>
        </w:tabs>
        <w:spacing w:line="240" w:lineRule="auto"/>
      </w:pPr>
    </w:p>
    <w:p w14:paraId="4C826380" w14:textId="77777777" w:rsidR="0022360F" w:rsidRDefault="0022360F" w:rsidP="00D01F16">
      <w:pPr>
        <w:tabs>
          <w:tab w:val="left" w:pos="5475"/>
        </w:tabs>
        <w:spacing w:line="240" w:lineRule="auto"/>
      </w:pPr>
    </w:p>
    <w:p w14:paraId="412FF9DF" w14:textId="77777777" w:rsidR="0022360F" w:rsidRDefault="0022360F" w:rsidP="00D01F16">
      <w:pPr>
        <w:tabs>
          <w:tab w:val="left" w:pos="5475"/>
        </w:tabs>
        <w:spacing w:line="240" w:lineRule="auto"/>
      </w:pPr>
    </w:p>
    <w:p w14:paraId="6891A7B7" w14:textId="77777777" w:rsidR="0022360F" w:rsidRDefault="0022360F" w:rsidP="00D01F16">
      <w:pPr>
        <w:tabs>
          <w:tab w:val="left" w:pos="5475"/>
        </w:tabs>
        <w:spacing w:line="240" w:lineRule="auto"/>
      </w:pPr>
    </w:p>
    <w:p w14:paraId="36DC112A" w14:textId="77777777" w:rsidR="0022360F" w:rsidRDefault="0022360F" w:rsidP="00D01F16">
      <w:pPr>
        <w:tabs>
          <w:tab w:val="left" w:pos="5475"/>
        </w:tabs>
        <w:spacing w:line="240" w:lineRule="auto"/>
      </w:pPr>
    </w:p>
    <w:p w14:paraId="338B5180" w14:textId="77777777" w:rsidR="0022360F" w:rsidRDefault="0022360F" w:rsidP="00D01F16">
      <w:pPr>
        <w:tabs>
          <w:tab w:val="left" w:pos="5475"/>
        </w:tabs>
        <w:spacing w:line="240" w:lineRule="auto"/>
      </w:pPr>
    </w:p>
    <w:p w14:paraId="02C25BCB" w14:textId="77777777" w:rsidR="0022360F" w:rsidRDefault="0022360F" w:rsidP="00D01F16">
      <w:pPr>
        <w:tabs>
          <w:tab w:val="left" w:pos="5475"/>
        </w:tabs>
        <w:spacing w:line="240" w:lineRule="auto"/>
      </w:pPr>
    </w:p>
    <w:p w14:paraId="75482860" w14:textId="77777777" w:rsidR="0022360F" w:rsidRDefault="0022360F" w:rsidP="00D01F16">
      <w:pPr>
        <w:tabs>
          <w:tab w:val="left" w:pos="5475"/>
        </w:tabs>
        <w:spacing w:line="240" w:lineRule="auto"/>
      </w:pPr>
    </w:p>
    <w:p w14:paraId="6C41DC77" w14:textId="77777777" w:rsidR="0022360F" w:rsidRDefault="0022360F" w:rsidP="00D01F16">
      <w:pPr>
        <w:tabs>
          <w:tab w:val="left" w:pos="5475"/>
        </w:tabs>
        <w:spacing w:line="240" w:lineRule="auto"/>
      </w:pPr>
    </w:p>
    <w:p w14:paraId="35B3C03C" w14:textId="77777777" w:rsidR="0022360F" w:rsidRDefault="0022360F" w:rsidP="00D01F16">
      <w:pPr>
        <w:tabs>
          <w:tab w:val="left" w:pos="5475"/>
        </w:tabs>
        <w:spacing w:line="240" w:lineRule="auto"/>
      </w:pPr>
    </w:p>
    <w:p w14:paraId="4BE29324" w14:textId="77777777" w:rsidR="0022360F" w:rsidRDefault="0022360F" w:rsidP="00D01F16">
      <w:pPr>
        <w:tabs>
          <w:tab w:val="left" w:pos="5475"/>
        </w:tabs>
        <w:spacing w:line="240" w:lineRule="auto"/>
      </w:pPr>
    </w:p>
    <w:p w14:paraId="4E33A1A5" w14:textId="77777777" w:rsidR="0022360F" w:rsidRDefault="0022360F" w:rsidP="00D01F16">
      <w:pPr>
        <w:tabs>
          <w:tab w:val="left" w:pos="5475"/>
        </w:tabs>
        <w:spacing w:line="240" w:lineRule="auto"/>
      </w:pPr>
    </w:p>
    <w:p w14:paraId="2DCD216A" w14:textId="77777777" w:rsidR="0022360F" w:rsidRDefault="0022360F" w:rsidP="00D01F16">
      <w:pPr>
        <w:tabs>
          <w:tab w:val="left" w:pos="5475"/>
        </w:tabs>
        <w:spacing w:line="240" w:lineRule="auto"/>
      </w:pPr>
    </w:p>
    <w:p w14:paraId="3187BD9E" w14:textId="77777777" w:rsidR="0022360F" w:rsidRDefault="0022360F" w:rsidP="00D01F16">
      <w:pPr>
        <w:tabs>
          <w:tab w:val="left" w:pos="5475"/>
        </w:tabs>
        <w:spacing w:line="240" w:lineRule="auto"/>
      </w:pPr>
    </w:p>
    <w:p w14:paraId="3F8235A2" w14:textId="16F81453" w:rsidR="0022360F" w:rsidRDefault="0022360F" w:rsidP="00D01F16">
      <w:pPr>
        <w:tabs>
          <w:tab w:val="left" w:pos="5475"/>
        </w:tabs>
        <w:spacing w:line="240" w:lineRule="auto"/>
      </w:pPr>
    </w:p>
    <w:p w14:paraId="01505C86" w14:textId="77777777" w:rsidR="00E74699" w:rsidRDefault="00E74699" w:rsidP="00EA2423">
      <w:pPr>
        <w:jc w:val="left"/>
        <w:sectPr w:rsidR="00E74699" w:rsidSect="00964BC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1440" w:right="1440" w:bottom="1440" w:left="1440" w:header="1361" w:footer="680" w:gutter="0"/>
          <w:pgNumType w:start="0"/>
          <w:cols w:space="720"/>
          <w:noEndnote/>
          <w:titlePg/>
          <w:docGrid w:linePitch="299"/>
        </w:sectPr>
      </w:pPr>
    </w:p>
    <w:p w14:paraId="02FA3DE6" w14:textId="77777777" w:rsidR="00960FBD" w:rsidRDefault="00960FBD" w:rsidP="00EA2423">
      <w:pPr>
        <w:jc w:val="left"/>
      </w:pPr>
    </w:p>
    <w:p w14:paraId="55256364" w14:textId="77777777" w:rsidR="008758E7" w:rsidRDefault="008758E7" w:rsidP="00EA2423">
      <w:pPr>
        <w:jc w:val="left"/>
      </w:pPr>
    </w:p>
    <w:p w14:paraId="1662D991" w14:textId="77777777" w:rsidR="008758E7" w:rsidRDefault="008758E7" w:rsidP="00EA2423">
      <w:pPr>
        <w:jc w:val="left"/>
      </w:pPr>
    </w:p>
    <w:p w14:paraId="69415FEC" w14:textId="77777777" w:rsidR="008758E7" w:rsidRDefault="008758E7" w:rsidP="00EA2423">
      <w:pPr>
        <w:jc w:val="left"/>
      </w:pPr>
    </w:p>
    <w:p w14:paraId="0C09CF2F" w14:textId="77777777" w:rsidR="008758E7" w:rsidRDefault="008758E7" w:rsidP="00EA2423">
      <w:pPr>
        <w:jc w:val="left"/>
      </w:pPr>
    </w:p>
    <w:p w14:paraId="6F5DE782" w14:textId="77777777" w:rsidR="00F3565D" w:rsidRDefault="004949E0" w:rsidP="00D01F16">
      <w:pPr>
        <w:tabs>
          <w:tab w:val="left" w:pos="5475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22D3500B" wp14:editId="17497020">
                <wp:simplePos x="0" y="0"/>
                <wp:positionH relativeFrom="margin">
                  <wp:posOffset>6138545</wp:posOffset>
                </wp:positionH>
                <wp:positionV relativeFrom="page">
                  <wp:posOffset>-237490</wp:posOffset>
                </wp:positionV>
                <wp:extent cx="720000" cy="10692000"/>
                <wp:effectExtent l="0" t="0" r="23495" b="14605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00" cy="10692000"/>
                        </a:xfrm>
                        <a:prstGeom prst="rect">
                          <a:avLst/>
                        </a:prstGeom>
                        <a:solidFill>
                          <a:srgbClr val="006A6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2387F" id="Rectangle 5" o:spid="_x0000_s1026" style="position:absolute;margin-left:483.35pt;margin-top:-18.7pt;width:56.7pt;height:841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" fillcolor="#006a6a">
                <w10:wrap anchorx="margin" anchory="page"/>
                <w10:anchorlock/>
              </v:rect>
            </w:pict>
          </mc:Fallback>
        </mc:AlternateContent>
      </w:r>
    </w:p>
    <w:p w14:paraId="0087513A" w14:textId="77777777" w:rsidR="00F3565D" w:rsidRDefault="00E97D9D" w:rsidP="00D01F16">
      <w:pPr>
        <w:tabs>
          <w:tab w:val="left" w:pos="5475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FB268BA" wp14:editId="03B5EB19">
                <wp:simplePos x="0" y="0"/>
                <wp:positionH relativeFrom="page">
                  <wp:align>center</wp:align>
                </wp:positionH>
                <wp:positionV relativeFrom="paragraph">
                  <wp:posOffset>6012559</wp:posOffset>
                </wp:positionV>
                <wp:extent cx="2360930" cy="1404620"/>
                <wp:effectExtent l="0" t="0" r="22860" b="158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12D03" w14:textId="77777777" w:rsidR="00E97D9D" w:rsidRDefault="00E97D9D" w:rsidP="00E97D9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4942">
                              <w:rPr>
                                <w:b/>
                              </w:rPr>
                              <w:t>Contact</w:t>
                            </w:r>
                          </w:p>
                          <w:sdt>
                            <w:sdtPr>
                              <w:rPr>
                                <w:color w:val="3B3838" w:themeColor="background2" w:themeShade="40"/>
                              </w:rPr>
                              <w:alias w:val="Company E-mail"/>
                              <w:tag w:val=""/>
                              <w:id w:val="267047639"/>
                              <w:placeholder>
                                <w:docPart w:val="6FE7F7C6D35D405CB37598A49B0FDE8F"/>
                              </w:placeholder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 w14:paraId="76B8C240" w14:textId="77777777" w:rsidR="00E97D9D" w:rsidRPr="00E97D9D" w:rsidRDefault="00E5648B" w:rsidP="00E97D9D">
                                <w:pPr>
                                  <w:jc w:val="center"/>
                                  <w:rPr>
                                    <w:b/>
                                    <w:color w:val="3B3838" w:themeColor="background2" w:themeShade="40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lang w:val="pt-BR"/>
                                  </w:rPr>
                                  <w:t>Contact Email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B268BA" id="Text Box 2" o:spid="_x0000_s1028" type="#_x0000_t202" style="position:absolute;left:0;text-align:left;margin-left:0;margin-top:473.45pt;width:185.9pt;height:110.6pt;z-index:251702272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iTLuw90AAAAJAQAADwAAAAAAAAAAAAAAAABvBAAAZHJzL2Rvd25yZXYueG1sUEsFBgAAAAAE&#10;AAQA8wAAAHkFAAAAAA==&#10;">
                <v:textbox style="mso-fit-shape-to-text:t">
                  <w:txbxContent>
                    <w:p w14:paraId="5FD12D03" w14:textId="77777777" w:rsidR="00E97D9D" w:rsidRDefault="00E97D9D" w:rsidP="00E97D9D">
                      <w:pPr>
                        <w:jc w:val="center"/>
                        <w:rPr>
                          <w:b/>
                        </w:rPr>
                      </w:pPr>
                      <w:r w:rsidRPr="002E4942">
                        <w:rPr>
                          <w:b/>
                        </w:rPr>
                        <w:t>Contact</w:t>
                      </w:r>
                    </w:p>
                    <w:sdt>
                      <w:sdtPr>
                        <w:rPr>
                          <w:color w:val="3B3838" w:themeColor="background2" w:themeShade="40"/>
                        </w:rPr>
                        <w:alias w:val="Company E-mail"/>
                        <w:tag w:val=""/>
                        <w:id w:val="267047639"/>
                        <w:placeholder>
                          <w:docPart w:val="6FE7F7C6D35D405CB37598A49B0FDE8F"/>
                        </w:placeholder>
                        <w:dataBinding w:prefixMappings="xmlns:ns0='http://schemas.microsoft.com/office/2006/coverPageProps' " w:xpath="/ns0:CoverPageProperties[1]/ns0:CompanyEmail[1]" w:storeItemID="{55AF091B-3C7A-41E3-B477-F2FDAA23CFDA}"/>
                        <w:text/>
                      </w:sdtPr>
                      <w:sdtContent>
                        <w:p w14:paraId="76B8C240" w14:textId="77777777" w:rsidR="00E97D9D" w:rsidRPr="00E97D9D" w:rsidRDefault="00E5648B" w:rsidP="00E97D9D">
                          <w:pPr>
                            <w:jc w:val="center"/>
                            <w:rPr>
                              <w:b/>
                              <w:color w:val="3B3838" w:themeColor="background2" w:themeShade="40"/>
                            </w:rPr>
                          </w:pPr>
                          <w:r>
                            <w:rPr>
                              <w:color w:val="3B3838" w:themeColor="background2" w:themeShade="40"/>
                              <w:lang w:val="pt-BR"/>
                            </w:rPr>
                            <w:t>Contact Email</w:t>
                          </w:r>
                        </w:p>
                      </w:sdtContent>
                    </w:sdt>
                  </w:txbxContent>
                </v:textbox>
                <w10:wrap type="square" anchorx="page"/>
              </v:shape>
            </w:pict>
          </mc:Fallback>
        </mc:AlternateContent>
      </w:r>
    </w:p>
    <w:p w14:paraId="6243E03B" w14:textId="77777777" w:rsidR="00E74699" w:rsidRDefault="00E74699" w:rsidP="00D01F16">
      <w:pPr>
        <w:tabs>
          <w:tab w:val="left" w:pos="5475"/>
        </w:tabs>
        <w:spacing w:line="240" w:lineRule="auto"/>
      </w:pPr>
    </w:p>
    <w:p w14:paraId="60FE202F" w14:textId="77777777" w:rsidR="00E74699" w:rsidRDefault="00E74699" w:rsidP="00D01F16">
      <w:pPr>
        <w:tabs>
          <w:tab w:val="left" w:pos="5475"/>
        </w:tabs>
        <w:spacing w:line="240" w:lineRule="auto"/>
      </w:pPr>
    </w:p>
    <w:p w14:paraId="10258DD5" w14:textId="77777777" w:rsidR="00714066" w:rsidRDefault="00714066" w:rsidP="00D01F16">
      <w:pPr>
        <w:tabs>
          <w:tab w:val="left" w:pos="5475"/>
        </w:tabs>
        <w:spacing w:line="240" w:lineRule="auto"/>
      </w:pPr>
    </w:p>
    <w:sdt>
      <w:sdtPr>
        <w:rPr>
          <w:rFonts w:ascii="Pixellari" w:eastAsiaTheme="minorEastAsia" w:hAnsi="Pixellari" w:cs="Times New Roman"/>
          <w:color w:val="auto"/>
          <w:sz w:val="22"/>
          <w:szCs w:val="22"/>
        </w:rPr>
        <w:id w:val="513040972"/>
        <w:docPartObj>
          <w:docPartGallery w:val="Table of Contents"/>
          <w:docPartUnique/>
        </w:docPartObj>
      </w:sdtPr>
      <w:sdtEndPr>
        <w:rPr>
          <w:rFonts w:ascii="Arial Nova" w:hAnsi="Arial Nova"/>
          <w:b/>
          <w:bCs/>
          <w:noProof/>
        </w:rPr>
      </w:sdtEndPr>
      <w:sdtContent>
        <w:p w14:paraId="0BBEE74B" w14:textId="77777777" w:rsidR="00E74699" w:rsidRDefault="00E74699" w:rsidP="00D01F16">
          <w:pPr>
            <w:pStyle w:val="TOCHeading"/>
            <w:spacing w:line="240" w:lineRule="auto"/>
            <w:rPr>
              <w:rFonts w:ascii="Pixellari" w:eastAsiaTheme="minorEastAsia" w:hAnsi="Pixellari" w:cs="Times New Roman"/>
              <w:color w:val="auto"/>
              <w:sz w:val="22"/>
              <w:szCs w:val="22"/>
            </w:rPr>
          </w:pPr>
          <w:r>
            <w:rPr>
              <w:rFonts w:ascii="Pixellari" w:eastAsiaTheme="minorEastAsia" w:hAnsi="Pixellari" w:cs="Times New Roman"/>
              <w:color w:val="auto"/>
              <w:sz w:val="22"/>
              <w:szCs w:val="22"/>
            </w:rPr>
            <w:br w:type="page"/>
          </w:r>
        </w:p>
        <w:p w14:paraId="35BBE397" w14:textId="77777777" w:rsidR="0099797B" w:rsidRPr="009C30C7" w:rsidRDefault="0099797B" w:rsidP="00D01F16">
          <w:pPr>
            <w:pStyle w:val="TOCHeading"/>
            <w:spacing w:line="240" w:lineRule="auto"/>
            <w:rPr>
              <w:rFonts w:ascii="Pixellari" w:hAnsi="Pixellari"/>
              <w:color w:val="DE7F4C"/>
            </w:rPr>
          </w:pPr>
          <w:r w:rsidRPr="009C30C7">
            <w:rPr>
              <w:rFonts w:ascii="Pixellari" w:hAnsi="Pixellari"/>
              <w:color w:val="DE7F4C"/>
            </w:rPr>
            <w:lastRenderedPageBreak/>
            <w:t>Contents</w:t>
          </w:r>
        </w:p>
        <w:p w14:paraId="0416EC4E" w14:textId="77777777" w:rsidR="00F3565D" w:rsidRDefault="00F3565D">
          <w:pPr>
            <w:pStyle w:val="TOC1"/>
          </w:pPr>
        </w:p>
        <w:p w14:paraId="7E7414A5" w14:textId="77777777" w:rsidR="008C4446" w:rsidRDefault="008C4446" w:rsidP="008C4446"/>
        <w:p w14:paraId="4648F381" w14:textId="77777777" w:rsidR="008C4446" w:rsidRPr="008C4446" w:rsidRDefault="008C4446" w:rsidP="008C4446">
          <w:pPr>
            <w:sectPr w:rsidR="008C4446" w:rsidRPr="008C4446" w:rsidSect="00964BC7">
              <w:type w:val="oddPage"/>
              <w:pgSz w:w="12240" w:h="15840" w:code="1"/>
              <w:pgMar w:top="1440" w:right="1440" w:bottom="1440" w:left="1440" w:header="1361" w:footer="680" w:gutter="0"/>
              <w:pgNumType w:start="0"/>
              <w:cols w:space="720"/>
              <w:noEndnote/>
              <w:titlePg/>
              <w:docGrid w:linePitch="299"/>
            </w:sectPr>
          </w:pPr>
        </w:p>
        <w:p w14:paraId="77B2758D" w14:textId="77777777" w:rsidR="00E5648B" w:rsidRDefault="0099797B">
          <w:pPr>
            <w:pStyle w:val="TOC1"/>
            <w:rPr>
              <w:rFonts w:asciiTheme="minorHAnsi" w:hAnsiTheme="minorHAnsi" w:cstheme="minorBidi"/>
              <w:color w:val="auto"/>
            </w:rPr>
          </w:pPr>
          <w:r w:rsidRPr="0099797B">
            <w:fldChar w:fldCharType="begin"/>
          </w:r>
          <w:r w:rsidR="000C2E66">
            <w:instrText xml:space="preserve"> TOC \o "1-4</w:instrText>
          </w:r>
          <w:r w:rsidRPr="0099797B">
            <w:instrText xml:space="preserve">" \h \z \u </w:instrText>
          </w:r>
          <w:r w:rsidRPr="0099797B">
            <w:fldChar w:fldCharType="separate"/>
          </w:r>
          <w:hyperlink w:anchor="_Toc101545141" w:history="1">
            <w:r w:rsidR="00E5648B" w:rsidRPr="00C73446">
              <w:rPr>
                <w:rStyle w:val="Hyperlink"/>
              </w:rPr>
              <w:t>Tittle Page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_Toc101545141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1</w:t>
            </w:r>
            <w:r w:rsidR="00E5648B">
              <w:rPr>
                <w:webHidden/>
              </w:rPr>
              <w:fldChar w:fldCharType="end"/>
            </w:r>
          </w:hyperlink>
        </w:p>
        <w:p w14:paraId="14548C53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42" w:history="1">
            <w:r w:rsidR="00E5648B" w:rsidRPr="00C73446">
              <w:rPr>
                <w:rStyle w:val="Hyperlink"/>
              </w:rPr>
              <w:t>Game Name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_Toc101545142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1</w:t>
            </w:r>
            <w:r w:rsidR="00E5648B">
              <w:rPr>
                <w:webHidden/>
              </w:rPr>
              <w:fldChar w:fldCharType="end"/>
            </w:r>
          </w:hyperlink>
        </w:p>
        <w:p w14:paraId="0A98076D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43" w:history="1">
            <w:r w:rsidR="00E5648B" w:rsidRPr="00C73446">
              <w:rPr>
                <w:rStyle w:val="Hyperlink"/>
              </w:rPr>
              <w:t>Working Team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_Toc101545143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1</w:t>
            </w:r>
            <w:r w:rsidR="00E5648B">
              <w:rPr>
                <w:webHidden/>
              </w:rPr>
              <w:fldChar w:fldCharType="end"/>
            </w:r>
          </w:hyperlink>
        </w:p>
        <w:p w14:paraId="056187B7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44" w:history="1">
            <w:r w:rsidR="00E5648B" w:rsidRPr="00C73446">
              <w:rPr>
                <w:rStyle w:val="Hyperlink"/>
              </w:rPr>
              <w:t>Game Engine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_Toc101545144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1</w:t>
            </w:r>
            <w:r w:rsidR="00E5648B">
              <w:rPr>
                <w:webHidden/>
              </w:rPr>
              <w:fldChar w:fldCharType="end"/>
            </w:r>
          </w:hyperlink>
        </w:p>
        <w:p w14:paraId="09A023EB" w14:textId="77777777" w:rsidR="00E5648B" w:rsidRDefault="00000000">
          <w:pPr>
            <w:pStyle w:val="TOC1"/>
            <w:rPr>
              <w:rFonts w:asciiTheme="minorHAnsi" w:hAnsiTheme="minorHAnsi" w:cstheme="minorBidi"/>
              <w:color w:val="auto"/>
            </w:rPr>
          </w:pPr>
          <w:hyperlink w:anchor="_Toc101545145" w:history="1">
            <w:r w:rsidR="00E5648B" w:rsidRPr="00C73446">
              <w:rPr>
                <w:rStyle w:val="Hyperlink"/>
              </w:rPr>
              <w:t>Game Overview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_Toc101545145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2</w:t>
            </w:r>
            <w:r w:rsidR="00E5648B">
              <w:rPr>
                <w:webHidden/>
              </w:rPr>
              <w:fldChar w:fldCharType="end"/>
            </w:r>
          </w:hyperlink>
        </w:p>
        <w:p w14:paraId="5F8E96D5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46" w:history="1">
            <w:r w:rsidR="00E5648B" w:rsidRPr="00C73446">
              <w:rPr>
                <w:rStyle w:val="Hyperlink"/>
              </w:rPr>
              <w:t>Game Concept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_Toc101545146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2</w:t>
            </w:r>
            <w:r w:rsidR="00E5648B">
              <w:rPr>
                <w:webHidden/>
              </w:rPr>
              <w:fldChar w:fldCharType="end"/>
            </w:r>
          </w:hyperlink>
        </w:p>
        <w:p w14:paraId="7C3D4683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47" w:history="1">
            <w:r w:rsidR="00E5648B" w:rsidRPr="00C73446">
              <w:rPr>
                <w:rStyle w:val="Hyperlink"/>
              </w:rPr>
              <w:t>Feature Set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_Toc101545147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2</w:t>
            </w:r>
            <w:r w:rsidR="00E5648B">
              <w:rPr>
                <w:webHidden/>
              </w:rPr>
              <w:fldChar w:fldCharType="end"/>
            </w:r>
          </w:hyperlink>
        </w:p>
        <w:p w14:paraId="55C70753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48" w:history="1">
            <w:r w:rsidR="00E5648B" w:rsidRPr="00C73446">
              <w:rPr>
                <w:rStyle w:val="Hyperlink"/>
              </w:rPr>
              <w:t>Game Platform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_Toc101545148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2</w:t>
            </w:r>
            <w:r w:rsidR="00E5648B">
              <w:rPr>
                <w:webHidden/>
              </w:rPr>
              <w:fldChar w:fldCharType="end"/>
            </w:r>
          </w:hyperlink>
        </w:p>
        <w:p w14:paraId="4F70DF2E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49" w:history="1">
            <w:r w:rsidR="00E5648B" w:rsidRPr="00C73446">
              <w:rPr>
                <w:rStyle w:val="Hyperlink"/>
              </w:rPr>
              <w:t>Target Audience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_Toc101545149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2</w:t>
            </w:r>
            <w:r w:rsidR="00E5648B">
              <w:rPr>
                <w:webHidden/>
              </w:rPr>
              <w:fldChar w:fldCharType="end"/>
            </w:r>
          </w:hyperlink>
        </w:p>
        <w:p w14:paraId="382ED45C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50" w:history="1">
            <w:r w:rsidR="00E5648B" w:rsidRPr="00C73446">
              <w:rPr>
                <w:rStyle w:val="Hyperlink"/>
              </w:rPr>
              <w:t>Genre(s)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_Toc101545150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2</w:t>
            </w:r>
            <w:r w:rsidR="00E5648B">
              <w:rPr>
                <w:webHidden/>
              </w:rPr>
              <w:fldChar w:fldCharType="end"/>
            </w:r>
          </w:hyperlink>
        </w:p>
        <w:p w14:paraId="77958F6E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51" w:history="1">
            <w:r w:rsidR="00E5648B" w:rsidRPr="00C73446">
              <w:rPr>
                <w:rStyle w:val="Hyperlink"/>
              </w:rPr>
              <w:t>Look and Fell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_Toc101545151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2</w:t>
            </w:r>
            <w:r w:rsidR="00E5648B">
              <w:rPr>
                <w:webHidden/>
              </w:rPr>
              <w:fldChar w:fldCharType="end"/>
            </w:r>
          </w:hyperlink>
        </w:p>
        <w:p w14:paraId="3FAC7023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52" w:history="1">
            <w:r w:rsidR="00E5648B" w:rsidRPr="00C73446">
              <w:rPr>
                <w:rStyle w:val="Hyperlink"/>
              </w:rPr>
              <w:t>Project Scope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_Toc101545152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2</w:t>
            </w:r>
            <w:r w:rsidR="00E5648B">
              <w:rPr>
                <w:webHidden/>
              </w:rPr>
              <w:fldChar w:fldCharType="end"/>
            </w:r>
          </w:hyperlink>
        </w:p>
        <w:p w14:paraId="5556CE3F" w14:textId="77777777" w:rsidR="00E5648B" w:rsidRDefault="00000000">
          <w:pPr>
            <w:pStyle w:val="TOC1"/>
            <w:rPr>
              <w:rFonts w:asciiTheme="minorHAnsi" w:hAnsiTheme="minorHAnsi" w:cstheme="minorBidi"/>
              <w:color w:val="auto"/>
            </w:rPr>
          </w:pPr>
          <w:hyperlink w:anchor="_Toc101545153" w:history="1">
            <w:r w:rsidR="00E5648B" w:rsidRPr="00C73446">
              <w:rPr>
                <w:rStyle w:val="Hyperlink"/>
              </w:rPr>
              <w:t>Gameplay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_Toc101545153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3</w:t>
            </w:r>
            <w:r w:rsidR="00E5648B">
              <w:rPr>
                <w:webHidden/>
              </w:rPr>
              <w:fldChar w:fldCharType="end"/>
            </w:r>
          </w:hyperlink>
        </w:p>
        <w:p w14:paraId="7E33376D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54" w:history="1">
            <w:r w:rsidR="00E5648B" w:rsidRPr="00C73446">
              <w:rPr>
                <w:rStyle w:val="Hyperlink"/>
              </w:rPr>
              <w:t>Objectives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_Toc101545154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3</w:t>
            </w:r>
            <w:r w:rsidR="00E5648B">
              <w:rPr>
                <w:webHidden/>
              </w:rPr>
              <w:fldChar w:fldCharType="end"/>
            </w:r>
          </w:hyperlink>
        </w:p>
        <w:p w14:paraId="0DE24A0F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55" w:history="1">
            <w:r w:rsidR="00E5648B" w:rsidRPr="00C73446">
              <w:rPr>
                <w:rStyle w:val="Hyperlink"/>
              </w:rPr>
              <w:t>Lose Condition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_Toc101545155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3</w:t>
            </w:r>
            <w:r w:rsidR="00E5648B">
              <w:rPr>
                <w:webHidden/>
              </w:rPr>
              <w:fldChar w:fldCharType="end"/>
            </w:r>
          </w:hyperlink>
        </w:p>
        <w:p w14:paraId="3D3FE5DC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56" w:history="1">
            <w:r w:rsidR="00E5648B" w:rsidRPr="00C73446">
              <w:rPr>
                <w:rStyle w:val="Hyperlink"/>
              </w:rPr>
              <w:t>Game Progression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_Toc101545156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3</w:t>
            </w:r>
            <w:r w:rsidR="00E5648B">
              <w:rPr>
                <w:webHidden/>
              </w:rPr>
              <w:fldChar w:fldCharType="end"/>
            </w:r>
          </w:hyperlink>
        </w:p>
        <w:p w14:paraId="5761FC8A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57" w:history="1">
            <w:r w:rsidR="00E5648B" w:rsidRPr="00C73446">
              <w:rPr>
                <w:rStyle w:val="Hyperlink"/>
              </w:rPr>
              <w:t>Challenge Structure (Missions)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_Toc101545157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3</w:t>
            </w:r>
            <w:r w:rsidR="00E5648B">
              <w:rPr>
                <w:webHidden/>
              </w:rPr>
              <w:fldChar w:fldCharType="end"/>
            </w:r>
          </w:hyperlink>
        </w:p>
        <w:p w14:paraId="65222F3E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58" w:history="1">
            <w:r w:rsidR="00E5648B" w:rsidRPr="00C73446">
              <w:rPr>
                <w:rStyle w:val="Hyperlink"/>
              </w:rPr>
              <w:t>Puzzle Structure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_Toc101545158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3</w:t>
            </w:r>
            <w:r w:rsidR="00E5648B">
              <w:rPr>
                <w:webHidden/>
              </w:rPr>
              <w:fldChar w:fldCharType="end"/>
            </w:r>
          </w:hyperlink>
        </w:p>
        <w:p w14:paraId="6B7B5A0D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59" w:history="1">
            <w:r w:rsidR="00E5648B" w:rsidRPr="00C73446">
              <w:rPr>
                <w:rStyle w:val="Hyperlink"/>
              </w:rPr>
              <w:t>Game Flow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_Toc101545159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3</w:t>
            </w:r>
            <w:r w:rsidR="00E5648B">
              <w:rPr>
                <w:webHidden/>
              </w:rPr>
              <w:fldChar w:fldCharType="end"/>
            </w:r>
          </w:hyperlink>
        </w:p>
        <w:p w14:paraId="763AA093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60" w:history="1">
            <w:r w:rsidR="00E5648B" w:rsidRPr="00C73446">
              <w:rPr>
                <w:rStyle w:val="Hyperlink"/>
              </w:rPr>
              <w:t>Reward System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_Toc101545160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3</w:t>
            </w:r>
            <w:r w:rsidR="00E5648B">
              <w:rPr>
                <w:webHidden/>
              </w:rPr>
              <w:fldChar w:fldCharType="end"/>
            </w:r>
          </w:hyperlink>
        </w:p>
        <w:p w14:paraId="422F3158" w14:textId="77777777" w:rsidR="00E5648B" w:rsidRDefault="00000000">
          <w:pPr>
            <w:pStyle w:val="TOC1"/>
            <w:rPr>
              <w:rFonts w:asciiTheme="minorHAnsi" w:hAnsiTheme="minorHAnsi" w:cstheme="minorBidi"/>
              <w:color w:val="auto"/>
            </w:rPr>
          </w:pPr>
          <w:hyperlink w:anchor="_Toc101545161" w:history="1">
            <w:r w:rsidR="00E5648B" w:rsidRPr="00C73446">
              <w:rPr>
                <w:rStyle w:val="Hyperlink"/>
              </w:rPr>
              <w:t>Mechanics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_Toc101545161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4</w:t>
            </w:r>
            <w:r w:rsidR="00E5648B">
              <w:rPr>
                <w:webHidden/>
              </w:rPr>
              <w:fldChar w:fldCharType="end"/>
            </w:r>
          </w:hyperlink>
        </w:p>
        <w:p w14:paraId="2784E63F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62" w:history="1">
            <w:r w:rsidR="00E5648B" w:rsidRPr="00C73446">
              <w:rPr>
                <w:rStyle w:val="Hyperlink"/>
              </w:rPr>
              <w:t>Rules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_Toc101545162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4</w:t>
            </w:r>
            <w:r w:rsidR="00E5648B">
              <w:rPr>
                <w:webHidden/>
              </w:rPr>
              <w:fldChar w:fldCharType="end"/>
            </w:r>
          </w:hyperlink>
        </w:p>
        <w:p w14:paraId="3081BA3B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63" w:history="1">
            <w:r w:rsidR="00E5648B" w:rsidRPr="00C73446">
              <w:rPr>
                <w:rStyle w:val="Hyperlink"/>
              </w:rPr>
              <w:t>Movement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_Toc101545163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4</w:t>
            </w:r>
            <w:r w:rsidR="00E5648B">
              <w:rPr>
                <w:webHidden/>
              </w:rPr>
              <w:fldChar w:fldCharType="end"/>
            </w:r>
          </w:hyperlink>
        </w:p>
        <w:p w14:paraId="7BD23DE0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64" w:history="1">
            <w:r w:rsidR="00E5648B" w:rsidRPr="00C73446">
              <w:rPr>
                <w:rStyle w:val="Hyperlink"/>
              </w:rPr>
              <w:t>Physics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_Toc101545164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4</w:t>
            </w:r>
            <w:r w:rsidR="00E5648B">
              <w:rPr>
                <w:webHidden/>
              </w:rPr>
              <w:fldChar w:fldCharType="end"/>
            </w:r>
          </w:hyperlink>
        </w:p>
        <w:p w14:paraId="4B9CAF6A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65" w:history="1">
            <w:r w:rsidR="00E5648B" w:rsidRPr="00C73446">
              <w:rPr>
                <w:rStyle w:val="Hyperlink"/>
              </w:rPr>
              <w:t>Objects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_Toc101545165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4</w:t>
            </w:r>
            <w:r w:rsidR="00E5648B">
              <w:rPr>
                <w:webHidden/>
              </w:rPr>
              <w:fldChar w:fldCharType="end"/>
            </w:r>
          </w:hyperlink>
        </w:p>
        <w:p w14:paraId="550244DB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66" w:history="1">
            <w:r w:rsidR="00E5648B" w:rsidRPr="00C73446">
              <w:rPr>
                <w:rStyle w:val="Hyperlink"/>
              </w:rPr>
              <w:t>Economy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_Toc101545166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4</w:t>
            </w:r>
            <w:r w:rsidR="00E5648B">
              <w:rPr>
                <w:webHidden/>
              </w:rPr>
              <w:fldChar w:fldCharType="end"/>
            </w:r>
          </w:hyperlink>
        </w:p>
        <w:p w14:paraId="53186D1C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67" w:history="1">
            <w:r w:rsidR="00E5648B" w:rsidRPr="00C73446">
              <w:rPr>
                <w:rStyle w:val="Hyperlink"/>
              </w:rPr>
              <w:t>Actions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_Toc101545167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4</w:t>
            </w:r>
            <w:r w:rsidR="00E5648B">
              <w:rPr>
                <w:webHidden/>
              </w:rPr>
              <w:fldChar w:fldCharType="end"/>
            </w:r>
          </w:hyperlink>
        </w:p>
        <w:p w14:paraId="6B1EA60F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68" w:history="1">
            <w:r w:rsidR="00E5648B" w:rsidRPr="00C73446">
              <w:rPr>
                <w:rStyle w:val="Hyperlink"/>
              </w:rPr>
              <w:t>Combat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_Toc101545168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4</w:t>
            </w:r>
            <w:r w:rsidR="00E5648B">
              <w:rPr>
                <w:webHidden/>
              </w:rPr>
              <w:fldChar w:fldCharType="end"/>
            </w:r>
          </w:hyperlink>
        </w:p>
        <w:p w14:paraId="11D573F4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69" w:history="1">
            <w:r w:rsidR="00E5648B" w:rsidRPr="00C73446">
              <w:rPr>
                <w:rStyle w:val="Hyperlink"/>
              </w:rPr>
              <w:t>Screen Flow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_Toc101545169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5</w:t>
            </w:r>
            <w:r w:rsidR="00E5648B">
              <w:rPr>
                <w:webHidden/>
              </w:rPr>
              <w:fldChar w:fldCharType="end"/>
            </w:r>
          </w:hyperlink>
        </w:p>
        <w:p w14:paraId="44CE1DB3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70" w:history="1">
            <w:r w:rsidR="00E5648B" w:rsidRPr="00C73446">
              <w:rPr>
                <w:rStyle w:val="Hyperlink"/>
              </w:rPr>
              <w:t>Game Options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_Toc101545170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5</w:t>
            </w:r>
            <w:r w:rsidR="00E5648B">
              <w:rPr>
                <w:webHidden/>
              </w:rPr>
              <w:fldChar w:fldCharType="end"/>
            </w:r>
          </w:hyperlink>
        </w:p>
        <w:p w14:paraId="32562F80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71" w:history="1">
            <w:r w:rsidR="00E5648B" w:rsidRPr="00C73446">
              <w:rPr>
                <w:rStyle w:val="Hyperlink"/>
              </w:rPr>
              <w:t>Replaying and Saving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_Toc101545171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5</w:t>
            </w:r>
            <w:r w:rsidR="00E5648B">
              <w:rPr>
                <w:webHidden/>
              </w:rPr>
              <w:fldChar w:fldCharType="end"/>
            </w:r>
          </w:hyperlink>
        </w:p>
        <w:p w14:paraId="2F690250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72" w:history="1">
            <w:r w:rsidR="00E5648B" w:rsidRPr="00C73446">
              <w:rPr>
                <w:rStyle w:val="Hyperlink"/>
              </w:rPr>
              <w:t>Cheats and Easter Eggs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_Toc101545172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5</w:t>
            </w:r>
            <w:r w:rsidR="00E5648B">
              <w:rPr>
                <w:webHidden/>
              </w:rPr>
              <w:fldChar w:fldCharType="end"/>
            </w:r>
          </w:hyperlink>
        </w:p>
        <w:p w14:paraId="6A8A9578" w14:textId="77777777" w:rsidR="00E5648B" w:rsidRDefault="00000000">
          <w:pPr>
            <w:pStyle w:val="TOC1"/>
            <w:rPr>
              <w:rFonts w:asciiTheme="minorHAnsi" w:hAnsiTheme="minorHAnsi" w:cstheme="minorBidi"/>
              <w:color w:val="auto"/>
            </w:rPr>
          </w:pPr>
          <w:hyperlink w:anchor="_Toc101545173" w:history="1">
            <w:r w:rsidR="00E5648B" w:rsidRPr="00C73446">
              <w:rPr>
                <w:rStyle w:val="Hyperlink"/>
              </w:rPr>
              <w:t>Story and Narrative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_Toc101545173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6</w:t>
            </w:r>
            <w:r w:rsidR="00E5648B">
              <w:rPr>
                <w:webHidden/>
              </w:rPr>
              <w:fldChar w:fldCharType="end"/>
            </w:r>
          </w:hyperlink>
        </w:p>
        <w:p w14:paraId="619517B3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74" w:history="1">
            <w:r w:rsidR="00E5648B" w:rsidRPr="00C73446">
              <w:rPr>
                <w:rStyle w:val="Hyperlink"/>
              </w:rPr>
              <w:t>Back Story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_Toc101545174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6</w:t>
            </w:r>
            <w:r w:rsidR="00E5648B">
              <w:rPr>
                <w:webHidden/>
              </w:rPr>
              <w:fldChar w:fldCharType="end"/>
            </w:r>
          </w:hyperlink>
        </w:p>
        <w:p w14:paraId="2FBB1894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75" w:history="1">
            <w:r w:rsidR="00E5648B" w:rsidRPr="00C73446">
              <w:rPr>
                <w:rStyle w:val="Hyperlink"/>
              </w:rPr>
              <w:t>Plot Elements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_Toc101545175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6</w:t>
            </w:r>
            <w:r w:rsidR="00E5648B">
              <w:rPr>
                <w:webHidden/>
              </w:rPr>
              <w:fldChar w:fldCharType="end"/>
            </w:r>
          </w:hyperlink>
        </w:p>
        <w:p w14:paraId="37AAA47B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76" w:history="1">
            <w:r w:rsidR="00E5648B" w:rsidRPr="00C73446">
              <w:rPr>
                <w:rStyle w:val="Hyperlink"/>
              </w:rPr>
              <w:t>Game Story Progression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_Toc101545176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6</w:t>
            </w:r>
            <w:r w:rsidR="00E5648B">
              <w:rPr>
                <w:webHidden/>
              </w:rPr>
              <w:fldChar w:fldCharType="end"/>
            </w:r>
          </w:hyperlink>
        </w:p>
        <w:p w14:paraId="2874DDCC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77" w:history="1">
            <w:r w:rsidR="00E5648B" w:rsidRPr="00C73446">
              <w:rPr>
                <w:rStyle w:val="Hyperlink"/>
              </w:rPr>
              <w:t>Cut Scenes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_Toc101545177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6</w:t>
            </w:r>
            <w:r w:rsidR="00E5648B">
              <w:rPr>
                <w:webHidden/>
              </w:rPr>
              <w:fldChar w:fldCharType="end"/>
            </w:r>
          </w:hyperlink>
        </w:p>
        <w:p w14:paraId="266DB028" w14:textId="77777777" w:rsidR="00E5648B" w:rsidRDefault="00000000">
          <w:pPr>
            <w:pStyle w:val="TOC3"/>
            <w:rPr>
              <w:rFonts w:asciiTheme="minorHAnsi" w:hAnsiTheme="minorHAnsi" w:cstheme="minorBidi"/>
              <w:color w:val="auto"/>
            </w:rPr>
          </w:pPr>
          <w:hyperlink w:anchor="_Toc101545178" w:history="1">
            <w:r w:rsidR="00E5648B" w:rsidRPr="00C73446">
              <w:rPr>
                <w:rStyle w:val="Hyperlink"/>
              </w:rPr>
              <w:t>Name of cut scene (each)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_Toc101545178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6</w:t>
            </w:r>
            <w:r w:rsidR="00E5648B">
              <w:rPr>
                <w:webHidden/>
              </w:rPr>
              <w:fldChar w:fldCharType="end"/>
            </w:r>
          </w:hyperlink>
        </w:p>
        <w:p w14:paraId="590BA83A" w14:textId="77777777" w:rsidR="00E5648B" w:rsidRDefault="00000000">
          <w:pPr>
            <w:pStyle w:val="TOC1"/>
            <w:rPr>
              <w:rFonts w:asciiTheme="minorHAnsi" w:hAnsiTheme="minorHAnsi" w:cstheme="minorBidi"/>
              <w:color w:val="auto"/>
            </w:rPr>
          </w:pPr>
          <w:hyperlink w:anchor="_Toc101545179" w:history="1">
            <w:r w:rsidR="00E5648B" w:rsidRPr="00C73446">
              <w:rPr>
                <w:rStyle w:val="Hyperlink"/>
              </w:rPr>
              <w:t>Characters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_Toc101545179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7</w:t>
            </w:r>
            <w:r w:rsidR="00E5648B">
              <w:rPr>
                <w:webHidden/>
              </w:rPr>
              <w:fldChar w:fldCharType="end"/>
            </w:r>
          </w:hyperlink>
        </w:p>
        <w:p w14:paraId="2F418DAA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80" w:history="1">
            <w:r w:rsidR="00E5648B" w:rsidRPr="00C73446">
              <w:rPr>
                <w:rStyle w:val="Hyperlink"/>
              </w:rPr>
              <w:t>List of Main Characters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_Toc101545180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7</w:t>
            </w:r>
            <w:r w:rsidR="00E5648B">
              <w:rPr>
                <w:webHidden/>
              </w:rPr>
              <w:fldChar w:fldCharType="end"/>
            </w:r>
          </w:hyperlink>
        </w:p>
        <w:p w14:paraId="00E48F60" w14:textId="77777777" w:rsidR="00E5648B" w:rsidRDefault="00000000">
          <w:pPr>
            <w:pStyle w:val="TOC4"/>
            <w:rPr>
              <w:rFonts w:asciiTheme="minorHAnsi" w:hAnsiTheme="minorHAnsi" w:cstheme="minorBidi"/>
              <w:color w:val="auto"/>
            </w:rPr>
          </w:pPr>
          <w:hyperlink w:anchor="_Toc101545181" w:history="1">
            <w:r w:rsidR="00E5648B" w:rsidRPr="00C73446">
              <w:rPr>
                <w:rStyle w:val="Hyperlink"/>
              </w:rPr>
              <w:t>Name (for Each)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_Toc101545181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7</w:t>
            </w:r>
            <w:r w:rsidR="00E5648B">
              <w:rPr>
                <w:webHidden/>
              </w:rPr>
              <w:fldChar w:fldCharType="end"/>
            </w:r>
          </w:hyperlink>
        </w:p>
        <w:p w14:paraId="5B5CF678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82" w:history="1">
            <w:r w:rsidR="00E5648B" w:rsidRPr="00C73446">
              <w:rPr>
                <w:rStyle w:val="Hyperlink"/>
              </w:rPr>
              <w:t>Non-combat and Friendly Characters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_Toc101545182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7</w:t>
            </w:r>
            <w:r w:rsidR="00E5648B">
              <w:rPr>
                <w:webHidden/>
              </w:rPr>
              <w:fldChar w:fldCharType="end"/>
            </w:r>
          </w:hyperlink>
        </w:p>
        <w:p w14:paraId="186833F6" w14:textId="77777777" w:rsidR="00E5648B" w:rsidRDefault="00000000">
          <w:pPr>
            <w:pStyle w:val="TOC4"/>
            <w:rPr>
              <w:rFonts w:asciiTheme="minorHAnsi" w:hAnsiTheme="minorHAnsi" w:cstheme="minorBidi"/>
              <w:color w:val="auto"/>
            </w:rPr>
          </w:pPr>
          <w:hyperlink w:anchor="_Toc101545183" w:history="1">
            <w:r w:rsidR="00E5648B" w:rsidRPr="00C73446">
              <w:rPr>
                <w:rStyle w:val="Hyperlink"/>
              </w:rPr>
              <w:t>Name (for each)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_Toc101545183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7</w:t>
            </w:r>
            <w:r w:rsidR="00E5648B">
              <w:rPr>
                <w:webHidden/>
              </w:rPr>
              <w:fldChar w:fldCharType="end"/>
            </w:r>
          </w:hyperlink>
        </w:p>
        <w:p w14:paraId="709E258D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84" w:history="1">
            <w:r w:rsidR="00E5648B" w:rsidRPr="00C73446">
              <w:rPr>
                <w:rStyle w:val="Hyperlink"/>
              </w:rPr>
              <w:t>List of Enemies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_Toc101545184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7</w:t>
            </w:r>
            <w:r w:rsidR="00E5648B">
              <w:rPr>
                <w:webHidden/>
              </w:rPr>
              <w:fldChar w:fldCharType="end"/>
            </w:r>
          </w:hyperlink>
        </w:p>
        <w:p w14:paraId="7E139378" w14:textId="77777777" w:rsidR="00E5648B" w:rsidRDefault="00000000">
          <w:pPr>
            <w:pStyle w:val="TOC3"/>
            <w:rPr>
              <w:rFonts w:asciiTheme="minorHAnsi" w:hAnsiTheme="minorHAnsi" w:cstheme="minorBidi"/>
              <w:color w:val="auto"/>
            </w:rPr>
          </w:pPr>
          <w:hyperlink w:anchor="_Toc101545185" w:history="1">
            <w:r w:rsidR="00E5648B" w:rsidRPr="00C73446">
              <w:rPr>
                <w:rStyle w:val="Hyperlink"/>
              </w:rPr>
              <w:t>Bosses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_Toc101545185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7</w:t>
            </w:r>
            <w:r w:rsidR="00E5648B">
              <w:rPr>
                <w:webHidden/>
              </w:rPr>
              <w:fldChar w:fldCharType="end"/>
            </w:r>
          </w:hyperlink>
        </w:p>
        <w:p w14:paraId="500D6F89" w14:textId="77777777" w:rsidR="00E5648B" w:rsidRDefault="00000000">
          <w:pPr>
            <w:pStyle w:val="TOC4"/>
            <w:rPr>
              <w:rFonts w:asciiTheme="minorHAnsi" w:hAnsiTheme="minorHAnsi" w:cstheme="minorBidi"/>
              <w:color w:val="auto"/>
            </w:rPr>
          </w:pPr>
          <w:hyperlink w:anchor="_Toc101545186" w:history="1">
            <w:r w:rsidR="00E5648B" w:rsidRPr="00C73446">
              <w:rPr>
                <w:rStyle w:val="Hyperlink"/>
              </w:rPr>
              <w:t>Name (for each Boss)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_Toc101545186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7</w:t>
            </w:r>
            <w:r w:rsidR="00E5648B">
              <w:rPr>
                <w:webHidden/>
              </w:rPr>
              <w:fldChar w:fldCharType="end"/>
            </w:r>
          </w:hyperlink>
        </w:p>
        <w:p w14:paraId="2E7CA7DF" w14:textId="77777777" w:rsidR="00E5648B" w:rsidRDefault="00000000">
          <w:pPr>
            <w:pStyle w:val="TOC3"/>
            <w:rPr>
              <w:rFonts w:asciiTheme="minorHAnsi" w:hAnsiTheme="minorHAnsi" w:cstheme="minorBidi"/>
              <w:color w:val="auto"/>
            </w:rPr>
          </w:pPr>
          <w:hyperlink w:anchor="_Toc101545187" w:history="1">
            <w:r w:rsidR="00E5648B" w:rsidRPr="00C73446">
              <w:rPr>
                <w:rStyle w:val="Hyperlink"/>
              </w:rPr>
              <w:t>Common Enemies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_Toc101545187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8</w:t>
            </w:r>
            <w:r w:rsidR="00E5648B">
              <w:rPr>
                <w:webHidden/>
              </w:rPr>
              <w:fldChar w:fldCharType="end"/>
            </w:r>
          </w:hyperlink>
        </w:p>
        <w:p w14:paraId="7F40EC53" w14:textId="77777777" w:rsidR="00E5648B" w:rsidRDefault="00000000">
          <w:pPr>
            <w:pStyle w:val="TOC4"/>
            <w:rPr>
              <w:rFonts w:asciiTheme="minorHAnsi" w:hAnsiTheme="minorHAnsi" w:cstheme="minorBidi"/>
              <w:color w:val="auto"/>
            </w:rPr>
          </w:pPr>
          <w:hyperlink w:anchor="_Toc101545188" w:history="1">
            <w:r w:rsidR="00E5648B" w:rsidRPr="00C73446">
              <w:rPr>
                <w:rStyle w:val="Hyperlink"/>
              </w:rPr>
              <w:t>Name (for each Common Enemies)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_Toc101545188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8</w:t>
            </w:r>
            <w:r w:rsidR="00E5648B">
              <w:rPr>
                <w:webHidden/>
              </w:rPr>
              <w:fldChar w:fldCharType="end"/>
            </w:r>
          </w:hyperlink>
        </w:p>
        <w:p w14:paraId="78B735F1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89" w:history="1">
            <w:r w:rsidR="00E5648B" w:rsidRPr="00C73446">
              <w:rPr>
                <w:rStyle w:val="Hyperlink"/>
              </w:rPr>
              <w:t>Artificial Intelligence use in Characters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_Toc101545189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8</w:t>
            </w:r>
            <w:r w:rsidR="00E5648B">
              <w:rPr>
                <w:webHidden/>
              </w:rPr>
              <w:fldChar w:fldCharType="end"/>
            </w:r>
          </w:hyperlink>
        </w:p>
        <w:p w14:paraId="279D6041" w14:textId="77777777" w:rsidR="00E5648B" w:rsidRDefault="00000000">
          <w:pPr>
            <w:pStyle w:val="TOC1"/>
            <w:rPr>
              <w:rFonts w:asciiTheme="minorHAnsi" w:hAnsiTheme="minorHAnsi" w:cstheme="minorBidi"/>
              <w:color w:val="auto"/>
            </w:rPr>
          </w:pPr>
          <w:hyperlink w:anchor="_Toc101545190" w:history="1">
            <w:r w:rsidR="00E5648B" w:rsidRPr="00C73446">
              <w:rPr>
                <w:rStyle w:val="Hyperlink"/>
              </w:rPr>
              <w:t>Game World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_Toc101545190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9</w:t>
            </w:r>
            <w:r w:rsidR="00E5648B">
              <w:rPr>
                <w:webHidden/>
              </w:rPr>
              <w:fldChar w:fldCharType="end"/>
            </w:r>
          </w:hyperlink>
        </w:p>
        <w:p w14:paraId="5B826146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91" w:history="1">
            <w:r w:rsidR="00E5648B" w:rsidRPr="00C73446">
              <w:rPr>
                <w:rStyle w:val="Hyperlink"/>
              </w:rPr>
              <w:t>Setting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_Toc101545191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9</w:t>
            </w:r>
            <w:r w:rsidR="00E5648B">
              <w:rPr>
                <w:webHidden/>
              </w:rPr>
              <w:fldChar w:fldCharType="end"/>
            </w:r>
          </w:hyperlink>
        </w:p>
        <w:p w14:paraId="33DA9518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92" w:history="1">
            <w:r w:rsidR="00E5648B" w:rsidRPr="00C73446">
              <w:rPr>
                <w:rStyle w:val="Hyperlink"/>
              </w:rPr>
              <w:t>General Look and Fell of the World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_Toc101545192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9</w:t>
            </w:r>
            <w:r w:rsidR="00E5648B">
              <w:rPr>
                <w:webHidden/>
              </w:rPr>
              <w:fldChar w:fldCharType="end"/>
            </w:r>
          </w:hyperlink>
        </w:p>
        <w:p w14:paraId="63968B50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93" w:history="1">
            <w:r w:rsidR="00E5648B" w:rsidRPr="00C73446">
              <w:rPr>
                <w:rStyle w:val="Hyperlink"/>
              </w:rPr>
              <w:t>Areas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_Toc101545193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9</w:t>
            </w:r>
            <w:r w:rsidR="00E5648B">
              <w:rPr>
                <w:webHidden/>
              </w:rPr>
              <w:fldChar w:fldCharType="end"/>
            </w:r>
          </w:hyperlink>
        </w:p>
        <w:p w14:paraId="216B74D9" w14:textId="77777777" w:rsidR="00E5648B" w:rsidRDefault="00000000">
          <w:pPr>
            <w:pStyle w:val="TOC4"/>
            <w:rPr>
              <w:rFonts w:asciiTheme="minorHAnsi" w:hAnsiTheme="minorHAnsi" w:cstheme="minorBidi"/>
              <w:color w:val="auto"/>
            </w:rPr>
          </w:pPr>
          <w:hyperlink w:anchor="_Toc101545194" w:history="1">
            <w:r w:rsidR="00E5648B" w:rsidRPr="00C73446">
              <w:rPr>
                <w:rStyle w:val="Hyperlink"/>
              </w:rPr>
              <w:t>Name of the Area (for each)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_Toc101545194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9</w:t>
            </w:r>
            <w:r w:rsidR="00E5648B">
              <w:rPr>
                <w:webHidden/>
              </w:rPr>
              <w:fldChar w:fldCharType="end"/>
            </w:r>
          </w:hyperlink>
        </w:p>
        <w:p w14:paraId="326E7B2E" w14:textId="77777777" w:rsidR="00E5648B" w:rsidRDefault="00000000">
          <w:pPr>
            <w:pStyle w:val="TOC1"/>
            <w:rPr>
              <w:rFonts w:asciiTheme="minorHAnsi" w:hAnsiTheme="minorHAnsi" w:cstheme="minorBidi"/>
              <w:color w:val="auto"/>
            </w:rPr>
          </w:pPr>
          <w:hyperlink w:anchor="_Toc101545195" w:history="1">
            <w:r w:rsidR="00E5648B" w:rsidRPr="00C73446">
              <w:rPr>
                <w:rStyle w:val="Hyperlink"/>
              </w:rPr>
              <w:t>Levels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_Toc101545195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10</w:t>
            </w:r>
            <w:r w:rsidR="00E5648B">
              <w:rPr>
                <w:webHidden/>
              </w:rPr>
              <w:fldChar w:fldCharType="end"/>
            </w:r>
          </w:hyperlink>
        </w:p>
        <w:p w14:paraId="53785F17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96" w:history="1">
            <w:r w:rsidR="00E5648B" w:rsidRPr="00C73446">
              <w:rPr>
                <w:rStyle w:val="Hyperlink"/>
              </w:rPr>
              <w:t>Training Level (Tutorial)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_Toc101545196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10</w:t>
            </w:r>
            <w:r w:rsidR="00E5648B">
              <w:rPr>
                <w:webHidden/>
              </w:rPr>
              <w:fldChar w:fldCharType="end"/>
            </w:r>
          </w:hyperlink>
        </w:p>
        <w:p w14:paraId="4BE4C4DB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197" w:history="1">
            <w:r w:rsidR="00E5648B" w:rsidRPr="00C73446">
              <w:rPr>
                <w:rStyle w:val="Hyperlink"/>
              </w:rPr>
              <w:t>List of Levels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_Toc101545197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10</w:t>
            </w:r>
            <w:r w:rsidR="00E5648B">
              <w:rPr>
                <w:webHidden/>
              </w:rPr>
              <w:fldChar w:fldCharType="end"/>
            </w:r>
          </w:hyperlink>
        </w:p>
        <w:p w14:paraId="2260D4AF" w14:textId="77777777" w:rsidR="00E5648B" w:rsidRDefault="00000000">
          <w:pPr>
            <w:pStyle w:val="TOC4"/>
            <w:rPr>
              <w:rFonts w:asciiTheme="minorHAnsi" w:hAnsiTheme="minorHAnsi" w:cstheme="minorBidi"/>
              <w:color w:val="auto"/>
            </w:rPr>
          </w:pPr>
          <w:hyperlink w:anchor="_Toc101545198" w:history="1">
            <w:r w:rsidR="00E5648B" w:rsidRPr="00C73446">
              <w:rPr>
                <w:rStyle w:val="Hyperlink"/>
              </w:rPr>
              <w:t>Name of the Level (For each one)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_Toc101545198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10</w:t>
            </w:r>
            <w:r w:rsidR="00E5648B">
              <w:rPr>
                <w:webHidden/>
              </w:rPr>
              <w:fldChar w:fldCharType="end"/>
            </w:r>
          </w:hyperlink>
        </w:p>
        <w:p w14:paraId="77CC1038" w14:textId="77777777" w:rsidR="00E5648B" w:rsidRDefault="00000000">
          <w:pPr>
            <w:pStyle w:val="TOC1"/>
            <w:rPr>
              <w:rFonts w:asciiTheme="minorHAnsi" w:hAnsiTheme="minorHAnsi" w:cstheme="minorBidi"/>
              <w:color w:val="auto"/>
            </w:rPr>
          </w:pPr>
          <w:hyperlink w:anchor="_Toc101545199" w:history="1">
            <w:r w:rsidR="00E5648B" w:rsidRPr="00C73446">
              <w:rPr>
                <w:rStyle w:val="Hyperlink"/>
              </w:rPr>
              <w:t>Interface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_Toc101545199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11</w:t>
            </w:r>
            <w:r w:rsidR="00E5648B">
              <w:rPr>
                <w:webHidden/>
              </w:rPr>
              <w:fldChar w:fldCharType="end"/>
            </w:r>
          </w:hyperlink>
        </w:p>
        <w:p w14:paraId="6A971B98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200" w:history="1">
            <w:r w:rsidR="00E5648B" w:rsidRPr="00C73446">
              <w:rPr>
                <w:rStyle w:val="Hyperlink"/>
              </w:rPr>
              <w:t>Visual System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_Toc101545200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11</w:t>
            </w:r>
            <w:r w:rsidR="00E5648B">
              <w:rPr>
                <w:webHidden/>
              </w:rPr>
              <w:fldChar w:fldCharType="end"/>
            </w:r>
          </w:hyperlink>
        </w:p>
        <w:p w14:paraId="420A7BBF" w14:textId="77777777" w:rsidR="00E5648B" w:rsidRDefault="00000000">
          <w:pPr>
            <w:pStyle w:val="TOC3"/>
            <w:rPr>
              <w:rFonts w:asciiTheme="minorHAnsi" w:hAnsiTheme="minorHAnsi" w:cstheme="minorBidi"/>
              <w:color w:val="auto"/>
            </w:rPr>
          </w:pPr>
          <w:hyperlink w:anchor="_Toc101545201" w:history="1">
            <w:r w:rsidR="00E5648B" w:rsidRPr="00C73446">
              <w:rPr>
                <w:rStyle w:val="Hyperlink"/>
              </w:rPr>
              <w:t>HUD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_Toc101545201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11</w:t>
            </w:r>
            <w:r w:rsidR="00E5648B">
              <w:rPr>
                <w:webHidden/>
              </w:rPr>
              <w:fldChar w:fldCharType="end"/>
            </w:r>
          </w:hyperlink>
        </w:p>
        <w:p w14:paraId="273A2CF3" w14:textId="77777777" w:rsidR="00E5648B" w:rsidRDefault="00000000">
          <w:pPr>
            <w:pStyle w:val="TOC3"/>
            <w:rPr>
              <w:rFonts w:asciiTheme="minorHAnsi" w:hAnsiTheme="minorHAnsi" w:cstheme="minorBidi"/>
              <w:color w:val="auto"/>
            </w:rPr>
          </w:pPr>
          <w:hyperlink w:anchor="_Toc101545202" w:history="1">
            <w:r w:rsidR="00E5648B" w:rsidRPr="00C73446">
              <w:rPr>
                <w:rStyle w:val="Hyperlink"/>
              </w:rPr>
              <w:t>Menus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_Toc101545202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11</w:t>
            </w:r>
            <w:r w:rsidR="00E5648B">
              <w:rPr>
                <w:webHidden/>
              </w:rPr>
              <w:fldChar w:fldCharType="end"/>
            </w:r>
          </w:hyperlink>
        </w:p>
        <w:p w14:paraId="7DDB2297" w14:textId="77777777" w:rsidR="00E5648B" w:rsidRDefault="00000000">
          <w:pPr>
            <w:pStyle w:val="TOC3"/>
            <w:rPr>
              <w:rFonts w:asciiTheme="minorHAnsi" w:hAnsiTheme="minorHAnsi" w:cstheme="minorBidi"/>
              <w:color w:val="auto"/>
            </w:rPr>
          </w:pPr>
          <w:hyperlink w:anchor="_Toc101545203" w:history="1">
            <w:r w:rsidR="00E5648B" w:rsidRPr="00C73446">
              <w:rPr>
                <w:rStyle w:val="Hyperlink"/>
              </w:rPr>
              <w:t>Camera Model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_Toc101545203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11</w:t>
            </w:r>
            <w:r w:rsidR="00E5648B">
              <w:rPr>
                <w:webHidden/>
              </w:rPr>
              <w:fldChar w:fldCharType="end"/>
            </w:r>
          </w:hyperlink>
        </w:p>
        <w:p w14:paraId="5ACB0386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204" w:history="1">
            <w:r w:rsidR="00E5648B" w:rsidRPr="00C73446">
              <w:rPr>
                <w:rStyle w:val="Hyperlink"/>
              </w:rPr>
              <w:t>Control Systems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_Toc101545204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11</w:t>
            </w:r>
            <w:r w:rsidR="00E5648B">
              <w:rPr>
                <w:webHidden/>
              </w:rPr>
              <w:fldChar w:fldCharType="end"/>
            </w:r>
          </w:hyperlink>
        </w:p>
        <w:p w14:paraId="39531182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205" w:history="1">
            <w:r w:rsidR="00E5648B" w:rsidRPr="00C73446">
              <w:rPr>
                <w:rStyle w:val="Hyperlink"/>
              </w:rPr>
              <w:t>Audio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_Toc101545205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11</w:t>
            </w:r>
            <w:r w:rsidR="00E5648B">
              <w:rPr>
                <w:webHidden/>
              </w:rPr>
              <w:fldChar w:fldCharType="end"/>
            </w:r>
          </w:hyperlink>
        </w:p>
        <w:p w14:paraId="42D37C4C" w14:textId="77777777" w:rsidR="00E5648B" w:rsidRDefault="00000000">
          <w:pPr>
            <w:pStyle w:val="TOC3"/>
            <w:rPr>
              <w:rFonts w:asciiTheme="minorHAnsi" w:hAnsiTheme="minorHAnsi" w:cstheme="minorBidi"/>
              <w:color w:val="auto"/>
            </w:rPr>
          </w:pPr>
          <w:hyperlink w:anchor="_Toc101545206" w:history="1">
            <w:r w:rsidR="00E5648B" w:rsidRPr="00C73446">
              <w:rPr>
                <w:rStyle w:val="Hyperlink"/>
              </w:rPr>
              <w:t>Music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_Toc101545206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11</w:t>
            </w:r>
            <w:r w:rsidR="00E5648B">
              <w:rPr>
                <w:webHidden/>
              </w:rPr>
              <w:fldChar w:fldCharType="end"/>
            </w:r>
          </w:hyperlink>
        </w:p>
        <w:p w14:paraId="465441CE" w14:textId="77777777" w:rsidR="00E5648B" w:rsidRDefault="00000000">
          <w:pPr>
            <w:pStyle w:val="TOC3"/>
            <w:rPr>
              <w:rFonts w:asciiTheme="minorHAnsi" w:hAnsiTheme="minorHAnsi" w:cstheme="minorBidi"/>
              <w:color w:val="auto"/>
            </w:rPr>
          </w:pPr>
          <w:hyperlink w:anchor="_Toc101545207" w:history="1">
            <w:r w:rsidR="00E5648B" w:rsidRPr="00C73446">
              <w:rPr>
                <w:rStyle w:val="Hyperlink"/>
              </w:rPr>
              <w:t>SFX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_Toc101545207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11</w:t>
            </w:r>
            <w:r w:rsidR="00E5648B">
              <w:rPr>
                <w:webHidden/>
              </w:rPr>
              <w:fldChar w:fldCharType="end"/>
            </w:r>
          </w:hyperlink>
        </w:p>
        <w:p w14:paraId="296D5FA4" w14:textId="77777777" w:rsidR="00E5648B" w:rsidRDefault="00000000">
          <w:pPr>
            <w:pStyle w:val="TOC2"/>
            <w:rPr>
              <w:rFonts w:asciiTheme="minorHAnsi" w:hAnsiTheme="minorHAnsi" w:cstheme="minorBidi"/>
              <w:color w:val="auto"/>
            </w:rPr>
          </w:pPr>
          <w:hyperlink w:anchor="_Toc101545208" w:history="1">
            <w:r w:rsidR="00E5648B" w:rsidRPr="00C73446">
              <w:rPr>
                <w:rStyle w:val="Hyperlink"/>
              </w:rPr>
              <w:t>Help System</w:t>
            </w:r>
            <w:r w:rsidR="00E5648B">
              <w:rPr>
                <w:webHidden/>
              </w:rPr>
              <w:tab/>
            </w:r>
            <w:r w:rsidR="00E5648B">
              <w:rPr>
                <w:webHidden/>
              </w:rPr>
              <w:fldChar w:fldCharType="begin"/>
            </w:r>
            <w:r w:rsidR="00E5648B">
              <w:rPr>
                <w:webHidden/>
              </w:rPr>
              <w:instrText xml:space="preserve"> PAGEREF _Toc101545208 \h </w:instrText>
            </w:r>
            <w:r w:rsidR="00E5648B">
              <w:rPr>
                <w:webHidden/>
              </w:rPr>
            </w:r>
            <w:r w:rsidR="00E5648B">
              <w:rPr>
                <w:webHidden/>
              </w:rPr>
              <w:fldChar w:fldCharType="separate"/>
            </w:r>
            <w:r w:rsidR="00E5648B">
              <w:rPr>
                <w:webHidden/>
              </w:rPr>
              <w:t>11</w:t>
            </w:r>
            <w:r w:rsidR="00E5648B">
              <w:rPr>
                <w:webHidden/>
              </w:rPr>
              <w:fldChar w:fldCharType="end"/>
            </w:r>
          </w:hyperlink>
        </w:p>
        <w:p w14:paraId="63FAEE51" w14:textId="77777777" w:rsidR="0099797B" w:rsidRDefault="0099797B" w:rsidP="00D01F16">
          <w:pPr>
            <w:spacing w:line="240" w:lineRule="auto"/>
          </w:pPr>
          <w:r w:rsidRPr="0099797B">
            <w:rPr>
              <w:b/>
              <w:bCs/>
              <w:noProof/>
            </w:rPr>
            <w:fldChar w:fldCharType="end"/>
          </w:r>
        </w:p>
      </w:sdtContent>
    </w:sdt>
    <w:p w14:paraId="2C958E2A" w14:textId="77777777" w:rsidR="00F3565D" w:rsidRDefault="00F3565D" w:rsidP="00D01F16">
      <w:pPr>
        <w:tabs>
          <w:tab w:val="left" w:pos="5475"/>
        </w:tabs>
        <w:spacing w:line="240" w:lineRule="auto"/>
        <w:sectPr w:rsidR="00F3565D" w:rsidSect="00964BC7">
          <w:type w:val="continuous"/>
          <w:pgSz w:w="12240" w:h="15840" w:code="1"/>
          <w:pgMar w:top="1440" w:right="1440" w:bottom="1440" w:left="1440" w:header="1361" w:footer="680" w:gutter="0"/>
          <w:pgNumType w:start="0"/>
          <w:cols w:num="2" w:space="720"/>
          <w:noEndnote/>
          <w:titlePg/>
          <w:docGrid w:linePitch="299"/>
        </w:sectPr>
      </w:pPr>
    </w:p>
    <w:p w14:paraId="007BBAF4" w14:textId="77777777" w:rsidR="0022360F" w:rsidRDefault="0022360F" w:rsidP="00D01F16">
      <w:pPr>
        <w:tabs>
          <w:tab w:val="left" w:pos="5475"/>
        </w:tabs>
        <w:spacing w:line="240" w:lineRule="auto"/>
      </w:pPr>
    </w:p>
    <w:p w14:paraId="25BFC004" w14:textId="77777777" w:rsidR="00A32DB1" w:rsidRDefault="00DE63F3" w:rsidP="00A32DB1">
      <w:pPr>
        <w:pStyle w:val="Heading1"/>
        <w:tabs>
          <w:tab w:val="left" w:pos="2800"/>
          <w:tab w:val="center" w:pos="4680"/>
        </w:tabs>
        <w:spacing w:line="240" w:lineRule="auto"/>
        <w:jc w:val="left"/>
      </w:pPr>
      <w:r>
        <w:tab/>
      </w:r>
    </w:p>
    <w:p w14:paraId="483614B9" w14:textId="77777777" w:rsidR="00E5648B" w:rsidRDefault="00F3565D" w:rsidP="00E5648B">
      <w:pPr>
        <w:pStyle w:val="Heading1"/>
      </w:pPr>
      <w:r>
        <w:br w:type="page"/>
      </w:r>
      <w:bookmarkStart w:id="0" w:name="_Toc101544413"/>
      <w:bookmarkStart w:id="1" w:name="_Toc101545141"/>
      <w:r w:rsidR="00E5648B">
        <w:lastRenderedPageBreak/>
        <w:t>T</w:t>
      </w:r>
      <w:r w:rsidR="00E5648B" w:rsidRPr="0028755E">
        <w:t>ittle Page</w:t>
      </w:r>
      <w:bookmarkEnd w:id="0"/>
      <w:bookmarkEnd w:id="1"/>
    </w:p>
    <w:p w14:paraId="5DC5D62F" w14:textId="77777777" w:rsidR="00E5648B" w:rsidRDefault="00E5648B" w:rsidP="00E5648B">
      <w:pPr>
        <w:pStyle w:val="Heading2"/>
      </w:pPr>
    </w:p>
    <w:p w14:paraId="09B6AA7C" w14:textId="77777777" w:rsidR="00E5648B" w:rsidRDefault="00E5648B" w:rsidP="00E5648B">
      <w:pPr>
        <w:pStyle w:val="Heading2"/>
      </w:pPr>
    </w:p>
    <w:p w14:paraId="3FB70F9E" w14:textId="77777777" w:rsidR="00E5648B" w:rsidRDefault="00E5648B" w:rsidP="00E5648B">
      <w:pPr>
        <w:pStyle w:val="Heading2"/>
      </w:pPr>
      <w:bookmarkStart w:id="2" w:name="_Toc101539885"/>
      <w:bookmarkStart w:id="3" w:name="_Toc101543657"/>
      <w:bookmarkStart w:id="4" w:name="_Toc101544414"/>
      <w:bookmarkStart w:id="5" w:name="_Toc101545142"/>
      <w:r>
        <w:t>Game Name</w:t>
      </w:r>
      <w:bookmarkEnd w:id="2"/>
      <w:bookmarkEnd w:id="3"/>
      <w:bookmarkEnd w:id="4"/>
      <w:bookmarkEnd w:id="5"/>
    </w:p>
    <w:p w14:paraId="6CDEFF8E" w14:textId="77777777" w:rsidR="00E5648B" w:rsidRPr="002D7719" w:rsidRDefault="00E5648B" w:rsidP="00E5648B"/>
    <w:sdt>
      <w:sdtPr>
        <w:alias w:val="Title"/>
        <w:tag w:val=""/>
        <w:id w:val="-1753041273"/>
        <w:placeholder>
          <w:docPart w:val="664A0193F5304A7289CA13C6AF96D5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1FEDEA6" w14:textId="77777777" w:rsidR="00E5648B" w:rsidRDefault="00E5648B" w:rsidP="00E5648B">
          <w:pPr>
            <w:ind w:firstLine="720"/>
          </w:pPr>
          <w:r w:rsidRPr="00E5648B">
            <w:t>Game Name</w:t>
          </w:r>
        </w:p>
      </w:sdtContent>
    </w:sdt>
    <w:p w14:paraId="69B06E14" w14:textId="77777777" w:rsidR="00E5648B" w:rsidRDefault="00E5648B" w:rsidP="00E5648B"/>
    <w:p w14:paraId="307BE50F" w14:textId="77777777" w:rsidR="00E5648B" w:rsidRDefault="00E5648B" w:rsidP="00E5648B">
      <w:pPr>
        <w:pStyle w:val="Heading2"/>
      </w:pPr>
      <w:bookmarkStart w:id="6" w:name="_Toc101539886"/>
      <w:bookmarkStart w:id="7" w:name="_Toc101543658"/>
      <w:bookmarkStart w:id="8" w:name="_Toc101544415"/>
      <w:bookmarkStart w:id="9" w:name="_Toc101545143"/>
      <w:r>
        <w:t>Working Team</w:t>
      </w:r>
      <w:bookmarkEnd w:id="6"/>
      <w:bookmarkEnd w:id="7"/>
      <w:bookmarkEnd w:id="8"/>
      <w:bookmarkEnd w:id="9"/>
    </w:p>
    <w:p w14:paraId="1C0F4A97" w14:textId="77777777" w:rsidR="00E5648B" w:rsidRPr="000A37DD" w:rsidRDefault="00E5648B" w:rsidP="00E5648B"/>
    <w:p w14:paraId="11AD4A0A" w14:textId="77777777" w:rsidR="00E5648B" w:rsidRPr="000A37DD" w:rsidRDefault="00E5648B" w:rsidP="00E5648B">
      <w:pPr>
        <w:ind w:left="720"/>
      </w:pPr>
      <w:r w:rsidRPr="000A37DD">
        <w:t xml:space="preserve">Member </w:t>
      </w:r>
      <w:r w:rsidRPr="000A37DD">
        <w:rPr>
          <w:rFonts w:ascii="Times New Roman" w:hAnsi="Times New Roman"/>
        </w:rPr>
        <w:t>–</w:t>
      </w:r>
      <w:r w:rsidRPr="000A37DD">
        <w:t xml:space="preserve"> Function</w:t>
      </w:r>
    </w:p>
    <w:p w14:paraId="3FFE2A8A" w14:textId="77777777" w:rsidR="00E5648B" w:rsidRPr="000A37DD" w:rsidRDefault="00E5648B" w:rsidP="00E5648B">
      <w:pPr>
        <w:ind w:left="720"/>
      </w:pPr>
      <w:r w:rsidRPr="000A37DD">
        <w:t xml:space="preserve">Member </w:t>
      </w:r>
      <w:r w:rsidRPr="000A37DD">
        <w:rPr>
          <w:rFonts w:ascii="Times New Roman" w:hAnsi="Times New Roman"/>
        </w:rPr>
        <w:t>–</w:t>
      </w:r>
      <w:r w:rsidRPr="000A37DD">
        <w:t xml:space="preserve"> Function</w:t>
      </w:r>
    </w:p>
    <w:p w14:paraId="14B2BFDC" w14:textId="77777777" w:rsidR="00E5648B" w:rsidRPr="000A37DD" w:rsidRDefault="00E5648B" w:rsidP="00E5648B">
      <w:pPr>
        <w:ind w:left="720"/>
      </w:pPr>
      <w:r w:rsidRPr="000A37DD">
        <w:t xml:space="preserve">Member </w:t>
      </w:r>
      <w:r w:rsidRPr="000A37DD">
        <w:rPr>
          <w:rFonts w:ascii="Times New Roman" w:hAnsi="Times New Roman"/>
        </w:rPr>
        <w:t>–</w:t>
      </w:r>
      <w:r w:rsidRPr="000A37DD">
        <w:t xml:space="preserve"> Function</w:t>
      </w:r>
    </w:p>
    <w:p w14:paraId="28771897" w14:textId="77777777" w:rsidR="00E5648B" w:rsidRPr="000A37DD" w:rsidRDefault="00E5648B" w:rsidP="00E5648B">
      <w:pPr>
        <w:ind w:left="720"/>
      </w:pPr>
      <w:r w:rsidRPr="000A37DD">
        <w:t xml:space="preserve">Member </w:t>
      </w:r>
      <w:r w:rsidRPr="000A37DD">
        <w:rPr>
          <w:rFonts w:ascii="Times New Roman" w:hAnsi="Times New Roman"/>
        </w:rPr>
        <w:t>–</w:t>
      </w:r>
      <w:r w:rsidRPr="000A37DD">
        <w:t xml:space="preserve"> Function</w:t>
      </w:r>
    </w:p>
    <w:p w14:paraId="7BF71F23" w14:textId="77777777" w:rsidR="00E5648B" w:rsidRPr="000A37DD" w:rsidRDefault="00E5648B" w:rsidP="00E5648B"/>
    <w:p w14:paraId="52726A17" w14:textId="77777777" w:rsidR="00E5648B" w:rsidRPr="000A37DD" w:rsidRDefault="00E5648B" w:rsidP="00E5648B">
      <w:pPr>
        <w:pStyle w:val="Heading2"/>
      </w:pPr>
    </w:p>
    <w:p w14:paraId="0A5CCF3F" w14:textId="77777777" w:rsidR="00E5648B" w:rsidRDefault="00E5648B" w:rsidP="00E5648B">
      <w:pPr>
        <w:pStyle w:val="Heading2"/>
      </w:pPr>
      <w:bookmarkStart w:id="10" w:name="_Toc101539887"/>
      <w:bookmarkStart w:id="11" w:name="_Toc101543659"/>
      <w:bookmarkStart w:id="12" w:name="_Toc101544416"/>
      <w:bookmarkStart w:id="13" w:name="_Toc101545144"/>
      <w:r>
        <w:t>Game Engine</w:t>
      </w:r>
      <w:bookmarkEnd w:id="10"/>
      <w:bookmarkEnd w:id="11"/>
      <w:bookmarkEnd w:id="12"/>
      <w:bookmarkEnd w:id="13"/>
    </w:p>
    <w:p w14:paraId="25876407" w14:textId="77777777" w:rsidR="00E5648B" w:rsidRDefault="00E5648B" w:rsidP="00E5648B"/>
    <w:p w14:paraId="5615269A" w14:textId="77777777" w:rsidR="00E5648B" w:rsidRDefault="00E5648B" w:rsidP="00E5648B">
      <w:pPr>
        <w:ind w:firstLine="720"/>
      </w:pPr>
      <w:r>
        <w:t>Version and programming language used. Includes any special library used in the game.</w:t>
      </w:r>
    </w:p>
    <w:p w14:paraId="0476B56B" w14:textId="77777777" w:rsidR="00E5648B" w:rsidRDefault="00E5648B" w:rsidP="00E5648B"/>
    <w:p w14:paraId="591A8AAF" w14:textId="77777777" w:rsidR="00E5648B" w:rsidRDefault="00E5648B" w:rsidP="00E5648B"/>
    <w:p w14:paraId="6A4739FB" w14:textId="77777777" w:rsidR="00E5648B" w:rsidRDefault="00E5648B" w:rsidP="00E5648B"/>
    <w:p w14:paraId="49884D4A" w14:textId="77777777" w:rsidR="00E5648B" w:rsidRDefault="00E5648B" w:rsidP="00E5648B"/>
    <w:p w14:paraId="0D09FA6F" w14:textId="77777777" w:rsidR="00E5648B" w:rsidRDefault="00E5648B" w:rsidP="00E5648B">
      <w:r>
        <w:br w:type="page"/>
      </w:r>
    </w:p>
    <w:p w14:paraId="52D9330A" w14:textId="77777777" w:rsidR="00E5648B" w:rsidRDefault="00E5648B" w:rsidP="00E5648B">
      <w:pPr>
        <w:pStyle w:val="Heading1"/>
      </w:pPr>
      <w:bookmarkStart w:id="14" w:name="_Toc101539888"/>
      <w:bookmarkStart w:id="15" w:name="_Toc101543660"/>
      <w:bookmarkStart w:id="16" w:name="_Toc101544417"/>
      <w:bookmarkStart w:id="17" w:name="_Toc101545145"/>
      <w:r>
        <w:lastRenderedPageBreak/>
        <w:t>Game Overview</w:t>
      </w:r>
      <w:bookmarkEnd w:id="14"/>
      <w:bookmarkEnd w:id="15"/>
      <w:bookmarkEnd w:id="16"/>
      <w:bookmarkEnd w:id="17"/>
    </w:p>
    <w:p w14:paraId="7187E1BE" w14:textId="77777777" w:rsidR="00E5648B" w:rsidRDefault="00E5648B" w:rsidP="00E5648B"/>
    <w:p w14:paraId="04EC316F" w14:textId="77777777" w:rsidR="00E5648B" w:rsidRDefault="00E5648B" w:rsidP="00E5648B">
      <w:pPr>
        <w:pStyle w:val="Heading2"/>
      </w:pPr>
      <w:bookmarkStart w:id="18" w:name="_Toc101539889"/>
      <w:bookmarkStart w:id="19" w:name="_Toc101543661"/>
      <w:bookmarkStart w:id="20" w:name="_Toc101544418"/>
      <w:bookmarkStart w:id="21" w:name="_Toc101545146"/>
      <w:r>
        <w:t>Game Concept</w:t>
      </w:r>
      <w:bookmarkEnd w:id="18"/>
      <w:bookmarkEnd w:id="19"/>
      <w:bookmarkEnd w:id="20"/>
      <w:bookmarkEnd w:id="21"/>
    </w:p>
    <w:p w14:paraId="74312917" w14:textId="77777777" w:rsidR="00E5648B" w:rsidRDefault="00E5648B" w:rsidP="00E5648B">
      <w:r>
        <w:tab/>
      </w:r>
    </w:p>
    <w:p w14:paraId="1D025949" w14:textId="77777777" w:rsidR="00E5648B" w:rsidRDefault="00E5648B" w:rsidP="00E5648B">
      <w:r>
        <w:tab/>
        <w:t>Game basic concept and ideas, elevator pitch.</w:t>
      </w:r>
    </w:p>
    <w:p w14:paraId="7E27F7CB" w14:textId="77777777" w:rsidR="00E5648B" w:rsidRDefault="00E5648B" w:rsidP="00E5648B"/>
    <w:p w14:paraId="5E5A2260" w14:textId="77777777" w:rsidR="00E5648B" w:rsidRDefault="00E5648B" w:rsidP="00E5648B">
      <w:pPr>
        <w:pStyle w:val="Heading2"/>
      </w:pPr>
      <w:bookmarkStart w:id="22" w:name="_Toc101539890"/>
      <w:bookmarkStart w:id="23" w:name="_Toc101543662"/>
      <w:bookmarkStart w:id="24" w:name="_Toc101544419"/>
      <w:bookmarkStart w:id="25" w:name="_Toc101545147"/>
      <w:r>
        <w:t>Feature Set</w:t>
      </w:r>
      <w:bookmarkEnd w:id="22"/>
      <w:bookmarkEnd w:id="23"/>
      <w:bookmarkEnd w:id="24"/>
      <w:bookmarkEnd w:id="25"/>
    </w:p>
    <w:p w14:paraId="42E5B1FD" w14:textId="77777777" w:rsidR="00E5648B" w:rsidRDefault="00E5648B" w:rsidP="00E5648B"/>
    <w:p w14:paraId="00EA0D15" w14:textId="77777777" w:rsidR="00E5648B" w:rsidRPr="00CD6571" w:rsidRDefault="00E5648B" w:rsidP="00E5648B">
      <w:r>
        <w:tab/>
        <w:t>What are the key phrases of the game? What is the selling point, what differs it from another games?</w:t>
      </w:r>
    </w:p>
    <w:p w14:paraId="2E048DC3" w14:textId="77777777" w:rsidR="00E5648B" w:rsidRDefault="00E5648B" w:rsidP="00E5648B"/>
    <w:p w14:paraId="7FBF2EFB" w14:textId="77777777" w:rsidR="00E5648B" w:rsidRDefault="00E5648B" w:rsidP="00E5648B">
      <w:pPr>
        <w:pStyle w:val="Heading2"/>
      </w:pPr>
      <w:bookmarkStart w:id="26" w:name="_Toc101539891"/>
      <w:bookmarkStart w:id="27" w:name="_Toc101543663"/>
      <w:bookmarkStart w:id="28" w:name="_Toc101544420"/>
      <w:bookmarkStart w:id="29" w:name="_Toc101545148"/>
      <w:r>
        <w:t>Game Platform</w:t>
      </w:r>
      <w:bookmarkEnd w:id="26"/>
      <w:bookmarkEnd w:id="27"/>
      <w:bookmarkEnd w:id="28"/>
      <w:bookmarkEnd w:id="29"/>
    </w:p>
    <w:p w14:paraId="647A40EA" w14:textId="77777777" w:rsidR="00E5648B" w:rsidRDefault="00E5648B" w:rsidP="00E5648B">
      <w:r>
        <w:tab/>
      </w:r>
    </w:p>
    <w:p w14:paraId="41193EA1" w14:textId="77777777" w:rsidR="00E5648B" w:rsidRDefault="00E5648B" w:rsidP="00E5648B">
      <w:r>
        <w:tab/>
        <w:t>Game target platform (pc, android, console).</w:t>
      </w:r>
    </w:p>
    <w:p w14:paraId="0084765E" w14:textId="77777777" w:rsidR="00E5648B" w:rsidRDefault="00E5648B" w:rsidP="00E5648B"/>
    <w:p w14:paraId="74BD9963" w14:textId="77777777" w:rsidR="00E5648B" w:rsidRDefault="00E5648B" w:rsidP="00E5648B">
      <w:pPr>
        <w:pStyle w:val="Heading2"/>
      </w:pPr>
      <w:bookmarkStart w:id="30" w:name="_Toc101539892"/>
      <w:bookmarkStart w:id="31" w:name="_Toc101543664"/>
      <w:bookmarkStart w:id="32" w:name="_Toc101544421"/>
      <w:bookmarkStart w:id="33" w:name="_Toc101545149"/>
      <w:r>
        <w:t>Target Audience</w:t>
      </w:r>
      <w:bookmarkEnd w:id="30"/>
      <w:bookmarkEnd w:id="31"/>
      <w:bookmarkEnd w:id="32"/>
      <w:bookmarkEnd w:id="33"/>
    </w:p>
    <w:p w14:paraId="28B24F5F" w14:textId="77777777" w:rsidR="00E5648B" w:rsidRDefault="00E5648B" w:rsidP="00E5648B"/>
    <w:p w14:paraId="5B9BBDCF" w14:textId="77777777" w:rsidR="00E5648B" w:rsidRDefault="00E5648B" w:rsidP="00E5648B">
      <w:r>
        <w:tab/>
        <w:t>Target audience demographics (age, sex, etc.) and psychographics (interests, beliefs, etc.).</w:t>
      </w:r>
    </w:p>
    <w:p w14:paraId="00CDA74A" w14:textId="77777777" w:rsidR="00E5648B" w:rsidRDefault="00E5648B" w:rsidP="00E5648B"/>
    <w:p w14:paraId="6C976360" w14:textId="77777777" w:rsidR="00E5648B" w:rsidRDefault="00E5648B" w:rsidP="00E5648B">
      <w:pPr>
        <w:pStyle w:val="Heading2"/>
      </w:pPr>
      <w:bookmarkStart w:id="34" w:name="_Toc101539893"/>
      <w:bookmarkStart w:id="35" w:name="_Toc101543665"/>
      <w:bookmarkStart w:id="36" w:name="_Toc101544422"/>
      <w:bookmarkStart w:id="37" w:name="_Toc101545150"/>
      <w:r>
        <w:t>Genre(s)</w:t>
      </w:r>
      <w:bookmarkEnd w:id="34"/>
      <w:bookmarkEnd w:id="35"/>
      <w:bookmarkEnd w:id="36"/>
      <w:bookmarkEnd w:id="37"/>
    </w:p>
    <w:p w14:paraId="06CC3B23" w14:textId="77777777" w:rsidR="00E5648B" w:rsidRDefault="00E5648B" w:rsidP="00E5648B">
      <w:pPr>
        <w:pStyle w:val="Heading2"/>
      </w:pPr>
    </w:p>
    <w:p w14:paraId="640563E3" w14:textId="77777777" w:rsidR="00E5648B" w:rsidRDefault="00E5648B" w:rsidP="00E5648B">
      <w:r>
        <w:tab/>
        <w:t>List of Genres that the game fits and brief explanation of genre, list.</w:t>
      </w:r>
    </w:p>
    <w:p w14:paraId="3DD5E1D1" w14:textId="77777777" w:rsidR="00E5648B" w:rsidRDefault="00E5648B" w:rsidP="00E5648B"/>
    <w:p w14:paraId="5144ED69" w14:textId="77777777" w:rsidR="00E5648B" w:rsidRDefault="00E5648B" w:rsidP="00E5648B">
      <w:pPr>
        <w:pStyle w:val="Heading2"/>
      </w:pPr>
      <w:bookmarkStart w:id="38" w:name="_Toc101539894"/>
      <w:bookmarkStart w:id="39" w:name="_Toc101543666"/>
      <w:bookmarkStart w:id="40" w:name="_Toc101544423"/>
      <w:bookmarkStart w:id="41" w:name="_Toc101545151"/>
      <w:r>
        <w:t>Look and Fell</w:t>
      </w:r>
      <w:bookmarkEnd w:id="38"/>
      <w:bookmarkEnd w:id="39"/>
      <w:bookmarkEnd w:id="40"/>
      <w:bookmarkEnd w:id="41"/>
    </w:p>
    <w:p w14:paraId="5C54B0DB" w14:textId="77777777" w:rsidR="00E5648B" w:rsidRDefault="00E5648B" w:rsidP="00E5648B"/>
    <w:p w14:paraId="3811A7FD" w14:textId="77777777" w:rsidR="00E5648B" w:rsidRDefault="00E5648B" w:rsidP="00E5648B">
      <w:r>
        <w:tab/>
        <w:t>What does the game look like and fell? Style of the graphics and animations. Influences that brought together the game.</w:t>
      </w:r>
    </w:p>
    <w:p w14:paraId="18665401" w14:textId="77777777" w:rsidR="00E5648B" w:rsidRDefault="00E5648B" w:rsidP="00E5648B"/>
    <w:p w14:paraId="28B15B98" w14:textId="77777777" w:rsidR="00E5648B" w:rsidRDefault="00E5648B" w:rsidP="00E5648B">
      <w:pPr>
        <w:pStyle w:val="Heading2"/>
      </w:pPr>
      <w:bookmarkStart w:id="42" w:name="_Toc101539895"/>
      <w:bookmarkStart w:id="43" w:name="_Toc101543667"/>
      <w:bookmarkStart w:id="44" w:name="_Toc101544424"/>
      <w:bookmarkStart w:id="45" w:name="_Toc101545152"/>
      <w:r>
        <w:t>Project Scope</w:t>
      </w:r>
      <w:bookmarkEnd w:id="42"/>
      <w:bookmarkEnd w:id="43"/>
      <w:bookmarkEnd w:id="44"/>
      <w:bookmarkEnd w:id="45"/>
    </w:p>
    <w:p w14:paraId="371396A8" w14:textId="77777777" w:rsidR="00E5648B" w:rsidRDefault="00E5648B" w:rsidP="00E5648B"/>
    <w:p w14:paraId="05878CF7" w14:textId="77777777" w:rsidR="00E5648B" w:rsidRDefault="00E5648B" w:rsidP="00E5648B">
      <w:r>
        <w:lastRenderedPageBreak/>
        <w:tab/>
        <w:t>Brief outline of the number of locations, levels, npcs, etc. Just to have an idea of the size of the project.</w:t>
      </w:r>
    </w:p>
    <w:p w14:paraId="3C37A2B8" w14:textId="77777777" w:rsidR="00E5648B" w:rsidRDefault="00E5648B" w:rsidP="00E5648B"/>
    <w:p w14:paraId="3D6A2F28" w14:textId="77777777" w:rsidR="00E5648B" w:rsidRDefault="00E5648B" w:rsidP="00E5648B">
      <w:pPr>
        <w:pStyle w:val="Heading1"/>
      </w:pPr>
      <w:bookmarkStart w:id="46" w:name="_Toc101539896"/>
      <w:bookmarkStart w:id="47" w:name="_Toc101543668"/>
      <w:bookmarkStart w:id="48" w:name="_Toc101544425"/>
      <w:bookmarkStart w:id="49" w:name="_Toc101545153"/>
      <w:r>
        <w:t>Gameplay</w:t>
      </w:r>
      <w:bookmarkEnd w:id="46"/>
      <w:bookmarkEnd w:id="47"/>
      <w:bookmarkEnd w:id="48"/>
      <w:bookmarkEnd w:id="49"/>
    </w:p>
    <w:p w14:paraId="2D9FE1DB" w14:textId="77777777" w:rsidR="00E5648B" w:rsidRDefault="00E5648B" w:rsidP="00E5648B"/>
    <w:p w14:paraId="69A85D9B" w14:textId="77777777" w:rsidR="00E5648B" w:rsidRPr="009B091B" w:rsidRDefault="00E5648B" w:rsidP="00E5648B">
      <w:pPr>
        <w:pStyle w:val="Heading2"/>
      </w:pPr>
      <w:bookmarkStart w:id="50" w:name="_Toc101539897"/>
      <w:bookmarkStart w:id="51" w:name="_Toc101543669"/>
      <w:bookmarkStart w:id="52" w:name="_Toc101544426"/>
      <w:bookmarkStart w:id="53" w:name="_Toc101545154"/>
      <w:r>
        <w:t>Objectives</w:t>
      </w:r>
      <w:bookmarkEnd w:id="50"/>
      <w:bookmarkEnd w:id="51"/>
      <w:bookmarkEnd w:id="52"/>
      <w:bookmarkEnd w:id="53"/>
    </w:p>
    <w:p w14:paraId="7B1BF559" w14:textId="77777777" w:rsidR="00E5648B" w:rsidRDefault="00E5648B" w:rsidP="00E5648B"/>
    <w:p w14:paraId="7AA042B3" w14:textId="77777777" w:rsidR="00E5648B" w:rsidRDefault="00E5648B" w:rsidP="00E5648B">
      <w:pPr>
        <w:ind w:firstLine="720"/>
      </w:pPr>
      <w:r>
        <w:t>What is the main goal of the game? What is needed to beat the game?</w:t>
      </w:r>
    </w:p>
    <w:p w14:paraId="712BD877" w14:textId="77777777" w:rsidR="00E5648B" w:rsidRDefault="00E5648B" w:rsidP="00E5648B"/>
    <w:p w14:paraId="3A1C4EC8" w14:textId="77777777" w:rsidR="00E5648B" w:rsidRDefault="00E5648B" w:rsidP="00E5648B">
      <w:pPr>
        <w:pStyle w:val="Heading2"/>
      </w:pPr>
      <w:bookmarkStart w:id="54" w:name="_Toc101539898"/>
      <w:bookmarkStart w:id="55" w:name="_Toc101543670"/>
      <w:bookmarkStart w:id="56" w:name="_Toc101544427"/>
      <w:bookmarkStart w:id="57" w:name="_Toc101545155"/>
      <w:r>
        <w:t>Lose Condition</w:t>
      </w:r>
      <w:bookmarkEnd w:id="54"/>
      <w:bookmarkEnd w:id="55"/>
      <w:bookmarkEnd w:id="56"/>
      <w:bookmarkEnd w:id="57"/>
    </w:p>
    <w:p w14:paraId="6B072ABE" w14:textId="77777777" w:rsidR="00E5648B" w:rsidRDefault="00E5648B" w:rsidP="00E5648B"/>
    <w:p w14:paraId="0CFF9DEF" w14:textId="77777777" w:rsidR="00E5648B" w:rsidRDefault="00E5648B" w:rsidP="00E5648B">
      <w:r>
        <w:tab/>
        <w:t xml:space="preserve">How the player gets a </w:t>
      </w:r>
      <w:r>
        <w:rPr>
          <w:rFonts w:ascii="Times New Roman" w:hAnsi="Times New Roman"/>
        </w:rPr>
        <w:t>“</w:t>
      </w:r>
      <w:r>
        <w:t>Game Over</w:t>
      </w:r>
      <w:r>
        <w:rPr>
          <w:rFonts w:ascii="Times New Roman" w:hAnsi="Times New Roman"/>
        </w:rPr>
        <w:t>”</w:t>
      </w:r>
      <w:r>
        <w:t>? Life reaches 0? Continue system?</w:t>
      </w:r>
    </w:p>
    <w:p w14:paraId="455A844F" w14:textId="77777777" w:rsidR="00E5648B" w:rsidRPr="005F5B14" w:rsidRDefault="00E5648B" w:rsidP="00E5648B"/>
    <w:p w14:paraId="3C92A42A" w14:textId="77777777" w:rsidR="00E5648B" w:rsidRDefault="00E5648B" w:rsidP="00E5648B">
      <w:pPr>
        <w:pStyle w:val="Heading2"/>
      </w:pPr>
      <w:bookmarkStart w:id="58" w:name="_Toc101539899"/>
      <w:bookmarkStart w:id="59" w:name="_Toc101543671"/>
      <w:bookmarkStart w:id="60" w:name="_Toc101544428"/>
      <w:bookmarkStart w:id="61" w:name="_Toc101545156"/>
      <w:r>
        <w:t>Game Progression</w:t>
      </w:r>
      <w:bookmarkEnd w:id="58"/>
      <w:bookmarkEnd w:id="59"/>
      <w:bookmarkEnd w:id="60"/>
      <w:bookmarkEnd w:id="61"/>
    </w:p>
    <w:p w14:paraId="60B0B473" w14:textId="77777777" w:rsidR="00E5648B" w:rsidRDefault="00E5648B" w:rsidP="00E5648B"/>
    <w:p w14:paraId="76078DC5" w14:textId="77777777" w:rsidR="00E5648B" w:rsidRPr="000C2E66" w:rsidRDefault="00E5648B" w:rsidP="00E5648B">
      <w:pPr>
        <w:ind w:firstLine="720"/>
      </w:pPr>
      <w:r>
        <w:t>How the game moves from the beginning to the end? It gets harder as the player goes?</w:t>
      </w:r>
    </w:p>
    <w:p w14:paraId="1AD6B149" w14:textId="77777777" w:rsidR="00E5648B" w:rsidRDefault="00E5648B" w:rsidP="00E5648B"/>
    <w:p w14:paraId="395BF498" w14:textId="77777777" w:rsidR="00E5648B" w:rsidRDefault="00E5648B" w:rsidP="00E5648B">
      <w:pPr>
        <w:pStyle w:val="Heading2"/>
      </w:pPr>
      <w:bookmarkStart w:id="62" w:name="_Toc101539900"/>
      <w:bookmarkStart w:id="63" w:name="_Toc101543672"/>
      <w:bookmarkStart w:id="64" w:name="_Toc101544429"/>
      <w:bookmarkStart w:id="65" w:name="_Toc101545157"/>
      <w:r>
        <w:t>Challenge Structure (Missions)</w:t>
      </w:r>
      <w:bookmarkEnd w:id="62"/>
      <w:bookmarkEnd w:id="63"/>
      <w:bookmarkEnd w:id="64"/>
      <w:bookmarkEnd w:id="65"/>
    </w:p>
    <w:p w14:paraId="17C3321B" w14:textId="77777777" w:rsidR="00E5648B" w:rsidRDefault="00E5648B" w:rsidP="00E5648B"/>
    <w:p w14:paraId="3665E2D7" w14:textId="77777777" w:rsidR="00E5648B" w:rsidRPr="00C10B8B" w:rsidRDefault="00E5648B" w:rsidP="00E5648B">
      <w:pPr>
        <w:ind w:firstLine="720"/>
      </w:pPr>
      <w:r>
        <w:t>How are the missions that make the game move forward?</w:t>
      </w:r>
    </w:p>
    <w:p w14:paraId="7DBC324F" w14:textId="77777777" w:rsidR="00E5648B" w:rsidRDefault="00E5648B" w:rsidP="00E5648B"/>
    <w:p w14:paraId="37E30998" w14:textId="77777777" w:rsidR="00E5648B" w:rsidRDefault="00E5648B" w:rsidP="00E5648B">
      <w:pPr>
        <w:pStyle w:val="Heading2"/>
      </w:pPr>
      <w:bookmarkStart w:id="66" w:name="_Toc101539901"/>
      <w:bookmarkStart w:id="67" w:name="_Toc101543673"/>
      <w:bookmarkStart w:id="68" w:name="_Toc101544430"/>
      <w:bookmarkStart w:id="69" w:name="_Toc101545158"/>
      <w:r>
        <w:t>Puzzle Structure</w:t>
      </w:r>
      <w:bookmarkEnd w:id="66"/>
      <w:bookmarkEnd w:id="67"/>
      <w:bookmarkEnd w:id="68"/>
      <w:bookmarkEnd w:id="69"/>
    </w:p>
    <w:p w14:paraId="1BF3E0AA" w14:textId="77777777" w:rsidR="00E5648B" w:rsidRDefault="00E5648B" w:rsidP="00E5648B"/>
    <w:p w14:paraId="75FEA86E" w14:textId="77777777" w:rsidR="00E5648B" w:rsidRPr="00C10B8B" w:rsidRDefault="00E5648B" w:rsidP="00E5648B">
      <w:pPr>
        <w:ind w:firstLine="720"/>
      </w:pPr>
      <w:r>
        <w:t>If there are any puzzles in the game how they work?</w:t>
      </w:r>
    </w:p>
    <w:p w14:paraId="45907986" w14:textId="77777777" w:rsidR="00E5648B" w:rsidRDefault="00E5648B" w:rsidP="00E5648B"/>
    <w:p w14:paraId="5292E35E" w14:textId="77777777" w:rsidR="00E5648B" w:rsidRDefault="00E5648B" w:rsidP="00E5648B">
      <w:pPr>
        <w:pStyle w:val="Heading2"/>
      </w:pPr>
      <w:bookmarkStart w:id="70" w:name="_Toc101539902"/>
      <w:bookmarkStart w:id="71" w:name="_Toc101543674"/>
      <w:bookmarkStart w:id="72" w:name="_Toc101544431"/>
      <w:bookmarkStart w:id="73" w:name="_Toc101545159"/>
      <w:r>
        <w:t>Game Flow</w:t>
      </w:r>
      <w:bookmarkEnd w:id="70"/>
      <w:bookmarkEnd w:id="71"/>
      <w:bookmarkEnd w:id="72"/>
      <w:bookmarkEnd w:id="73"/>
    </w:p>
    <w:p w14:paraId="6829773F" w14:textId="77777777" w:rsidR="00E5648B" w:rsidRDefault="00E5648B" w:rsidP="00E5648B"/>
    <w:p w14:paraId="19D08D85" w14:textId="77777777" w:rsidR="00E5648B" w:rsidRDefault="00E5648B" w:rsidP="00E5648B">
      <w:pPr>
        <w:ind w:firstLine="720"/>
      </w:pPr>
      <w:r>
        <w:t>How the game flows for the main player?</w:t>
      </w:r>
    </w:p>
    <w:p w14:paraId="70D1F4CA" w14:textId="77777777" w:rsidR="00E5648B" w:rsidRDefault="00E5648B" w:rsidP="00E5648B"/>
    <w:p w14:paraId="41A8E28B" w14:textId="77777777" w:rsidR="00E5648B" w:rsidRDefault="00E5648B" w:rsidP="00E5648B">
      <w:pPr>
        <w:pStyle w:val="Heading2"/>
      </w:pPr>
      <w:bookmarkStart w:id="74" w:name="_Toc101539903"/>
      <w:bookmarkStart w:id="75" w:name="_Toc101543675"/>
      <w:bookmarkStart w:id="76" w:name="_Toc101544432"/>
      <w:bookmarkStart w:id="77" w:name="_Toc101545160"/>
      <w:r>
        <w:t>Reward System</w:t>
      </w:r>
      <w:bookmarkEnd w:id="74"/>
      <w:bookmarkEnd w:id="75"/>
      <w:bookmarkEnd w:id="76"/>
      <w:bookmarkEnd w:id="77"/>
    </w:p>
    <w:p w14:paraId="0707BD66" w14:textId="77777777" w:rsidR="00E5648B" w:rsidRDefault="00E5648B" w:rsidP="00E5648B"/>
    <w:p w14:paraId="4EF9AFCC" w14:textId="77777777" w:rsidR="00E5648B" w:rsidRDefault="00E5648B" w:rsidP="00E5648B">
      <w:r>
        <w:lastRenderedPageBreak/>
        <w:tab/>
        <w:t>How is the player rewarded? Points? Money? Exp?</w:t>
      </w:r>
    </w:p>
    <w:p w14:paraId="5BD9F25C" w14:textId="77777777" w:rsidR="00E5648B" w:rsidRDefault="00E5648B" w:rsidP="00E5648B"/>
    <w:p w14:paraId="533397AD" w14:textId="77777777" w:rsidR="00E5648B" w:rsidRPr="005F5B14" w:rsidRDefault="00E5648B" w:rsidP="00E5648B"/>
    <w:p w14:paraId="7D4EA308" w14:textId="77777777" w:rsidR="00E5648B" w:rsidRDefault="00E5648B" w:rsidP="00E5648B">
      <w:pPr>
        <w:pStyle w:val="Heading1"/>
      </w:pPr>
      <w:bookmarkStart w:id="78" w:name="_Toc101539904"/>
      <w:bookmarkStart w:id="79" w:name="_Toc101543676"/>
      <w:bookmarkStart w:id="80" w:name="_Toc101544433"/>
      <w:bookmarkStart w:id="81" w:name="_Toc101545161"/>
      <w:r>
        <w:t>Mechanics</w:t>
      </w:r>
      <w:bookmarkEnd w:id="78"/>
      <w:bookmarkEnd w:id="79"/>
      <w:bookmarkEnd w:id="80"/>
      <w:bookmarkEnd w:id="81"/>
    </w:p>
    <w:p w14:paraId="4CD16C48" w14:textId="77777777" w:rsidR="00E5648B" w:rsidRDefault="00E5648B" w:rsidP="00E5648B"/>
    <w:p w14:paraId="1933E219" w14:textId="77777777" w:rsidR="00E5648B" w:rsidRDefault="00E5648B" w:rsidP="00E5648B">
      <w:pPr>
        <w:pStyle w:val="Heading2"/>
      </w:pPr>
      <w:bookmarkStart w:id="82" w:name="_Toc101539905"/>
      <w:bookmarkStart w:id="83" w:name="_Toc101543677"/>
      <w:bookmarkStart w:id="84" w:name="_Toc101544434"/>
      <w:bookmarkStart w:id="85" w:name="_Toc101545162"/>
      <w:r>
        <w:t>Rules</w:t>
      </w:r>
      <w:bookmarkEnd w:id="82"/>
      <w:bookmarkEnd w:id="83"/>
      <w:bookmarkEnd w:id="84"/>
      <w:bookmarkEnd w:id="85"/>
    </w:p>
    <w:p w14:paraId="767587AF" w14:textId="77777777" w:rsidR="00E5648B" w:rsidRDefault="00E5648B" w:rsidP="00E5648B"/>
    <w:p w14:paraId="15E34408" w14:textId="77777777" w:rsidR="00E5648B" w:rsidRPr="00C10B8B" w:rsidRDefault="00E5648B" w:rsidP="00E5648B">
      <w:pPr>
        <w:ind w:firstLine="720"/>
      </w:pPr>
      <w:r>
        <w:t>What are the rules to the game, both implicit and explicit?</w:t>
      </w:r>
    </w:p>
    <w:p w14:paraId="4AB59955" w14:textId="77777777" w:rsidR="00E5648B" w:rsidRDefault="00E5648B" w:rsidP="00E5648B"/>
    <w:p w14:paraId="33C83516" w14:textId="77777777" w:rsidR="00E5648B" w:rsidRDefault="00E5648B" w:rsidP="00E5648B">
      <w:pPr>
        <w:pStyle w:val="Heading2"/>
      </w:pPr>
      <w:bookmarkStart w:id="86" w:name="_Toc101539906"/>
      <w:bookmarkStart w:id="87" w:name="_Toc101543678"/>
      <w:bookmarkStart w:id="88" w:name="_Toc101544435"/>
      <w:bookmarkStart w:id="89" w:name="_Toc101545163"/>
      <w:r>
        <w:t>Movement</w:t>
      </w:r>
      <w:bookmarkEnd w:id="86"/>
      <w:bookmarkEnd w:id="87"/>
      <w:bookmarkEnd w:id="88"/>
      <w:bookmarkEnd w:id="89"/>
    </w:p>
    <w:p w14:paraId="22A9535A" w14:textId="77777777" w:rsidR="00E5648B" w:rsidRDefault="00E5648B" w:rsidP="00E5648B"/>
    <w:p w14:paraId="54EF6CAD" w14:textId="77777777" w:rsidR="00E5648B" w:rsidRDefault="00E5648B" w:rsidP="00E5648B">
      <w:pPr>
        <w:ind w:firstLine="720"/>
      </w:pPr>
      <w:r>
        <w:t>How the player movement through the screen?</w:t>
      </w:r>
    </w:p>
    <w:p w14:paraId="0028FF8B" w14:textId="77777777" w:rsidR="00E5648B" w:rsidRDefault="00E5648B" w:rsidP="00E5648B"/>
    <w:p w14:paraId="3FE0310B" w14:textId="77777777" w:rsidR="00E5648B" w:rsidRDefault="00E5648B" w:rsidP="00E5648B">
      <w:pPr>
        <w:pStyle w:val="Heading2"/>
      </w:pPr>
      <w:bookmarkStart w:id="90" w:name="_Toc101539907"/>
      <w:bookmarkStart w:id="91" w:name="_Toc101543679"/>
      <w:bookmarkStart w:id="92" w:name="_Toc101544436"/>
      <w:bookmarkStart w:id="93" w:name="_Toc101545164"/>
      <w:r>
        <w:t>Physics</w:t>
      </w:r>
      <w:bookmarkEnd w:id="90"/>
      <w:bookmarkEnd w:id="91"/>
      <w:bookmarkEnd w:id="92"/>
      <w:bookmarkEnd w:id="93"/>
    </w:p>
    <w:p w14:paraId="16C639A8" w14:textId="77777777" w:rsidR="00E5648B" w:rsidRDefault="00E5648B" w:rsidP="00E5648B"/>
    <w:p w14:paraId="4D9EAEE8" w14:textId="77777777" w:rsidR="00E5648B" w:rsidRDefault="00E5648B" w:rsidP="00E5648B">
      <w:pPr>
        <w:ind w:firstLine="720"/>
      </w:pPr>
      <w:r>
        <w:t>How does the physical universe work?</w:t>
      </w:r>
    </w:p>
    <w:p w14:paraId="5BA8E20E" w14:textId="77777777" w:rsidR="00E5648B" w:rsidRPr="00C10B8B" w:rsidRDefault="00E5648B" w:rsidP="00E5648B"/>
    <w:p w14:paraId="78F522E0" w14:textId="77777777" w:rsidR="00E5648B" w:rsidRDefault="00E5648B" w:rsidP="00E5648B">
      <w:pPr>
        <w:pStyle w:val="Heading2"/>
      </w:pPr>
      <w:bookmarkStart w:id="94" w:name="_Toc101539908"/>
      <w:bookmarkStart w:id="95" w:name="_Toc101543680"/>
      <w:bookmarkStart w:id="96" w:name="_Toc101544437"/>
      <w:bookmarkStart w:id="97" w:name="_Toc101545165"/>
      <w:r>
        <w:t>Objects</w:t>
      </w:r>
      <w:bookmarkEnd w:id="94"/>
      <w:bookmarkEnd w:id="95"/>
      <w:bookmarkEnd w:id="96"/>
      <w:bookmarkEnd w:id="97"/>
    </w:p>
    <w:p w14:paraId="6F47EBE0" w14:textId="77777777" w:rsidR="00E5648B" w:rsidRDefault="00E5648B" w:rsidP="00E5648B"/>
    <w:p w14:paraId="3530DDFF" w14:textId="77777777" w:rsidR="00E5648B" w:rsidRDefault="00E5648B" w:rsidP="00E5648B">
      <w:pPr>
        <w:ind w:firstLine="720"/>
      </w:pPr>
      <w:r>
        <w:t xml:space="preserve">How to interact with the objects of the game, pick them up, move then. </w:t>
      </w:r>
    </w:p>
    <w:p w14:paraId="2EC14F96" w14:textId="77777777" w:rsidR="00E5648B" w:rsidRDefault="00E5648B" w:rsidP="00E5648B"/>
    <w:p w14:paraId="49170010" w14:textId="77777777" w:rsidR="00E5648B" w:rsidRDefault="00E5648B" w:rsidP="00E5648B">
      <w:pPr>
        <w:pStyle w:val="Heading2"/>
      </w:pPr>
      <w:bookmarkStart w:id="98" w:name="_Toc101539909"/>
      <w:bookmarkStart w:id="99" w:name="_Toc101543681"/>
      <w:bookmarkStart w:id="100" w:name="_Toc101544438"/>
      <w:bookmarkStart w:id="101" w:name="_Toc101545166"/>
      <w:r>
        <w:t>Economy</w:t>
      </w:r>
      <w:bookmarkEnd w:id="98"/>
      <w:bookmarkEnd w:id="99"/>
      <w:bookmarkEnd w:id="100"/>
      <w:bookmarkEnd w:id="101"/>
    </w:p>
    <w:p w14:paraId="126A4619" w14:textId="77777777" w:rsidR="00E5648B" w:rsidRDefault="00E5648B" w:rsidP="00E5648B"/>
    <w:p w14:paraId="120FF039" w14:textId="77777777" w:rsidR="00E5648B" w:rsidRDefault="00E5648B" w:rsidP="00E5648B">
      <w:pPr>
        <w:ind w:firstLine="720"/>
      </w:pPr>
      <w:r>
        <w:t>What is the economy of the game? How does it work? There is money and trade the player can do?</w:t>
      </w:r>
    </w:p>
    <w:p w14:paraId="087F6498" w14:textId="77777777" w:rsidR="00E5648B" w:rsidRDefault="00E5648B" w:rsidP="00E5648B"/>
    <w:p w14:paraId="1A42E34D" w14:textId="77777777" w:rsidR="00E5648B" w:rsidRDefault="00E5648B" w:rsidP="00E5648B">
      <w:pPr>
        <w:pStyle w:val="Heading2"/>
      </w:pPr>
      <w:bookmarkStart w:id="102" w:name="_Toc101539910"/>
      <w:bookmarkStart w:id="103" w:name="_Toc101543682"/>
      <w:bookmarkStart w:id="104" w:name="_Toc101544439"/>
      <w:bookmarkStart w:id="105" w:name="_Toc101545167"/>
      <w:r>
        <w:t>Actions</w:t>
      </w:r>
      <w:bookmarkEnd w:id="102"/>
      <w:bookmarkEnd w:id="103"/>
      <w:bookmarkEnd w:id="104"/>
      <w:bookmarkEnd w:id="105"/>
    </w:p>
    <w:p w14:paraId="1316D0C6" w14:textId="77777777" w:rsidR="00E5648B" w:rsidRDefault="00E5648B" w:rsidP="00E5648B"/>
    <w:p w14:paraId="6D540090" w14:textId="77777777" w:rsidR="00E5648B" w:rsidRDefault="00E5648B" w:rsidP="00E5648B">
      <w:pPr>
        <w:ind w:firstLine="720"/>
      </w:pPr>
      <w:r>
        <w:t>What kind of actions the player can do to interact with the world? Pull a Lever, flip a switch.</w:t>
      </w:r>
    </w:p>
    <w:p w14:paraId="4AA67CD6" w14:textId="77777777" w:rsidR="00E5648B" w:rsidRDefault="00E5648B" w:rsidP="00E5648B"/>
    <w:p w14:paraId="70100690" w14:textId="77777777" w:rsidR="00E5648B" w:rsidRDefault="00E5648B" w:rsidP="00E5648B">
      <w:pPr>
        <w:pStyle w:val="Heading2"/>
      </w:pPr>
      <w:bookmarkStart w:id="106" w:name="_Toc101539911"/>
      <w:bookmarkStart w:id="107" w:name="_Toc101543683"/>
      <w:bookmarkStart w:id="108" w:name="_Toc101544440"/>
      <w:bookmarkStart w:id="109" w:name="_Toc101545168"/>
      <w:r>
        <w:lastRenderedPageBreak/>
        <w:t>Combat</w:t>
      </w:r>
      <w:bookmarkEnd w:id="106"/>
      <w:bookmarkEnd w:id="107"/>
      <w:bookmarkEnd w:id="108"/>
      <w:bookmarkEnd w:id="109"/>
    </w:p>
    <w:p w14:paraId="31D8C6F0" w14:textId="77777777" w:rsidR="00E5648B" w:rsidRDefault="00E5648B" w:rsidP="00E5648B"/>
    <w:p w14:paraId="6454AC25" w14:textId="77777777" w:rsidR="00E5648B" w:rsidRDefault="00E5648B" w:rsidP="00E5648B">
      <w:pPr>
        <w:ind w:firstLine="720"/>
      </w:pPr>
      <w:r>
        <w:t xml:space="preserve"> there is combat in the game, how does it work?</w:t>
      </w:r>
    </w:p>
    <w:p w14:paraId="1F5CE1CF" w14:textId="77777777" w:rsidR="00E5648B" w:rsidRDefault="00E5648B" w:rsidP="00E5648B"/>
    <w:p w14:paraId="494F77EC" w14:textId="77777777" w:rsidR="00E5648B" w:rsidRDefault="00E5648B" w:rsidP="00E5648B">
      <w:pPr>
        <w:pStyle w:val="Heading2"/>
      </w:pPr>
      <w:bookmarkStart w:id="110" w:name="_Toc101539912"/>
      <w:bookmarkStart w:id="111" w:name="_Toc101543684"/>
      <w:bookmarkStart w:id="112" w:name="_Toc101544441"/>
      <w:bookmarkStart w:id="113" w:name="_Toc101545169"/>
      <w:r>
        <w:t>Screen Flow</w:t>
      </w:r>
      <w:bookmarkEnd w:id="110"/>
      <w:bookmarkEnd w:id="111"/>
      <w:bookmarkEnd w:id="112"/>
      <w:bookmarkEnd w:id="113"/>
    </w:p>
    <w:p w14:paraId="08B87BA5" w14:textId="77777777" w:rsidR="00E5648B" w:rsidRDefault="00E5648B" w:rsidP="00E5648B"/>
    <w:p w14:paraId="286C136D" w14:textId="77777777" w:rsidR="00E5648B" w:rsidRDefault="00E5648B" w:rsidP="00E5648B">
      <w:pPr>
        <w:ind w:firstLine="720"/>
      </w:pPr>
      <w:r>
        <w:t>How each screen interacts with each other? Put a brief description of each screen and a flowchart describing the flow.</w:t>
      </w:r>
    </w:p>
    <w:p w14:paraId="55321610" w14:textId="77777777" w:rsidR="00E5648B" w:rsidRDefault="00E5648B" w:rsidP="00E5648B"/>
    <w:p w14:paraId="7D853901" w14:textId="77777777" w:rsidR="00E5648B" w:rsidRDefault="00E5648B" w:rsidP="00E5648B">
      <w:pPr>
        <w:pStyle w:val="Heading2"/>
      </w:pPr>
      <w:bookmarkStart w:id="114" w:name="_Toc101539913"/>
      <w:bookmarkStart w:id="115" w:name="_Toc101543685"/>
      <w:bookmarkStart w:id="116" w:name="_Toc101544442"/>
      <w:bookmarkStart w:id="117" w:name="_Toc101545170"/>
      <w:r>
        <w:t>Game Options</w:t>
      </w:r>
      <w:bookmarkEnd w:id="114"/>
      <w:bookmarkEnd w:id="115"/>
      <w:bookmarkEnd w:id="116"/>
      <w:bookmarkEnd w:id="117"/>
    </w:p>
    <w:p w14:paraId="7AE8C95B" w14:textId="77777777" w:rsidR="00E5648B" w:rsidRDefault="00E5648B" w:rsidP="00E5648B"/>
    <w:p w14:paraId="4F819AC6" w14:textId="77777777" w:rsidR="00E5648B" w:rsidRDefault="00E5648B" w:rsidP="00E5648B"/>
    <w:p w14:paraId="3A1B7B5E" w14:textId="77777777" w:rsidR="00E5648B" w:rsidRDefault="00E5648B" w:rsidP="00E5648B">
      <w:pPr>
        <w:ind w:firstLine="720"/>
      </w:pPr>
      <w:r>
        <w:t>What are the options and how do they affect game play?</w:t>
      </w:r>
    </w:p>
    <w:p w14:paraId="4B588C08" w14:textId="77777777" w:rsidR="00E5648B" w:rsidRDefault="00E5648B" w:rsidP="00E5648B"/>
    <w:p w14:paraId="1F00E24E" w14:textId="77777777" w:rsidR="00E5648B" w:rsidRDefault="00E5648B" w:rsidP="00E5648B">
      <w:pPr>
        <w:pStyle w:val="Heading2"/>
      </w:pPr>
      <w:bookmarkStart w:id="118" w:name="_Toc101539914"/>
      <w:bookmarkStart w:id="119" w:name="_Toc101543686"/>
      <w:bookmarkStart w:id="120" w:name="_Toc101544443"/>
      <w:bookmarkStart w:id="121" w:name="_Toc101545171"/>
      <w:r>
        <w:t>Replaying and Saving</w:t>
      </w:r>
      <w:bookmarkEnd w:id="118"/>
      <w:bookmarkEnd w:id="119"/>
      <w:bookmarkEnd w:id="120"/>
      <w:bookmarkEnd w:id="121"/>
    </w:p>
    <w:p w14:paraId="7FF6842D" w14:textId="77777777" w:rsidR="00E5648B" w:rsidRDefault="00E5648B" w:rsidP="00E5648B"/>
    <w:p w14:paraId="2F39BB3E" w14:textId="77777777" w:rsidR="00E5648B" w:rsidRPr="004B1E42" w:rsidRDefault="00E5648B" w:rsidP="00E5648B">
      <w:pPr>
        <w:ind w:firstLine="720"/>
      </w:pPr>
      <w:r>
        <w:t>How does the game save and there are any incentives/consequences to replaying the game?</w:t>
      </w:r>
    </w:p>
    <w:p w14:paraId="54D10DF7" w14:textId="77777777" w:rsidR="00E5648B" w:rsidRDefault="00E5648B" w:rsidP="00E5648B"/>
    <w:p w14:paraId="7311B1C4" w14:textId="77777777" w:rsidR="00E5648B" w:rsidRDefault="00E5648B" w:rsidP="00E5648B">
      <w:pPr>
        <w:pStyle w:val="Heading2"/>
      </w:pPr>
      <w:bookmarkStart w:id="122" w:name="_Toc101539915"/>
      <w:bookmarkStart w:id="123" w:name="_Toc101543687"/>
      <w:bookmarkStart w:id="124" w:name="_Toc101544444"/>
      <w:bookmarkStart w:id="125" w:name="_Toc101545172"/>
      <w:r>
        <w:t>Cheats and Easter Eggs</w:t>
      </w:r>
      <w:bookmarkEnd w:id="122"/>
      <w:bookmarkEnd w:id="123"/>
      <w:bookmarkEnd w:id="124"/>
      <w:bookmarkEnd w:id="125"/>
    </w:p>
    <w:p w14:paraId="08DDA1C5" w14:textId="77777777" w:rsidR="00E5648B" w:rsidRDefault="00E5648B" w:rsidP="00E5648B"/>
    <w:p w14:paraId="3993B5E5" w14:textId="77777777" w:rsidR="00E5648B" w:rsidRPr="004B1E42" w:rsidRDefault="00E5648B" w:rsidP="00E5648B">
      <w:pPr>
        <w:ind w:firstLine="720"/>
      </w:pPr>
      <w:r>
        <w:t>List of any cheats or Easter eggs that the player can access.</w:t>
      </w:r>
    </w:p>
    <w:p w14:paraId="72B5D5EC" w14:textId="77777777" w:rsidR="00E5648B" w:rsidRDefault="00E5648B" w:rsidP="00E5648B"/>
    <w:p w14:paraId="44DCC6BB" w14:textId="77777777" w:rsidR="00E5648B" w:rsidRDefault="00E5648B" w:rsidP="00E5648B">
      <w:pPr>
        <w:pStyle w:val="Heading1"/>
      </w:pPr>
      <w:r>
        <w:br w:type="page"/>
      </w:r>
    </w:p>
    <w:p w14:paraId="64C0C17C" w14:textId="77777777" w:rsidR="00E5648B" w:rsidRDefault="00E5648B" w:rsidP="00E5648B">
      <w:pPr>
        <w:pStyle w:val="Heading1"/>
      </w:pPr>
      <w:bookmarkStart w:id="126" w:name="_Toc101539916"/>
      <w:bookmarkStart w:id="127" w:name="_Toc101543688"/>
      <w:bookmarkStart w:id="128" w:name="_Toc101544445"/>
      <w:bookmarkStart w:id="129" w:name="_Toc101545173"/>
      <w:r>
        <w:lastRenderedPageBreak/>
        <w:t>Story and Narrative</w:t>
      </w:r>
      <w:bookmarkEnd w:id="126"/>
      <w:bookmarkEnd w:id="127"/>
      <w:bookmarkEnd w:id="128"/>
      <w:bookmarkEnd w:id="129"/>
    </w:p>
    <w:p w14:paraId="51CB8BCF" w14:textId="77777777" w:rsidR="00E5648B" w:rsidRDefault="00E5648B" w:rsidP="00E5648B"/>
    <w:p w14:paraId="08BF7545" w14:textId="77777777" w:rsidR="00E5648B" w:rsidRDefault="00E5648B" w:rsidP="00E5648B">
      <w:pPr>
        <w:pStyle w:val="Heading2"/>
      </w:pPr>
      <w:bookmarkStart w:id="130" w:name="_Toc101539917"/>
      <w:bookmarkStart w:id="131" w:name="_Toc101543689"/>
      <w:bookmarkStart w:id="132" w:name="_Toc101544446"/>
      <w:bookmarkStart w:id="133" w:name="_Toc101545174"/>
      <w:r>
        <w:t>Back Story</w:t>
      </w:r>
      <w:bookmarkEnd w:id="130"/>
      <w:bookmarkEnd w:id="131"/>
      <w:bookmarkEnd w:id="132"/>
      <w:bookmarkEnd w:id="133"/>
    </w:p>
    <w:p w14:paraId="34028F37" w14:textId="77777777" w:rsidR="00E5648B" w:rsidRDefault="00E5648B" w:rsidP="00E5648B"/>
    <w:p w14:paraId="613CFED4" w14:textId="77777777" w:rsidR="00E5648B" w:rsidRDefault="00E5648B" w:rsidP="00E5648B">
      <w:pPr>
        <w:ind w:firstLine="720"/>
      </w:pPr>
      <w:r>
        <w:t>P</w:t>
      </w:r>
      <w:r w:rsidRPr="004B1E42">
        <w:t xml:space="preserve">rologue detailing </w:t>
      </w:r>
      <w:r>
        <w:t>the set backstory.</w:t>
      </w:r>
    </w:p>
    <w:p w14:paraId="7C0900A6" w14:textId="77777777" w:rsidR="00E5648B" w:rsidRDefault="00E5648B" w:rsidP="00E5648B"/>
    <w:p w14:paraId="006AE741" w14:textId="77777777" w:rsidR="00E5648B" w:rsidRDefault="00E5648B" w:rsidP="00E5648B">
      <w:pPr>
        <w:pStyle w:val="Heading2"/>
      </w:pPr>
      <w:bookmarkStart w:id="134" w:name="_Toc101539918"/>
      <w:bookmarkStart w:id="135" w:name="_Toc101543690"/>
      <w:bookmarkStart w:id="136" w:name="_Toc101544447"/>
      <w:bookmarkStart w:id="137" w:name="_Toc101545175"/>
      <w:r>
        <w:t>Plot Elements</w:t>
      </w:r>
      <w:bookmarkEnd w:id="134"/>
      <w:bookmarkEnd w:id="135"/>
      <w:bookmarkEnd w:id="136"/>
      <w:bookmarkEnd w:id="137"/>
    </w:p>
    <w:p w14:paraId="20366156" w14:textId="77777777" w:rsidR="00E5648B" w:rsidRDefault="00E5648B" w:rsidP="00E5648B"/>
    <w:p w14:paraId="6140E6F9" w14:textId="77777777" w:rsidR="00E5648B" w:rsidRPr="004B1E42" w:rsidRDefault="00E5648B" w:rsidP="00E5648B">
      <w:pPr>
        <w:ind w:firstLine="720"/>
      </w:pPr>
      <w:r>
        <w:t>Exposition, conflict, rising action, climax, falling action and resolution.</w:t>
      </w:r>
    </w:p>
    <w:p w14:paraId="11E9D5C9" w14:textId="77777777" w:rsidR="00E5648B" w:rsidRDefault="00E5648B" w:rsidP="00E5648B"/>
    <w:p w14:paraId="52BB2A6E" w14:textId="77777777" w:rsidR="00E5648B" w:rsidRDefault="00E5648B" w:rsidP="00E5648B">
      <w:pPr>
        <w:pStyle w:val="Heading2"/>
      </w:pPr>
      <w:bookmarkStart w:id="138" w:name="_Toc101539919"/>
      <w:bookmarkStart w:id="139" w:name="_Toc101543691"/>
      <w:bookmarkStart w:id="140" w:name="_Toc101544448"/>
      <w:bookmarkStart w:id="141" w:name="_Toc101545176"/>
      <w:r>
        <w:t>Game Story Progression</w:t>
      </w:r>
      <w:bookmarkEnd w:id="138"/>
      <w:bookmarkEnd w:id="139"/>
      <w:bookmarkEnd w:id="140"/>
      <w:bookmarkEnd w:id="141"/>
    </w:p>
    <w:p w14:paraId="71579074" w14:textId="77777777" w:rsidR="00E5648B" w:rsidRDefault="00E5648B" w:rsidP="00E5648B"/>
    <w:p w14:paraId="474DB1D1" w14:textId="77777777" w:rsidR="00E5648B" w:rsidRPr="004B1E42" w:rsidRDefault="00E5648B" w:rsidP="00E5648B">
      <w:pPr>
        <w:ind w:firstLine="720"/>
      </w:pPr>
      <w:r>
        <w:t>How the story of the game progresses?</w:t>
      </w:r>
    </w:p>
    <w:p w14:paraId="0AAB8C8D" w14:textId="77777777" w:rsidR="00E5648B" w:rsidRDefault="00E5648B" w:rsidP="00E5648B"/>
    <w:p w14:paraId="723BA6BB" w14:textId="77777777" w:rsidR="00E5648B" w:rsidRDefault="00E5648B" w:rsidP="00E5648B">
      <w:pPr>
        <w:pStyle w:val="Heading2"/>
      </w:pPr>
      <w:bookmarkStart w:id="142" w:name="_Toc101539920"/>
      <w:bookmarkStart w:id="143" w:name="_Toc101543692"/>
      <w:bookmarkStart w:id="144" w:name="_Toc101544449"/>
      <w:bookmarkStart w:id="145" w:name="_Toc101545177"/>
      <w:r>
        <w:t>Cut Scenes</w:t>
      </w:r>
      <w:bookmarkEnd w:id="142"/>
      <w:bookmarkEnd w:id="143"/>
      <w:bookmarkEnd w:id="144"/>
      <w:bookmarkEnd w:id="145"/>
    </w:p>
    <w:p w14:paraId="757845E6" w14:textId="77777777" w:rsidR="00E5648B" w:rsidRDefault="00E5648B" w:rsidP="00E5648B"/>
    <w:p w14:paraId="221E6D09" w14:textId="77777777" w:rsidR="00E5648B" w:rsidRDefault="00E5648B" w:rsidP="00E5648B">
      <w:pPr>
        <w:pStyle w:val="Heading3"/>
      </w:pPr>
      <w:r>
        <w:tab/>
      </w:r>
      <w:r>
        <w:tab/>
      </w:r>
      <w:bookmarkStart w:id="146" w:name="_Toc101539921"/>
      <w:bookmarkStart w:id="147" w:name="_Toc101543693"/>
      <w:bookmarkStart w:id="148" w:name="_Toc101544450"/>
      <w:bookmarkStart w:id="149" w:name="_Toc101545178"/>
      <w:r>
        <w:t>Name of cut scene (each)</w:t>
      </w:r>
      <w:bookmarkEnd w:id="146"/>
      <w:bookmarkEnd w:id="147"/>
      <w:bookmarkEnd w:id="148"/>
      <w:bookmarkEnd w:id="149"/>
    </w:p>
    <w:p w14:paraId="0449BC14" w14:textId="77777777" w:rsidR="00E5648B" w:rsidRPr="00160047" w:rsidRDefault="00E5648B" w:rsidP="00E5648B"/>
    <w:p w14:paraId="1BC0FB86" w14:textId="77777777" w:rsidR="00E5648B" w:rsidRPr="00160047" w:rsidRDefault="00E5648B" w:rsidP="00E5648B">
      <w:r>
        <w:tab/>
      </w:r>
      <w:r>
        <w:tab/>
      </w:r>
      <w:r>
        <w:tab/>
        <w:t>Description of the cut scene, with actors, setting, storyboard or script.</w:t>
      </w:r>
    </w:p>
    <w:p w14:paraId="557DF641" w14:textId="77777777" w:rsidR="00E5648B" w:rsidRDefault="00E5648B" w:rsidP="00E5648B"/>
    <w:p w14:paraId="5C5D0CC1" w14:textId="77777777" w:rsidR="00E5648B" w:rsidRDefault="00E5648B" w:rsidP="00E5648B">
      <w:pPr>
        <w:pStyle w:val="Heading1"/>
      </w:pPr>
      <w:r>
        <w:br w:type="page"/>
      </w:r>
    </w:p>
    <w:p w14:paraId="78BF2C97" w14:textId="77777777" w:rsidR="00E5648B" w:rsidRPr="006D477F" w:rsidRDefault="00E5648B" w:rsidP="00E5648B">
      <w:pPr>
        <w:pStyle w:val="Heading1"/>
      </w:pPr>
      <w:bookmarkStart w:id="150" w:name="_Toc101539922"/>
      <w:bookmarkStart w:id="151" w:name="_Toc101543694"/>
      <w:bookmarkStart w:id="152" w:name="_Toc101544451"/>
      <w:bookmarkStart w:id="153" w:name="_Toc101545179"/>
      <w:r>
        <w:lastRenderedPageBreak/>
        <w:t>Characters</w:t>
      </w:r>
      <w:bookmarkEnd w:id="150"/>
      <w:bookmarkEnd w:id="151"/>
      <w:bookmarkEnd w:id="152"/>
      <w:bookmarkEnd w:id="153"/>
    </w:p>
    <w:p w14:paraId="591E8CF2" w14:textId="77777777" w:rsidR="00E5648B" w:rsidRDefault="00E5648B" w:rsidP="00E5648B">
      <w:r>
        <w:tab/>
      </w:r>
    </w:p>
    <w:p w14:paraId="041215EE" w14:textId="77777777" w:rsidR="00E5648B" w:rsidRDefault="00E5648B" w:rsidP="00E5648B">
      <w:pPr>
        <w:pStyle w:val="Heading2"/>
      </w:pPr>
      <w:bookmarkStart w:id="154" w:name="_Toc101539923"/>
      <w:bookmarkStart w:id="155" w:name="_Toc101543695"/>
      <w:bookmarkStart w:id="156" w:name="_Toc101544452"/>
      <w:bookmarkStart w:id="157" w:name="_Toc101545180"/>
      <w:r>
        <w:t>List of Main Characters</w:t>
      </w:r>
      <w:bookmarkEnd w:id="154"/>
      <w:bookmarkEnd w:id="155"/>
      <w:bookmarkEnd w:id="156"/>
      <w:bookmarkEnd w:id="157"/>
    </w:p>
    <w:p w14:paraId="44E00229" w14:textId="77777777" w:rsidR="00E5648B" w:rsidRPr="006D477F" w:rsidRDefault="00E5648B" w:rsidP="00E5648B">
      <w:pPr>
        <w:pStyle w:val="Heading4"/>
        <w:ind w:left="0" w:firstLine="720"/>
      </w:pPr>
      <w:bookmarkStart w:id="158" w:name="_Toc101539924"/>
      <w:bookmarkStart w:id="159" w:name="_Toc101543696"/>
      <w:bookmarkStart w:id="160" w:name="_Toc101544453"/>
      <w:bookmarkStart w:id="161" w:name="_Toc101545181"/>
      <w:r>
        <w:t>Name (for Each)</w:t>
      </w:r>
      <w:bookmarkEnd w:id="158"/>
      <w:bookmarkEnd w:id="159"/>
      <w:bookmarkEnd w:id="160"/>
      <w:bookmarkEnd w:id="161"/>
    </w:p>
    <w:p w14:paraId="60BFA94C" w14:textId="77777777" w:rsidR="00E5648B" w:rsidRDefault="00E5648B" w:rsidP="00E5648B">
      <w:pPr>
        <w:pStyle w:val="Heading5"/>
        <w:ind w:left="720" w:firstLine="720"/>
      </w:pPr>
      <w:r>
        <w:t>Back Story</w:t>
      </w:r>
    </w:p>
    <w:p w14:paraId="33CEB09C" w14:textId="77777777" w:rsidR="00E5648B" w:rsidRDefault="00E5648B" w:rsidP="00E5648B">
      <w:pPr>
        <w:pStyle w:val="Heading5"/>
      </w:pPr>
    </w:p>
    <w:p w14:paraId="1B5A2F02" w14:textId="77777777" w:rsidR="00E5648B" w:rsidRDefault="00E5648B" w:rsidP="00E5648B">
      <w:pPr>
        <w:pStyle w:val="Heading5"/>
        <w:ind w:left="720" w:firstLine="720"/>
      </w:pPr>
      <w:r>
        <w:t>Personality</w:t>
      </w:r>
    </w:p>
    <w:p w14:paraId="6DCA2D80" w14:textId="77777777" w:rsidR="00E5648B" w:rsidRDefault="00E5648B" w:rsidP="00E5648B">
      <w:pPr>
        <w:pStyle w:val="Heading5"/>
      </w:pPr>
    </w:p>
    <w:p w14:paraId="0040762C" w14:textId="77777777" w:rsidR="00E5648B" w:rsidRDefault="00E5648B" w:rsidP="00E5648B">
      <w:pPr>
        <w:pStyle w:val="Heading5"/>
        <w:ind w:left="720" w:firstLine="720"/>
      </w:pPr>
      <w:r>
        <w:t>Appearance</w:t>
      </w:r>
    </w:p>
    <w:p w14:paraId="44023466" w14:textId="77777777" w:rsidR="00E5648B" w:rsidRDefault="00E5648B" w:rsidP="00E5648B">
      <w:pPr>
        <w:pStyle w:val="Heading5"/>
      </w:pPr>
    </w:p>
    <w:p w14:paraId="23A112A9" w14:textId="77777777" w:rsidR="00E5648B" w:rsidRDefault="00E5648B" w:rsidP="00E5648B">
      <w:pPr>
        <w:pStyle w:val="Heading5"/>
        <w:ind w:left="720" w:firstLine="720"/>
      </w:pPr>
      <w:r>
        <w:t>Abilities</w:t>
      </w:r>
    </w:p>
    <w:p w14:paraId="7555AAF1" w14:textId="77777777" w:rsidR="00E5648B" w:rsidRDefault="00E5648B" w:rsidP="00E5648B">
      <w:pPr>
        <w:pStyle w:val="Heading5"/>
      </w:pPr>
    </w:p>
    <w:p w14:paraId="728BDFAD" w14:textId="77777777" w:rsidR="00E5648B" w:rsidRDefault="00E5648B" w:rsidP="00E5648B">
      <w:pPr>
        <w:pStyle w:val="Heading5"/>
        <w:ind w:left="720" w:firstLine="720"/>
      </w:pPr>
      <w:r>
        <w:t>Relevance to the story</w:t>
      </w:r>
    </w:p>
    <w:p w14:paraId="7B10E110" w14:textId="77777777" w:rsidR="00E5648B" w:rsidRDefault="00E5648B" w:rsidP="00E5648B">
      <w:pPr>
        <w:pStyle w:val="Heading5"/>
      </w:pPr>
    </w:p>
    <w:p w14:paraId="51970E55" w14:textId="77777777" w:rsidR="00E5648B" w:rsidRDefault="00E5648B" w:rsidP="00E5648B">
      <w:pPr>
        <w:pStyle w:val="Heading5"/>
        <w:ind w:left="720" w:firstLine="720"/>
      </w:pPr>
      <w:r>
        <w:t>Relationship to other characters</w:t>
      </w:r>
    </w:p>
    <w:p w14:paraId="2B0DC5E5" w14:textId="77777777" w:rsidR="00E5648B" w:rsidRPr="00160047" w:rsidRDefault="00E5648B" w:rsidP="00E5648B"/>
    <w:p w14:paraId="4A6DB510" w14:textId="77777777" w:rsidR="00E5648B" w:rsidRDefault="00E5648B" w:rsidP="00E5648B">
      <w:pPr>
        <w:pStyle w:val="Heading2"/>
      </w:pPr>
      <w:bookmarkStart w:id="162" w:name="_Toc101539925"/>
      <w:bookmarkStart w:id="163" w:name="_Toc101543697"/>
      <w:bookmarkStart w:id="164" w:name="_Toc101544454"/>
      <w:bookmarkStart w:id="165" w:name="_Toc101545182"/>
      <w:r>
        <w:t>Non-combat and Friendly Characters</w:t>
      </w:r>
      <w:bookmarkEnd w:id="162"/>
      <w:bookmarkEnd w:id="163"/>
      <w:bookmarkEnd w:id="164"/>
      <w:bookmarkEnd w:id="165"/>
    </w:p>
    <w:p w14:paraId="6DC7FC9A" w14:textId="77777777" w:rsidR="00E5648B" w:rsidRDefault="00E5648B" w:rsidP="00E5648B">
      <w:r>
        <w:tab/>
      </w:r>
    </w:p>
    <w:p w14:paraId="2C329F53" w14:textId="77777777" w:rsidR="00E5648B" w:rsidRDefault="00E5648B" w:rsidP="00E5648B">
      <w:pPr>
        <w:pStyle w:val="Heading4"/>
        <w:ind w:left="0" w:firstLine="720"/>
      </w:pPr>
      <w:bookmarkStart w:id="166" w:name="_Toc101539926"/>
      <w:bookmarkStart w:id="167" w:name="_Toc101543698"/>
      <w:bookmarkStart w:id="168" w:name="_Toc101544455"/>
      <w:bookmarkStart w:id="169" w:name="_Toc101545183"/>
      <w:r>
        <w:t>Name (for each)</w:t>
      </w:r>
      <w:bookmarkEnd w:id="166"/>
      <w:bookmarkEnd w:id="167"/>
      <w:bookmarkEnd w:id="168"/>
      <w:bookmarkEnd w:id="169"/>
    </w:p>
    <w:p w14:paraId="2D1704E7" w14:textId="77777777" w:rsidR="00E5648B" w:rsidRDefault="00E5648B" w:rsidP="00E5648B">
      <w:r>
        <w:tab/>
      </w:r>
      <w:r>
        <w:tab/>
      </w:r>
    </w:p>
    <w:p w14:paraId="6723CBE9" w14:textId="77777777" w:rsidR="00E5648B" w:rsidRPr="00E84B99" w:rsidRDefault="00E5648B" w:rsidP="00E5648B">
      <w:pPr>
        <w:ind w:left="720" w:firstLine="720"/>
      </w:pPr>
      <w:r>
        <w:t>Brief description of each.</w:t>
      </w:r>
    </w:p>
    <w:p w14:paraId="63529A1C" w14:textId="77777777" w:rsidR="00E5648B" w:rsidRDefault="00E5648B" w:rsidP="00E5648B"/>
    <w:p w14:paraId="72EF16A9" w14:textId="77777777" w:rsidR="00E5648B" w:rsidRDefault="00E5648B" w:rsidP="00E5648B">
      <w:pPr>
        <w:pStyle w:val="Heading2"/>
      </w:pPr>
      <w:bookmarkStart w:id="170" w:name="_Toc101539927"/>
      <w:bookmarkStart w:id="171" w:name="_Toc101543699"/>
      <w:bookmarkStart w:id="172" w:name="_Toc101544456"/>
      <w:bookmarkStart w:id="173" w:name="_Toc101545184"/>
      <w:r>
        <w:t>List of Enemies</w:t>
      </w:r>
      <w:bookmarkEnd w:id="170"/>
      <w:bookmarkEnd w:id="171"/>
      <w:bookmarkEnd w:id="172"/>
      <w:bookmarkEnd w:id="173"/>
      <w:r>
        <w:t xml:space="preserve"> </w:t>
      </w:r>
      <w:r>
        <w:tab/>
      </w:r>
    </w:p>
    <w:p w14:paraId="59454036" w14:textId="77777777" w:rsidR="00E5648B" w:rsidRDefault="00E5648B" w:rsidP="00E5648B">
      <w:pPr>
        <w:pStyle w:val="Heading3"/>
      </w:pPr>
      <w:r>
        <w:tab/>
      </w:r>
      <w:bookmarkStart w:id="174" w:name="_Toc101539928"/>
      <w:bookmarkStart w:id="175" w:name="_Toc101543700"/>
      <w:bookmarkStart w:id="176" w:name="_Toc101544457"/>
      <w:bookmarkStart w:id="177" w:name="_Toc101545185"/>
      <w:r>
        <w:t>Bosses</w:t>
      </w:r>
      <w:bookmarkEnd w:id="174"/>
      <w:bookmarkEnd w:id="175"/>
      <w:bookmarkEnd w:id="176"/>
      <w:bookmarkEnd w:id="177"/>
    </w:p>
    <w:p w14:paraId="50BD4A55" w14:textId="77777777" w:rsidR="00E5648B" w:rsidRDefault="00E5648B" w:rsidP="00E5648B">
      <w:pPr>
        <w:pStyle w:val="Heading4"/>
      </w:pPr>
    </w:p>
    <w:p w14:paraId="08D97C3E" w14:textId="77777777" w:rsidR="00E5648B" w:rsidRDefault="00E5648B" w:rsidP="00E5648B">
      <w:pPr>
        <w:pStyle w:val="Heading4"/>
      </w:pPr>
      <w:bookmarkStart w:id="178" w:name="_Toc101539929"/>
      <w:bookmarkStart w:id="179" w:name="_Toc101543701"/>
      <w:bookmarkStart w:id="180" w:name="_Toc101544458"/>
      <w:bookmarkStart w:id="181" w:name="_Toc101545186"/>
      <w:r>
        <w:t>Name (for each Boss)</w:t>
      </w:r>
      <w:bookmarkEnd w:id="178"/>
      <w:bookmarkEnd w:id="179"/>
      <w:bookmarkEnd w:id="180"/>
      <w:bookmarkEnd w:id="181"/>
    </w:p>
    <w:p w14:paraId="1A801671" w14:textId="77777777" w:rsidR="00E5648B" w:rsidRDefault="00E5648B" w:rsidP="00E5648B">
      <w:pPr>
        <w:pStyle w:val="Heading5"/>
        <w:ind w:left="0"/>
      </w:pPr>
      <w:r>
        <w:tab/>
      </w:r>
      <w:r>
        <w:tab/>
      </w:r>
      <w:r>
        <w:tab/>
        <w:t>Area Found</w:t>
      </w:r>
    </w:p>
    <w:p w14:paraId="3EE99E34" w14:textId="77777777" w:rsidR="00E5648B" w:rsidRPr="00E84B99" w:rsidRDefault="00E5648B" w:rsidP="00E5648B"/>
    <w:p w14:paraId="236710BA" w14:textId="77777777" w:rsidR="00E5648B" w:rsidRDefault="00E5648B" w:rsidP="00E5648B">
      <w:pPr>
        <w:pStyle w:val="Heading5"/>
        <w:ind w:left="0"/>
      </w:pPr>
      <w:r>
        <w:tab/>
      </w:r>
      <w:r>
        <w:tab/>
      </w:r>
      <w:r>
        <w:tab/>
        <w:t>Abilities</w:t>
      </w:r>
    </w:p>
    <w:p w14:paraId="43F96F42" w14:textId="77777777" w:rsidR="00E5648B" w:rsidRPr="00E84B99" w:rsidRDefault="00E5648B" w:rsidP="00E5648B"/>
    <w:p w14:paraId="532E1FF3" w14:textId="77777777" w:rsidR="00E5648B" w:rsidRDefault="00E5648B" w:rsidP="00E5648B">
      <w:pPr>
        <w:pStyle w:val="Heading5"/>
        <w:ind w:left="0"/>
      </w:pPr>
      <w:r>
        <w:tab/>
      </w:r>
      <w:r>
        <w:tab/>
      </w:r>
      <w:r>
        <w:tab/>
        <w:t>Appearance</w:t>
      </w:r>
    </w:p>
    <w:p w14:paraId="2B8C997A" w14:textId="77777777" w:rsidR="00E5648B" w:rsidRPr="00E84B99" w:rsidRDefault="00E5648B" w:rsidP="00E5648B"/>
    <w:p w14:paraId="4BE89BE3" w14:textId="77777777" w:rsidR="00E5648B" w:rsidRDefault="00E5648B" w:rsidP="00E5648B">
      <w:pPr>
        <w:pStyle w:val="Heading5"/>
        <w:ind w:left="0"/>
      </w:pPr>
      <w:r>
        <w:tab/>
      </w:r>
      <w:r>
        <w:tab/>
      </w:r>
      <w:r>
        <w:tab/>
        <w:t>Relevance to the Story</w:t>
      </w:r>
    </w:p>
    <w:p w14:paraId="35B120A4" w14:textId="77777777" w:rsidR="00E5648B" w:rsidRPr="00E84B99" w:rsidRDefault="00E5648B" w:rsidP="00E5648B"/>
    <w:p w14:paraId="673E10DD" w14:textId="77777777" w:rsidR="00E5648B" w:rsidRDefault="00E5648B" w:rsidP="00E5648B">
      <w:pPr>
        <w:pStyle w:val="Heading5"/>
        <w:ind w:left="0"/>
      </w:pPr>
      <w:r>
        <w:lastRenderedPageBreak/>
        <w:tab/>
      </w:r>
      <w:r>
        <w:tab/>
      </w:r>
      <w:r>
        <w:tab/>
        <w:t>Relationship with other characters</w:t>
      </w:r>
    </w:p>
    <w:p w14:paraId="5319CD98" w14:textId="77777777" w:rsidR="00E5648B" w:rsidRPr="005F5B14" w:rsidRDefault="00E5648B" w:rsidP="00E5648B">
      <w:pPr>
        <w:pStyle w:val="Heading5"/>
        <w:ind w:left="0"/>
      </w:pPr>
      <w:r>
        <w:tab/>
      </w:r>
      <w:r>
        <w:tab/>
      </w:r>
      <w:r>
        <w:tab/>
      </w:r>
      <w:r>
        <w:tab/>
      </w:r>
      <w:r>
        <w:tab/>
      </w:r>
    </w:p>
    <w:p w14:paraId="1FF11BDC" w14:textId="77777777" w:rsidR="00E5648B" w:rsidRDefault="00E5648B" w:rsidP="00E5648B"/>
    <w:p w14:paraId="7FC68003" w14:textId="77777777" w:rsidR="00E5648B" w:rsidRDefault="00E5648B" w:rsidP="00E5648B">
      <w:pPr>
        <w:pStyle w:val="Heading3"/>
      </w:pPr>
      <w:r>
        <w:tab/>
      </w:r>
      <w:bookmarkStart w:id="182" w:name="_Toc101539930"/>
      <w:bookmarkStart w:id="183" w:name="_Toc101543702"/>
      <w:bookmarkStart w:id="184" w:name="_Toc101544459"/>
      <w:bookmarkStart w:id="185" w:name="_Toc101545187"/>
      <w:r>
        <w:t>Common Enemies</w:t>
      </w:r>
      <w:bookmarkEnd w:id="182"/>
      <w:bookmarkEnd w:id="183"/>
      <w:bookmarkEnd w:id="184"/>
      <w:bookmarkEnd w:id="185"/>
      <w:r>
        <w:t xml:space="preserve"> </w:t>
      </w:r>
    </w:p>
    <w:p w14:paraId="7D2A0306" w14:textId="77777777" w:rsidR="00E5648B" w:rsidRPr="00E84B99" w:rsidRDefault="00E5648B" w:rsidP="00E5648B"/>
    <w:p w14:paraId="4FC2FAD5" w14:textId="77777777" w:rsidR="00E5648B" w:rsidRDefault="00E5648B" w:rsidP="00E5648B">
      <w:pPr>
        <w:pStyle w:val="Heading4"/>
      </w:pPr>
      <w:bookmarkStart w:id="186" w:name="_Toc101539931"/>
      <w:bookmarkStart w:id="187" w:name="_Toc101543703"/>
      <w:bookmarkStart w:id="188" w:name="_Toc101544460"/>
      <w:bookmarkStart w:id="189" w:name="_Toc101545188"/>
      <w:r>
        <w:t>Name (for each Common Enemies)</w:t>
      </w:r>
      <w:bookmarkEnd w:id="186"/>
      <w:bookmarkEnd w:id="187"/>
      <w:bookmarkEnd w:id="188"/>
      <w:bookmarkEnd w:id="189"/>
    </w:p>
    <w:p w14:paraId="061DAEC0" w14:textId="77777777" w:rsidR="00E5648B" w:rsidRDefault="00E5648B" w:rsidP="00E5648B">
      <w:pPr>
        <w:pStyle w:val="Heading5"/>
        <w:ind w:left="0"/>
      </w:pPr>
      <w:r>
        <w:tab/>
      </w:r>
      <w:r>
        <w:tab/>
      </w:r>
      <w:r>
        <w:tab/>
        <w:t>Area Found</w:t>
      </w:r>
    </w:p>
    <w:p w14:paraId="3BC5A868" w14:textId="77777777" w:rsidR="00E5648B" w:rsidRPr="00E84B99" w:rsidRDefault="00E5648B" w:rsidP="00E5648B"/>
    <w:p w14:paraId="28DA8183" w14:textId="77777777" w:rsidR="00E5648B" w:rsidRDefault="00E5648B" w:rsidP="00E5648B">
      <w:pPr>
        <w:pStyle w:val="Heading5"/>
        <w:ind w:left="0"/>
      </w:pPr>
      <w:r>
        <w:tab/>
      </w:r>
      <w:r>
        <w:tab/>
      </w:r>
      <w:r>
        <w:tab/>
        <w:t>Abilities</w:t>
      </w:r>
    </w:p>
    <w:p w14:paraId="61A74F5C" w14:textId="77777777" w:rsidR="00E5648B" w:rsidRPr="00E84B99" w:rsidRDefault="00E5648B" w:rsidP="00E5648B"/>
    <w:p w14:paraId="6A9C7547" w14:textId="77777777" w:rsidR="00E5648B" w:rsidRDefault="00E5648B" w:rsidP="00E5648B">
      <w:pPr>
        <w:pStyle w:val="Heading5"/>
        <w:ind w:left="0"/>
      </w:pPr>
      <w:r>
        <w:tab/>
      </w:r>
      <w:r>
        <w:tab/>
      </w:r>
      <w:r>
        <w:tab/>
        <w:t>Appearance</w:t>
      </w:r>
    </w:p>
    <w:p w14:paraId="0F4C2479" w14:textId="77777777" w:rsidR="00E5648B" w:rsidRPr="00E84B99" w:rsidRDefault="00E5648B" w:rsidP="00E5648B"/>
    <w:p w14:paraId="771FFD36" w14:textId="77777777" w:rsidR="00E5648B" w:rsidRDefault="00E5648B" w:rsidP="00E5648B">
      <w:pPr>
        <w:pStyle w:val="Heading5"/>
        <w:ind w:left="0"/>
      </w:pPr>
      <w:r>
        <w:tab/>
      </w:r>
      <w:r>
        <w:tab/>
      </w:r>
      <w:r>
        <w:tab/>
        <w:t>Relevance to the Story</w:t>
      </w:r>
    </w:p>
    <w:p w14:paraId="2141F6DB" w14:textId="77777777" w:rsidR="00E5648B" w:rsidRPr="00E84B99" w:rsidRDefault="00E5648B" w:rsidP="00E5648B"/>
    <w:p w14:paraId="7AA7FB4F" w14:textId="77777777" w:rsidR="00E5648B" w:rsidRDefault="00E5648B" w:rsidP="00E5648B">
      <w:pPr>
        <w:pStyle w:val="Heading5"/>
        <w:ind w:left="0"/>
      </w:pPr>
      <w:r>
        <w:tab/>
      </w:r>
      <w:r>
        <w:tab/>
      </w:r>
      <w:r>
        <w:tab/>
        <w:t>Relationship with other characters</w:t>
      </w:r>
    </w:p>
    <w:p w14:paraId="1960F80B" w14:textId="77777777" w:rsidR="00E5648B" w:rsidRDefault="00E5648B" w:rsidP="00E5648B"/>
    <w:p w14:paraId="381878AA" w14:textId="77777777" w:rsidR="00E5648B" w:rsidRDefault="00E5648B" w:rsidP="00E5648B">
      <w:pPr>
        <w:pStyle w:val="Heading2"/>
      </w:pPr>
      <w:bookmarkStart w:id="190" w:name="_Toc101539932"/>
      <w:bookmarkStart w:id="191" w:name="_Toc101543704"/>
      <w:bookmarkStart w:id="192" w:name="_Toc101544461"/>
      <w:bookmarkStart w:id="193" w:name="_Toc101545189"/>
      <w:r>
        <w:t>Artificial Intelligence use in Characters</w:t>
      </w:r>
      <w:bookmarkEnd w:id="190"/>
      <w:bookmarkEnd w:id="191"/>
      <w:bookmarkEnd w:id="192"/>
      <w:bookmarkEnd w:id="193"/>
    </w:p>
    <w:p w14:paraId="1DD9F437" w14:textId="77777777" w:rsidR="00E5648B" w:rsidRDefault="00E5648B" w:rsidP="00E5648B">
      <w:pPr>
        <w:pStyle w:val="Heading2"/>
      </w:pPr>
    </w:p>
    <w:p w14:paraId="4D7AAF62" w14:textId="77777777" w:rsidR="00E5648B" w:rsidRDefault="00E5648B" w:rsidP="00E5648B">
      <w:r>
        <w:tab/>
        <w:t>If there is AI, how it is used and how it interacts with the player?</w:t>
      </w:r>
    </w:p>
    <w:p w14:paraId="76A70E6D" w14:textId="77777777" w:rsidR="00E5648B" w:rsidRPr="00E84B99" w:rsidRDefault="00E5648B" w:rsidP="00E5648B"/>
    <w:p w14:paraId="01E164E9" w14:textId="77777777" w:rsidR="00E5648B" w:rsidRDefault="00E5648B" w:rsidP="00E5648B">
      <w:pPr>
        <w:pStyle w:val="Heading1"/>
      </w:pPr>
      <w:r>
        <w:br w:type="page"/>
      </w:r>
    </w:p>
    <w:p w14:paraId="3EE8F51E" w14:textId="77777777" w:rsidR="00E5648B" w:rsidRDefault="00E5648B" w:rsidP="00E5648B">
      <w:pPr>
        <w:pStyle w:val="Heading1"/>
      </w:pPr>
      <w:bookmarkStart w:id="194" w:name="_Toc101539933"/>
      <w:bookmarkStart w:id="195" w:name="_Toc101543705"/>
      <w:bookmarkStart w:id="196" w:name="_Toc101544462"/>
      <w:bookmarkStart w:id="197" w:name="_Toc101545190"/>
      <w:r>
        <w:lastRenderedPageBreak/>
        <w:t>Game World</w:t>
      </w:r>
      <w:bookmarkEnd w:id="194"/>
      <w:bookmarkEnd w:id="195"/>
      <w:bookmarkEnd w:id="196"/>
      <w:bookmarkEnd w:id="197"/>
    </w:p>
    <w:p w14:paraId="0A105BC4" w14:textId="77777777" w:rsidR="00E5648B" w:rsidRDefault="00E5648B" w:rsidP="00E5648B">
      <w:pPr>
        <w:pStyle w:val="Heading2"/>
      </w:pPr>
      <w:bookmarkStart w:id="198" w:name="_Toc101539934"/>
      <w:bookmarkStart w:id="199" w:name="_Toc101543706"/>
      <w:bookmarkStart w:id="200" w:name="_Toc101544463"/>
      <w:bookmarkStart w:id="201" w:name="_Toc101545191"/>
      <w:r>
        <w:t>Setting</w:t>
      </w:r>
      <w:bookmarkEnd w:id="198"/>
      <w:bookmarkEnd w:id="199"/>
      <w:bookmarkEnd w:id="200"/>
      <w:bookmarkEnd w:id="201"/>
    </w:p>
    <w:p w14:paraId="309D2CD8" w14:textId="77777777" w:rsidR="00E5648B" w:rsidRDefault="00E5648B" w:rsidP="00E5648B"/>
    <w:p w14:paraId="18CE2E9E" w14:textId="77777777" w:rsidR="00E5648B" w:rsidRPr="00C10B8B" w:rsidRDefault="00E5648B" w:rsidP="00E5648B">
      <w:pPr>
        <w:ind w:firstLine="720"/>
      </w:pPr>
      <w:r>
        <w:t>Example: Historical fantasy version of medieval Europe.</w:t>
      </w:r>
    </w:p>
    <w:p w14:paraId="38DF1633" w14:textId="77777777" w:rsidR="00E5648B" w:rsidRDefault="00E5648B" w:rsidP="00E5648B"/>
    <w:p w14:paraId="61638236" w14:textId="77777777" w:rsidR="00E5648B" w:rsidRDefault="00E5648B" w:rsidP="00E5648B">
      <w:pPr>
        <w:pStyle w:val="Heading2"/>
      </w:pPr>
      <w:bookmarkStart w:id="202" w:name="_Toc101539935"/>
      <w:bookmarkStart w:id="203" w:name="_Toc101543707"/>
      <w:bookmarkStart w:id="204" w:name="_Toc101544464"/>
      <w:bookmarkStart w:id="205" w:name="_Toc101545192"/>
      <w:r>
        <w:t>General Look and Fell of the World</w:t>
      </w:r>
      <w:bookmarkEnd w:id="202"/>
      <w:bookmarkEnd w:id="203"/>
      <w:bookmarkEnd w:id="204"/>
      <w:bookmarkEnd w:id="205"/>
    </w:p>
    <w:p w14:paraId="418729BC" w14:textId="77777777" w:rsidR="00E5648B" w:rsidRDefault="00E5648B" w:rsidP="00E5648B">
      <w:r>
        <w:tab/>
      </w:r>
    </w:p>
    <w:p w14:paraId="7958DC26" w14:textId="77777777" w:rsidR="00E5648B" w:rsidRDefault="00E5648B" w:rsidP="00E5648B">
      <w:r>
        <w:tab/>
        <w:t>How the world looks and fells at a first glance?</w:t>
      </w:r>
    </w:p>
    <w:p w14:paraId="61028940" w14:textId="77777777" w:rsidR="00E5648B" w:rsidRDefault="00E5648B" w:rsidP="00E5648B"/>
    <w:p w14:paraId="3958485F" w14:textId="77777777" w:rsidR="00E5648B" w:rsidRDefault="00E5648B" w:rsidP="00E5648B">
      <w:pPr>
        <w:pStyle w:val="Heading2"/>
      </w:pPr>
      <w:bookmarkStart w:id="206" w:name="_Toc101539936"/>
      <w:bookmarkStart w:id="207" w:name="_Toc101543708"/>
      <w:bookmarkStart w:id="208" w:name="_Toc101544465"/>
      <w:bookmarkStart w:id="209" w:name="_Toc101545193"/>
      <w:r>
        <w:t>Areas</w:t>
      </w:r>
      <w:bookmarkEnd w:id="206"/>
      <w:bookmarkEnd w:id="207"/>
      <w:bookmarkEnd w:id="208"/>
      <w:bookmarkEnd w:id="209"/>
      <w:r>
        <w:tab/>
      </w:r>
    </w:p>
    <w:p w14:paraId="0ADD427A" w14:textId="77777777" w:rsidR="00E5648B" w:rsidRDefault="00E5648B" w:rsidP="00E5648B">
      <w:pPr>
        <w:pStyle w:val="Heading4"/>
        <w:ind w:left="0" w:firstLine="720"/>
      </w:pPr>
      <w:bookmarkStart w:id="210" w:name="_Toc101539937"/>
      <w:bookmarkStart w:id="211" w:name="_Toc101543709"/>
      <w:bookmarkStart w:id="212" w:name="_Toc101544466"/>
      <w:bookmarkStart w:id="213" w:name="_Toc101545194"/>
      <w:r>
        <w:t>Name of the Area (for each)</w:t>
      </w:r>
      <w:bookmarkEnd w:id="210"/>
      <w:bookmarkEnd w:id="211"/>
      <w:bookmarkEnd w:id="212"/>
      <w:bookmarkEnd w:id="213"/>
      <w:r>
        <w:tab/>
      </w:r>
    </w:p>
    <w:p w14:paraId="654BED41" w14:textId="77777777" w:rsidR="00E5648B" w:rsidRDefault="00E5648B" w:rsidP="00E5648B">
      <w:pPr>
        <w:pStyle w:val="Heading5"/>
        <w:ind w:left="720" w:firstLine="720"/>
      </w:pPr>
      <w:r>
        <w:t>Area Description</w:t>
      </w:r>
    </w:p>
    <w:p w14:paraId="2CD9B387" w14:textId="77777777" w:rsidR="00E5648B" w:rsidRDefault="00E5648B" w:rsidP="00E5648B">
      <w:pPr>
        <w:pStyle w:val="Heading5"/>
      </w:pPr>
    </w:p>
    <w:p w14:paraId="36C8FE83" w14:textId="77777777" w:rsidR="00E5648B" w:rsidRDefault="00E5648B" w:rsidP="00E5648B">
      <w:pPr>
        <w:pStyle w:val="Heading5"/>
        <w:ind w:left="720" w:firstLine="720"/>
        <w:rPr>
          <w:rFonts w:eastAsiaTheme="minorEastAsia" w:cs="Times New Roman"/>
          <w:iCs/>
          <w:color w:val="auto"/>
        </w:rPr>
      </w:pPr>
      <w:r>
        <w:t>Relation to the World</w:t>
      </w:r>
    </w:p>
    <w:p w14:paraId="57D8B178" w14:textId="77777777" w:rsidR="00E5648B" w:rsidRDefault="00E5648B" w:rsidP="00E5648B">
      <w:pPr>
        <w:pStyle w:val="Heading1"/>
      </w:pPr>
      <w:r>
        <w:br w:type="page"/>
      </w:r>
    </w:p>
    <w:p w14:paraId="2F1D262E" w14:textId="77777777" w:rsidR="00E5648B" w:rsidRDefault="00E5648B" w:rsidP="00E5648B">
      <w:pPr>
        <w:pStyle w:val="Heading1"/>
      </w:pPr>
      <w:bookmarkStart w:id="214" w:name="_Toc101539938"/>
      <w:bookmarkStart w:id="215" w:name="_Toc101543710"/>
      <w:bookmarkStart w:id="216" w:name="_Toc101544467"/>
      <w:bookmarkStart w:id="217" w:name="_Toc101545195"/>
      <w:r>
        <w:lastRenderedPageBreak/>
        <w:t>Levels</w:t>
      </w:r>
      <w:bookmarkEnd w:id="214"/>
      <w:bookmarkEnd w:id="215"/>
      <w:bookmarkEnd w:id="216"/>
      <w:bookmarkEnd w:id="217"/>
    </w:p>
    <w:p w14:paraId="0C4E8789" w14:textId="77777777" w:rsidR="00E5648B" w:rsidRDefault="00E5648B" w:rsidP="00E5648B">
      <w:pPr>
        <w:pStyle w:val="Heading1"/>
      </w:pPr>
    </w:p>
    <w:p w14:paraId="3BB2378F" w14:textId="77777777" w:rsidR="00E5648B" w:rsidRDefault="00E5648B" w:rsidP="00E5648B">
      <w:pPr>
        <w:pStyle w:val="Heading2"/>
      </w:pPr>
      <w:bookmarkStart w:id="218" w:name="_Toc101539939"/>
      <w:bookmarkStart w:id="219" w:name="_Toc101543711"/>
      <w:bookmarkStart w:id="220" w:name="_Toc101544468"/>
      <w:bookmarkStart w:id="221" w:name="_Toc101545196"/>
      <w:r>
        <w:t>Training Level (Tutorial)</w:t>
      </w:r>
      <w:bookmarkEnd w:id="218"/>
      <w:bookmarkEnd w:id="219"/>
      <w:bookmarkEnd w:id="220"/>
      <w:bookmarkEnd w:id="221"/>
    </w:p>
    <w:p w14:paraId="3F0A49E8" w14:textId="77777777" w:rsidR="00E5648B" w:rsidRDefault="00E5648B" w:rsidP="00E5648B">
      <w:r>
        <w:tab/>
      </w:r>
    </w:p>
    <w:p w14:paraId="08C224C6" w14:textId="77777777" w:rsidR="00E5648B" w:rsidRPr="00160047" w:rsidRDefault="00E5648B" w:rsidP="00E5648B">
      <w:r>
        <w:tab/>
        <w:t>How is the first level set to teach the player how to play the game?</w:t>
      </w:r>
    </w:p>
    <w:p w14:paraId="1B096B17" w14:textId="77777777" w:rsidR="00E5648B" w:rsidRDefault="00E5648B" w:rsidP="00E5648B"/>
    <w:p w14:paraId="535E1CCF" w14:textId="77777777" w:rsidR="00E5648B" w:rsidRDefault="00E5648B" w:rsidP="00E5648B">
      <w:pPr>
        <w:pStyle w:val="Heading2"/>
      </w:pPr>
      <w:bookmarkStart w:id="222" w:name="_Toc101539940"/>
      <w:bookmarkStart w:id="223" w:name="_Toc101543712"/>
      <w:bookmarkStart w:id="224" w:name="_Toc101544469"/>
      <w:bookmarkStart w:id="225" w:name="_Toc101545197"/>
      <w:r>
        <w:t>List of Levels</w:t>
      </w:r>
      <w:bookmarkEnd w:id="222"/>
      <w:bookmarkEnd w:id="223"/>
      <w:bookmarkEnd w:id="224"/>
      <w:bookmarkEnd w:id="225"/>
    </w:p>
    <w:p w14:paraId="5C8407AA" w14:textId="77777777" w:rsidR="00E5648B" w:rsidRDefault="00E5648B" w:rsidP="00E5648B">
      <w:pPr>
        <w:pStyle w:val="Heading4"/>
        <w:ind w:left="0" w:firstLine="720"/>
      </w:pPr>
      <w:bookmarkStart w:id="226" w:name="_Toc101539941"/>
      <w:bookmarkStart w:id="227" w:name="_Toc101543713"/>
      <w:bookmarkStart w:id="228" w:name="_Toc101544470"/>
      <w:bookmarkStart w:id="229" w:name="_Toc101545198"/>
      <w:r>
        <w:t>Name of the Level (For each one)</w:t>
      </w:r>
      <w:bookmarkEnd w:id="226"/>
      <w:bookmarkEnd w:id="227"/>
      <w:bookmarkEnd w:id="228"/>
      <w:bookmarkEnd w:id="229"/>
    </w:p>
    <w:p w14:paraId="5026F620" w14:textId="77777777" w:rsidR="00E5648B" w:rsidRDefault="00E5648B" w:rsidP="00E5648B">
      <w:pPr>
        <w:pStyle w:val="Heading5"/>
      </w:pPr>
    </w:p>
    <w:p w14:paraId="01BCFCA6" w14:textId="77777777" w:rsidR="00E5648B" w:rsidRDefault="00E5648B" w:rsidP="00E5648B">
      <w:pPr>
        <w:pStyle w:val="Heading5"/>
        <w:ind w:left="0"/>
      </w:pPr>
      <w:r>
        <w:tab/>
      </w:r>
      <w:r>
        <w:tab/>
        <w:t>Synopsis</w:t>
      </w:r>
    </w:p>
    <w:p w14:paraId="4A3529AC" w14:textId="77777777" w:rsidR="00E5648B" w:rsidRDefault="00E5648B" w:rsidP="00E5648B">
      <w:pPr>
        <w:pStyle w:val="Heading5"/>
      </w:pPr>
    </w:p>
    <w:p w14:paraId="748C7C42" w14:textId="77777777" w:rsidR="00E5648B" w:rsidRDefault="00E5648B" w:rsidP="00E5648B">
      <w:pPr>
        <w:pStyle w:val="Heading5"/>
        <w:ind w:left="0"/>
      </w:pPr>
      <w:r>
        <w:tab/>
      </w:r>
      <w:r>
        <w:tab/>
        <w:t>Objectives</w:t>
      </w:r>
    </w:p>
    <w:p w14:paraId="4C87D97A" w14:textId="77777777" w:rsidR="00E5648B" w:rsidRDefault="00E5648B" w:rsidP="00E5648B">
      <w:pPr>
        <w:pStyle w:val="Heading5"/>
      </w:pPr>
    </w:p>
    <w:p w14:paraId="12AEED92" w14:textId="77777777" w:rsidR="00E5648B" w:rsidRDefault="00E5648B" w:rsidP="00E5648B">
      <w:pPr>
        <w:pStyle w:val="Heading5"/>
        <w:ind w:left="0"/>
      </w:pPr>
      <w:r>
        <w:tab/>
      </w:r>
      <w:r>
        <w:tab/>
        <w:t>Required Level material/tools and how its provided</w:t>
      </w:r>
    </w:p>
    <w:p w14:paraId="5BDCC21E" w14:textId="77777777" w:rsidR="00E5648B" w:rsidRDefault="00E5648B" w:rsidP="00E5648B">
      <w:pPr>
        <w:pStyle w:val="Heading5"/>
      </w:pPr>
    </w:p>
    <w:p w14:paraId="3F0FEF10" w14:textId="77777777" w:rsidR="00E5648B" w:rsidRDefault="00E5648B" w:rsidP="00E5648B">
      <w:pPr>
        <w:pStyle w:val="Heading5"/>
        <w:ind w:left="0"/>
      </w:pPr>
      <w:r>
        <w:tab/>
      </w:r>
      <w:r>
        <w:tab/>
        <w:t>Level Details</w:t>
      </w:r>
    </w:p>
    <w:p w14:paraId="6152FD72" w14:textId="77777777" w:rsidR="00E5648B" w:rsidRDefault="00E5648B" w:rsidP="00E5648B"/>
    <w:p w14:paraId="47D1E6F0" w14:textId="77777777" w:rsidR="00E5648B" w:rsidRDefault="00E5648B" w:rsidP="00E5648B">
      <w:pPr>
        <w:pStyle w:val="Heading6"/>
        <w:ind w:left="2880"/>
      </w:pPr>
      <w:r>
        <w:t>Level Map</w:t>
      </w:r>
    </w:p>
    <w:p w14:paraId="5A956DF0" w14:textId="77777777" w:rsidR="00E5648B" w:rsidRDefault="00E5648B" w:rsidP="00E5648B">
      <w:pPr>
        <w:pStyle w:val="Heading6"/>
        <w:ind w:left="2880"/>
      </w:pPr>
    </w:p>
    <w:p w14:paraId="31A7677B" w14:textId="77777777" w:rsidR="00E5648B" w:rsidRDefault="00E5648B" w:rsidP="00E5648B">
      <w:pPr>
        <w:pStyle w:val="Heading6"/>
        <w:ind w:left="2880"/>
      </w:pPr>
      <w:r>
        <w:t>Critical Path player needs to take</w:t>
      </w:r>
    </w:p>
    <w:p w14:paraId="7E39A49C" w14:textId="77777777" w:rsidR="00E5648B" w:rsidRDefault="00E5648B" w:rsidP="00E5648B">
      <w:pPr>
        <w:pStyle w:val="Heading6"/>
        <w:ind w:left="2880"/>
      </w:pPr>
    </w:p>
    <w:p w14:paraId="046CE717" w14:textId="77777777" w:rsidR="00E5648B" w:rsidRDefault="00E5648B" w:rsidP="00E5648B">
      <w:pPr>
        <w:pStyle w:val="Heading6"/>
        <w:ind w:left="2880"/>
      </w:pPr>
      <w:r>
        <w:t>Important and incidental encounters</w:t>
      </w:r>
    </w:p>
    <w:p w14:paraId="60EA1EEB" w14:textId="77777777" w:rsidR="00E5648B" w:rsidRDefault="00E5648B" w:rsidP="00E5648B">
      <w:pPr>
        <w:pStyle w:val="Heading6"/>
        <w:ind w:left="2880"/>
      </w:pPr>
    </w:p>
    <w:p w14:paraId="10B0F4BE" w14:textId="77777777" w:rsidR="00E5648B" w:rsidRPr="00875137" w:rsidRDefault="00E5648B" w:rsidP="00E5648B">
      <w:pPr>
        <w:pStyle w:val="Heading6"/>
        <w:ind w:left="2160" w:firstLine="720"/>
      </w:pPr>
      <w:r>
        <w:t>Accidental encounters</w:t>
      </w:r>
    </w:p>
    <w:p w14:paraId="6FA9C88E" w14:textId="77777777" w:rsidR="00E5648B" w:rsidRDefault="00E5648B" w:rsidP="00E5648B">
      <w:pPr>
        <w:pStyle w:val="Heading6"/>
        <w:ind w:left="2880"/>
      </w:pPr>
    </w:p>
    <w:p w14:paraId="5F7FDDE1" w14:textId="77777777" w:rsidR="00E5648B" w:rsidRDefault="00E5648B" w:rsidP="00E5648B">
      <w:pPr>
        <w:pStyle w:val="Heading6"/>
        <w:ind w:left="2880"/>
      </w:pPr>
      <w:r>
        <w:t>Secrets</w:t>
      </w:r>
    </w:p>
    <w:p w14:paraId="476FE8F7" w14:textId="77777777" w:rsidR="00E5648B" w:rsidRDefault="00E5648B" w:rsidP="00E5648B">
      <w:pPr>
        <w:pStyle w:val="Heading6"/>
        <w:ind w:left="2880"/>
      </w:pPr>
    </w:p>
    <w:p w14:paraId="2B49189C" w14:textId="77777777" w:rsidR="00E5648B" w:rsidRPr="00875137" w:rsidRDefault="00E5648B" w:rsidP="00E5648B">
      <w:pPr>
        <w:pStyle w:val="Heading6"/>
        <w:ind w:left="2880"/>
      </w:pPr>
      <w:r>
        <w:t>Level Music</w:t>
      </w:r>
    </w:p>
    <w:p w14:paraId="2E41DA16" w14:textId="77777777" w:rsidR="00E5648B" w:rsidRDefault="00E5648B" w:rsidP="00E5648B"/>
    <w:p w14:paraId="2F58476C" w14:textId="77777777" w:rsidR="00E5648B" w:rsidRDefault="00E5648B" w:rsidP="00E5648B">
      <w:pPr>
        <w:pStyle w:val="Heading1"/>
      </w:pPr>
      <w:r>
        <w:br w:type="page"/>
      </w:r>
    </w:p>
    <w:p w14:paraId="68B8D45F" w14:textId="77777777" w:rsidR="00E5648B" w:rsidRDefault="00E5648B" w:rsidP="00E5648B">
      <w:pPr>
        <w:pStyle w:val="Heading1"/>
      </w:pPr>
      <w:bookmarkStart w:id="230" w:name="_Toc101539942"/>
      <w:bookmarkStart w:id="231" w:name="_Toc101543714"/>
      <w:bookmarkStart w:id="232" w:name="_Toc101544471"/>
      <w:bookmarkStart w:id="233" w:name="_Toc101545199"/>
      <w:r>
        <w:lastRenderedPageBreak/>
        <w:t>Interface</w:t>
      </w:r>
      <w:bookmarkEnd w:id="230"/>
      <w:bookmarkEnd w:id="231"/>
      <w:bookmarkEnd w:id="232"/>
      <w:bookmarkEnd w:id="233"/>
    </w:p>
    <w:p w14:paraId="15B82E0F" w14:textId="77777777" w:rsidR="00E5648B" w:rsidRDefault="00E5648B" w:rsidP="00E5648B"/>
    <w:p w14:paraId="55CBBE5A" w14:textId="77777777" w:rsidR="00E5648B" w:rsidRDefault="00E5648B" w:rsidP="00E5648B">
      <w:pPr>
        <w:pStyle w:val="Heading2"/>
      </w:pPr>
      <w:bookmarkStart w:id="234" w:name="_Toc101539943"/>
      <w:bookmarkStart w:id="235" w:name="_Toc101543715"/>
      <w:bookmarkStart w:id="236" w:name="_Toc101544472"/>
      <w:bookmarkStart w:id="237" w:name="_Toc101545200"/>
      <w:r>
        <w:t>Visual System</w:t>
      </w:r>
      <w:bookmarkEnd w:id="234"/>
      <w:bookmarkEnd w:id="235"/>
      <w:bookmarkEnd w:id="236"/>
      <w:bookmarkEnd w:id="237"/>
    </w:p>
    <w:p w14:paraId="045278C9" w14:textId="77777777" w:rsidR="00E5648B" w:rsidRDefault="00E5648B" w:rsidP="00E5648B"/>
    <w:p w14:paraId="6AF074AF" w14:textId="77777777" w:rsidR="00E5648B" w:rsidRDefault="00E5648B" w:rsidP="00E5648B">
      <w:pPr>
        <w:pStyle w:val="Heading3"/>
      </w:pPr>
      <w:r>
        <w:tab/>
      </w:r>
      <w:bookmarkStart w:id="238" w:name="_Toc101539944"/>
      <w:bookmarkStart w:id="239" w:name="_Toc101543716"/>
      <w:bookmarkStart w:id="240" w:name="_Toc101544473"/>
      <w:bookmarkStart w:id="241" w:name="_Toc101545201"/>
      <w:r>
        <w:t>HUD</w:t>
      </w:r>
      <w:bookmarkEnd w:id="238"/>
      <w:bookmarkEnd w:id="239"/>
      <w:bookmarkEnd w:id="240"/>
      <w:bookmarkEnd w:id="241"/>
    </w:p>
    <w:p w14:paraId="25B94A39" w14:textId="77777777" w:rsidR="00E5648B" w:rsidRPr="0027575B" w:rsidRDefault="00E5648B" w:rsidP="00E5648B"/>
    <w:p w14:paraId="50612EDE" w14:textId="77777777" w:rsidR="00E5648B" w:rsidRDefault="00E5648B" w:rsidP="00E5648B">
      <w:r>
        <w:tab/>
      </w:r>
      <w:r>
        <w:tab/>
        <w:t>UI elements, how the player interact with then and how they affect the game.</w:t>
      </w:r>
    </w:p>
    <w:p w14:paraId="3B4FE366" w14:textId="77777777" w:rsidR="00E5648B" w:rsidRDefault="00E5648B" w:rsidP="00E5648B"/>
    <w:p w14:paraId="02D3975A" w14:textId="77777777" w:rsidR="00E5648B" w:rsidRDefault="00E5648B" w:rsidP="00E5648B">
      <w:pPr>
        <w:pStyle w:val="Heading3"/>
      </w:pPr>
      <w:r>
        <w:tab/>
      </w:r>
      <w:bookmarkStart w:id="242" w:name="_Toc101539945"/>
      <w:bookmarkStart w:id="243" w:name="_Toc101543717"/>
      <w:bookmarkStart w:id="244" w:name="_Toc101544474"/>
      <w:bookmarkStart w:id="245" w:name="_Toc101545202"/>
      <w:r>
        <w:t>Menus</w:t>
      </w:r>
      <w:bookmarkEnd w:id="242"/>
      <w:bookmarkEnd w:id="243"/>
      <w:bookmarkEnd w:id="244"/>
      <w:bookmarkEnd w:id="245"/>
    </w:p>
    <w:p w14:paraId="0A61FC44" w14:textId="77777777" w:rsidR="00E5648B" w:rsidRDefault="00E5648B" w:rsidP="00E5648B"/>
    <w:p w14:paraId="6C176264" w14:textId="77777777" w:rsidR="00E5648B" w:rsidRPr="0027575B" w:rsidRDefault="00E5648B" w:rsidP="00E5648B">
      <w:r>
        <w:tab/>
      </w:r>
      <w:r>
        <w:tab/>
        <w:t>Menus and how the player interact with then.</w:t>
      </w:r>
    </w:p>
    <w:p w14:paraId="5826952C" w14:textId="77777777" w:rsidR="00E5648B" w:rsidRDefault="00E5648B" w:rsidP="00E5648B"/>
    <w:p w14:paraId="5B359778" w14:textId="77777777" w:rsidR="00E5648B" w:rsidRDefault="00E5648B" w:rsidP="00E5648B">
      <w:pPr>
        <w:pStyle w:val="Heading3"/>
      </w:pPr>
      <w:r>
        <w:tab/>
      </w:r>
      <w:bookmarkStart w:id="246" w:name="_Toc101539946"/>
      <w:bookmarkStart w:id="247" w:name="_Toc101543718"/>
      <w:bookmarkStart w:id="248" w:name="_Toc101544475"/>
      <w:bookmarkStart w:id="249" w:name="_Toc101545203"/>
      <w:r>
        <w:t>Camera Model</w:t>
      </w:r>
      <w:bookmarkEnd w:id="246"/>
      <w:bookmarkEnd w:id="247"/>
      <w:bookmarkEnd w:id="248"/>
      <w:bookmarkEnd w:id="249"/>
    </w:p>
    <w:p w14:paraId="3200B24F" w14:textId="77777777" w:rsidR="00E5648B" w:rsidRDefault="00E5648B" w:rsidP="00E5648B"/>
    <w:p w14:paraId="5FC540C3" w14:textId="77777777" w:rsidR="00E5648B" w:rsidRPr="0027575B" w:rsidRDefault="00E5648B" w:rsidP="00E5648B">
      <w:r>
        <w:tab/>
      </w:r>
      <w:r>
        <w:tab/>
        <w:t>If there is any camera control, how does it work?</w:t>
      </w:r>
    </w:p>
    <w:p w14:paraId="2D525E4B" w14:textId="77777777" w:rsidR="00E5648B" w:rsidRDefault="00E5648B" w:rsidP="00E5648B"/>
    <w:p w14:paraId="4BF83AD6" w14:textId="77777777" w:rsidR="00E5648B" w:rsidRDefault="00E5648B" w:rsidP="00E5648B">
      <w:pPr>
        <w:pStyle w:val="Heading2"/>
      </w:pPr>
      <w:bookmarkStart w:id="250" w:name="_Toc101539947"/>
      <w:bookmarkStart w:id="251" w:name="_Toc101543719"/>
      <w:bookmarkStart w:id="252" w:name="_Toc101544476"/>
      <w:bookmarkStart w:id="253" w:name="_Toc101545204"/>
      <w:r>
        <w:t>Control Systems</w:t>
      </w:r>
      <w:bookmarkEnd w:id="250"/>
      <w:bookmarkEnd w:id="251"/>
      <w:bookmarkEnd w:id="252"/>
      <w:bookmarkEnd w:id="253"/>
    </w:p>
    <w:p w14:paraId="0CF60A8C" w14:textId="77777777" w:rsidR="00E5648B" w:rsidRDefault="00E5648B" w:rsidP="00E5648B"/>
    <w:p w14:paraId="55FF586D" w14:textId="77777777" w:rsidR="00E5648B" w:rsidRPr="0027575B" w:rsidRDefault="00E5648B" w:rsidP="00E5648B">
      <w:r>
        <w:tab/>
        <w:t>What are the controls of the game? Details of buttons and control schemes, if there are more than one.</w:t>
      </w:r>
    </w:p>
    <w:p w14:paraId="3FF036F2" w14:textId="77777777" w:rsidR="00E5648B" w:rsidRDefault="00E5648B" w:rsidP="00E5648B"/>
    <w:p w14:paraId="7D78CA96" w14:textId="77777777" w:rsidR="00E5648B" w:rsidRDefault="00E5648B" w:rsidP="00E5648B">
      <w:pPr>
        <w:pStyle w:val="Heading2"/>
      </w:pPr>
      <w:bookmarkStart w:id="254" w:name="_Toc101539948"/>
      <w:bookmarkStart w:id="255" w:name="_Toc101543720"/>
      <w:bookmarkStart w:id="256" w:name="_Toc101544477"/>
      <w:bookmarkStart w:id="257" w:name="_Toc101545205"/>
      <w:r>
        <w:t>Audio</w:t>
      </w:r>
      <w:bookmarkEnd w:id="254"/>
      <w:bookmarkEnd w:id="255"/>
      <w:bookmarkEnd w:id="256"/>
      <w:bookmarkEnd w:id="257"/>
    </w:p>
    <w:p w14:paraId="1E00D32E" w14:textId="77777777" w:rsidR="00E5648B" w:rsidRDefault="00E5648B" w:rsidP="00E5648B"/>
    <w:p w14:paraId="20B25AC3" w14:textId="77777777" w:rsidR="00E5648B" w:rsidRDefault="00E5648B" w:rsidP="00E5648B">
      <w:pPr>
        <w:pStyle w:val="Heading3"/>
      </w:pPr>
      <w:r>
        <w:tab/>
      </w:r>
      <w:bookmarkStart w:id="258" w:name="_Toc101539949"/>
      <w:bookmarkStart w:id="259" w:name="_Toc101543721"/>
      <w:bookmarkStart w:id="260" w:name="_Toc101544478"/>
      <w:bookmarkStart w:id="261" w:name="_Toc101545206"/>
      <w:r>
        <w:t>Music</w:t>
      </w:r>
      <w:bookmarkEnd w:id="258"/>
      <w:bookmarkEnd w:id="259"/>
      <w:bookmarkEnd w:id="260"/>
      <w:bookmarkEnd w:id="261"/>
    </w:p>
    <w:p w14:paraId="7550B684" w14:textId="77777777" w:rsidR="00E5648B" w:rsidRDefault="00E5648B" w:rsidP="00E5648B"/>
    <w:p w14:paraId="3476D154" w14:textId="77777777" w:rsidR="00E5648B" w:rsidRPr="0027575B" w:rsidRDefault="00E5648B" w:rsidP="00E5648B">
      <w:r>
        <w:tab/>
      </w:r>
      <w:r>
        <w:tab/>
        <w:t>List of music that are in the game.</w:t>
      </w:r>
    </w:p>
    <w:p w14:paraId="4D49423B" w14:textId="77777777" w:rsidR="00E5648B" w:rsidRDefault="00E5648B" w:rsidP="00E5648B"/>
    <w:p w14:paraId="0E7EAC8D" w14:textId="77777777" w:rsidR="00E5648B" w:rsidRDefault="00E5648B" w:rsidP="00E5648B">
      <w:pPr>
        <w:pStyle w:val="Heading3"/>
      </w:pPr>
      <w:r>
        <w:tab/>
      </w:r>
      <w:bookmarkStart w:id="262" w:name="_Toc101539950"/>
      <w:bookmarkStart w:id="263" w:name="_Toc101543722"/>
      <w:bookmarkStart w:id="264" w:name="_Toc101544479"/>
      <w:bookmarkStart w:id="265" w:name="_Toc101545207"/>
      <w:r>
        <w:t>SFX</w:t>
      </w:r>
      <w:bookmarkEnd w:id="262"/>
      <w:bookmarkEnd w:id="263"/>
      <w:bookmarkEnd w:id="264"/>
      <w:bookmarkEnd w:id="265"/>
    </w:p>
    <w:p w14:paraId="2CAE4BE8" w14:textId="77777777" w:rsidR="00E5648B" w:rsidRDefault="00E5648B" w:rsidP="00E5648B"/>
    <w:p w14:paraId="35A2BCFA" w14:textId="77777777" w:rsidR="00E5648B" w:rsidRPr="0027575B" w:rsidRDefault="00E5648B" w:rsidP="00E5648B">
      <w:r>
        <w:tab/>
      </w:r>
      <w:r>
        <w:tab/>
        <w:t>List of sound effects that are in the game and where is used.</w:t>
      </w:r>
    </w:p>
    <w:p w14:paraId="3F38976A" w14:textId="77777777" w:rsidR="00E5648B" w:rsidRDefault="00E5648B" w:rsidP="00E5648B"/>
    <w:p w14:paraId="79159A1E" w14:textId="77777777" w:rsidR="00E5648B" w:rsidRDefault="00E5648B" w:rsidP="00E5648B">
      <w:pPr>
        <w:pStyle w:val="Heading2"/>
      </w:pPr>
      <w:bookmarkStart w:id="266" w:name="_Toc101539951"/>
      <w:bookmarkStart w:id="267" w:name="_Toc101543723"/>
      <w:bookmarkStart w:id="268" w:name="_Toc101544480"/>
      <w:bookmarkStart w:id="269" w:name="_Toc101545208"/>
      <w:r>
        <w:lastRenderedPageBreak/>
        <w:t>Help System</w:t>
      </w:r>
      <w:bookmarkEnd w:id="266"/>
      <w:bookmarkEnd w:id="267"/>
      <w:bookmarkEnd w:id="268"/>
      <w:bookmarkEnd w:id="269"/>
    </w:p>
    <w:p w14:paraId="4CC65E38" w14:textId="77777777" w:rsidR="00E5648B" w:rsidRPr="00875137" w:rsidRDefault="00E5648B" w:rsidP="00E5648B"/>
    <w:p w14:paraId="711964C8" w14:textId="77777777" w:rsidR="00E5648B" w:rsidRDefault="00E5648B" w:rsidP="00E5648B">
      <w:pPr>
        <w:sectPr w:rsidR="00E5648B" w:rsidSect="00964BC7">
          <w:type w:val="continuous"/>
          <w:pgSz w:w="12240" w:h="15840"/>
          <w:pgMar w:top="1440" w:right="1440" w:bottom="1440" w:left="1440" w:header="1361" w:footer="680" w:gutter="0"/>
          <w:pgNumType w:start="0"/>
          <w:cols w:space="720"/>
          <w:noEndnote/>
          <w:titlePg/>
          <w:docGrid w:linePitch="299"/>
        </w:sectPr>
      </w:pPr>
      <w:r>
        <w:tab/>
        <w:t>Systems in place to help the player</w:t>
      </w:r>
    </w:p>
    <w:p w14:paraId="763C2FB5" w14:textId="77777777" w:rsidR="00DB49CC" w:rsidRDefault="00DB49CC" w:rsidP="00E5648B">
      <w:pPr>
        <w:pStyle w:val="Heading1"/>
        <w:tabs>
          <w:tab w:val="left" w:pos="2800"/>
          <w:tab w:val="center" w:pos="4680"/>
        </w:tabs>
        <w:spacing w:line="240" w:lineRule="auto"/>
        <w:sectPr w:rsidR="00DB49CC" w:rsidSect="00964BC7">
          <w:type w:val="continuous"/>
          <w:pgSz w:w="12240" w:h="15840" w:code="1"/>
          <w:pgMar w:top="1440" w:right="1440" w:bottom="1440" w:left="1440" w:header="1361" w:footer="680" w:gutter="0"/>
          <w:pgNumType w:start="0"/>
          <w:cols w:space="720"/>
          <w:noEndnote/>
          <w:titlePg/>
          <w:docGrid w:linePitch="299"/>
        </w:sectPr>
      </w:pPr>
    </w:p>
    <w:p w14:paraId="7DFF380C" w14:textId="77777777" w:rsidR="00DB49CC" w:rsidRDefault="00EA2423" w:rsidP="00D01F16">
      <w:pPr>
        <w:spacing w:line="240" w:lineRule="auto"/>
        <w:sectPr w:rsidR="00DB49CC" w:rsidSect="00964BC7">
          <w:pgSz w:w="12240" w:h="15840" w:code="1"/>
          <w:pgMar w:top="1440" w:right="1440" w:bottom="1440" w:left="1440" w:header="1361" w:footer="680" w:gutter="0"/>
          <w:pgNumType w:start="0"/>
          <w:cols w:space="720"/>
          <w:noEndnote/>
          <w:titlePg/>
          <w:docGrid w:linePitch="299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6859ED" wp14:editId="3778FC22">
                <wp:simplePos x="0" y="0"/>
                <wp:positionH relativeFrom="page">
                  <wp:posOffset>0</wp:posOffset>
                </wp:positionH>
                <wp:positionV relativeFrom="paragraph">
                  <wp:posOffset>-1402080</wp:posOffset>
                </wp:positionV>
                <wp:extent cx="720000" cy="10692000"/>
                <wp:effectExtent l="0" t="0" r="23495" b="14605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00" cy="10692000"/>
                        </a:xfrm>
                        <a:prstGeom prst="rect">
                          <a:avLst/>
                        </a:prstGeom>
                        <a:solidFill>
                          <a:srgbClr val="006A6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E7DFDA0" id="Rectangle 5" o:spid="_x0000_s1026" style="position:absolute;margin-left:0;margin-top:-110.4pt;width:56.7pt;height:841.9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" fillcolor="#006a6a">
                <w10:wrap anchorx="page"/>
              </v:rect>
            </w:pict>
          </mc:Fallback>
        </mc:AlternateContent>
      </w:r>
    </w:p>
    <w:p w14:paraId="431629F5" w14:textId="77777777" w:rsidR="00D43277" w:rsidRPr="0027575B" w:rsidRDefault="00D43277" w:rsidP="00D01F16">
      <w:pPr>
        <w:spacing w:line="240" w:lineRule="auto"/>
      </w:pPr>
    </w:p>
    <w:p w14:paraId="445470BF" w14:textId="77777777" w:rsidR="00875137" w:rsidRDefault="00875137" w:rsidP="00D01F16">
      <w:pPr>
        <w:spacing w:line="240" w:lineRule="auto"/>
      </w:pPr>
    </w:p>
    <w:p w14:paraId="767639EF" w14:textId="77777777" w:rsidR="00714066" w:rsidRDefault="00714066" w:rsidP="00A32DB1">
      <w:pPr>
        <w:pStyle w:val="Heading2"/>
        <w:spacing w:line="240" w:lineRule="auto"/>
        <w:sectPr w:rsidR="00714066" w:rsidSect="00964BC7">
          <w:type w:val="oddPage"/>
          <w:pgSz w:w="12240" w:h="15840" w:code="1"/>
          <w:pgMar w:top="1440" w:right="1440" w:bottom="1440" w:left="1440" w:header="1361" w:footer="680" w:gutter="0"/>
          <w:pgNumType w:start="0"/>
          <w:cols w:space="720"/>
          <w:noEndnote/>
          <w:titlePg/>
          <w:docGrid w:linePitch="299"/>
        </w:sectPr>
      </w:pPr>
    </w:p>
    <w:p w14:paraId="30996AE7" w14:textId="77777777" w:rsidR="00CD6571" w:rsidRPr="00CD6571" w:rsidRDefault="00EA2423" w:rsidP="00CD65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04E8EF9" wp14:editId="1E57DBE5">
                <wp:simplePos x="0" y="0"/>
                <wp:positionH relativeFrom="page">
                  <wp:align>center</wp:align>
                </wp:positionH>
                <wp:positionV relativeFrom="paragraph">
                  <wp:posOffset>5755640</wp:posOffset>
                </wp:positionV>
                <wp:extent cx="2360930" cy="1404620"/>
                <wp:effectExtent l="0" t="0" r="22860" b="158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9E56A" w14:textId="77777777" w:rsidR="002E4942" w:rsidRDefault="002E4942" w:rsidP="002E494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4942">
                              <w:rPr>
                                <w:b/>
                              </w:rPr>
                              <w:t>Contact</w:t>
                            </w:r>
                          </w:p>
                          <w:sdt>
                            <w:sdtPr>
                              <w:rPr>
                                <w:color w:val="3B3838" w:themeColor="background2" w:themeShade="40"/>
                              </w:rPr>
                              <w:alias w:val="Company E-mail"/>
                              <w:tag w:val=""/>
                              <w:id w:val="129533792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 w14:paraId="3342D5E5" w14:textId="77777777" w:rsidR="002E4942" w:rsidRPr="00E97D9D" w:rsidRDefault="00E5648B" w:rsidP="002E4942">
                                <w:pPr>
                                  <w:jc w:val="center"/>
                                  <w:rPr>
                                    <w:b/>
                                    <w:color w:val="3B3838" w:themeColor="background2" w:themeShade="40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lang w:val="pt-BR"/>
                                  </w:rPr>
                                  <w:t>Contact Email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4E8EF9" id="_x0000_s1029" type="#_x0000_t202" style="position:absolute;left:0;text-align:left;margin-left:0;margin-top:453.2pt;width:185.9pt;height:110.6pt;z-index:251700224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uHRuVt0AAAAJAQAADwAAAAAAAAAAAAAAAABvBAAAZHJzL2Rvd25yZXYueG1sUEsFBgAAAAAE&#10;AAQA8wAAAHkFAAAAAA==&#10;">
                <v:textbox style="mso-fit-shape-to-text:t">
                  <w:txbxContent>
                    <w:p w14:paraId="25D9E56A" w14:textId="77777777" w:rsidR="002E4942" w:rsidRDefault="002E4942" w:rsidP="002E4942">
                      <w:pPr>
                        <w:jc w:val="center"/>
                        <w:rPr>
                          <w:b/>
                        </w:rPr>
                      </w:pPr>
                      <w:r w:rsidRPr="002E4942">
                        <w:rPr>
                          <w:b/>
                        </w:rPr>
                        <w:t>Contact</w:t>
                      </w:r>
                    </w:p>
                    <w:sdt>
                      <w:sdtPr>
                        <w:rPr>
                          <w:color w:val="3B3838" w:themeColor="background2" w:themeShade="40"/>
                        </w:rPr>
                        <w:alias w:val="Company E-mail"/>
                        <w:tag w:val=""/>
                        <w:id w:val="1295337920"/>
                        <w:dataBinding w:prefixMappings="xmlns:ns0='http://schemas.microsoft.com/office/2006/coverPageProps' " w:xpath="/ns0:CoverPageProperties[1]/ns0:CompanyEmail[1]" w:storeItemID="{55AF091B-3C7A-41E3-B477-F2FDAA23CFDA}"/>
                        <w:text/>
                      </w:sdtPr>
                      <w:sdtContent>
                        <w:p w14:paraId="3342D5E5" w14:textId="77777777" w:rsidR="002E4942" w:rsidRPr="00E97D9D" w:rsidRDefault="00E5648B" w:rsidP="002E4942">
                          <w:pPr>
                            <w:jc w:val="center"/>
                            <w:rPr>
                              <w:b/>
                              <w:color w:val="3B3838" w:themeColor="background2" w:themeShade="40"/>
                            </w:rPr>
                          </w:pPr>
                          <w:r>
                            <w:rPr>
                              <w:color w:val="3B3838" w:themeColor="background2" w:themeShade="40"/>
                              <w:lang w:val="pt-BR"/>
                            </w:rPr>
                            <w:t>Contact Email</w:t>
                          </w:r>
                        </w:p>
                      </w:sdtContent>
                    </w:sdt>
                  </w:txbxContent>
                </v:textbox>
                <w10:wrap type="square" anchorx="page"/>
              </v:shape>
            </w:pict>
          </mc:Fallback>
        </mc:AlternateContent>
      </w:r>
      <w:r w:rsidR="002E494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CFB0EF" wp14:editId="377641D1">
                <wp:simplePos x="0" y="0"/>
                <wp:positionH relativeFrom="page">
                  <wp:posOffset>4445</wp:posOffset>
                </wp:positionH>
                <wp:positionV relativeFrom="page">
                  <wp:posOffset>8840470</wp:posOffset>
                </wp:positionV>
                <wp:extent cx="7767955" cy="318135"/>
                <wp:effectExtent l="0" t="0" r="0" b="0"/>
                <wp:wrapNone/>
                <wp:docPr id="2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95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Pixellari" w:hAnsi="Pixellari"/>
                                <w:color w:val="DE7F4C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410692803"/>
                              <w:placeholder>
                                <w:docPart w:val="91F07DD946C04095BAE785A447EFC43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EB24F9" w14:textId="77777777" w:rsidR="002E4942" w:rsidRPr="009C30C7" w:rsidRDefault="00E5648B" w:rsidP="002E4942">
                                <w:pPr>
                                  <w:pStyle w:val="NoSpacing"/>
                                  <w:jc w:val="center"/>
                                  <w:rPr>
                                    <w:rFonts w:ascii="Pixellari" w:hAnsi="Pixellari"/>
                                    <w:color w:val="DE7F4C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Pixellari" w:hAnsi="Pixellari"/>
                                    <w:color w:val="DE7F4C"/>
                                    <w:sz w:val="26"/>
                                    <w:szCs w:val="26"/>
                                    <w:lang w:val="pt-BR"/>
                                  </w:rPr>
                                  <w:t>Author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Pixellari" w:hAnsi="Pixellari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04477300"/>
                              <w:placeholder>
                                <w:docPart w:val="7739063545AC4F70AF6330D81AB6859A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 w14:paraId="63F656DF" w14:textId="77777777" w:rsidR="002E4942" w:rsidRPr="008D7394" w:rsidRDefault="00E5648B" w:rsidP="002E4942">
                                <w:pPr>
                                  <w:pStyle w:val="NoSpacing"/>
                                  <w:jc w:val="center"/>
                                  <w:rPr>
                                    <w:rFonts w:ascii="Pixellari" w:hAnsi="Pixellar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Pixellari" w:hAnsi="Pixellari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pt-BR"/>
                                  </w:rPr>
                                  <w:t>Company name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B0EF" id="_x0000_s1030" type="#_x0000_t202" style="position:absolute;left:0;text-align:left;margin-left:.35pt;margin-top:696.1pt;width:611.65pt;height:25.0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rFonts w:ascii="Pixellari" w:hAnsi="Pixellari"/>
                          <w:color w:val="DE7F4C"/>
                          <w:sz w:val="26"/>
                          <w:szCs w:val="26"/>
                        </w:rPr>
                        <w:alias w:val="Author"/>
                        <w:tag w:val=""/>
                        <w:id w:val="-1410692803"/>
                        <w:placeholder>
                          <w:docPart w:val="91F07DD946C04095BAE785A447EFC43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CEB24F9" w14:textId="77777777" w:rsidR="002E4942" w:rsidRPr="009C30C7" w:rsidRDefault="00E5648B" w:rsidP="002E4942">
                          <w:pPr>
                            <w:pStyle w:val="NoSpacing"/>
                            <w:jc w:val="center"/>
                            <w:rPr>
                              <w:rFonts w:ascii="Pixellari" w:hAnsi="Pixellari"/>
                              <w:color w:val="DE7F4C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Pixellari" w:hAnsi="Pixellari"/>
                              <w:color w:val="DE7F4C"/>
                              <w:sz w:val="26"/>
                              <w:szCs w:val="26"/>
                              <w:lang w:val="pt-BR"/>
                            </w:rPr>
                            <w:t>Author</w:t>
                          </w:r>
                        </w:p>
                      </w:sdtContent>
                    </w:sdt>
                    <w:sdt>
                      <w:sdtPr>
                        <w:rPr>
                          <w:rFonts w:ascii="Pixellari" w:hAnsi="Pixellari"/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alias w:val="Company"/>
                        <w:tag w:val=""/>
                        <w:id w:val="1504477300"/>
                        <w:placeholder>
                          <w:docPart w:val="7739063545AC4F70AF6330D81AB6859A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p w14:paraId="63F656DF" w14:textId="77777777" w:rsidR="002E4942" w:rsidRPr="008D7394" w:rsidRDefault="00E5648B" w:rsidP="002E4942">
                          <w:pPr>
                            <w:pStyle w:val="NoSpacing"/>
                            <w:jc w:val="center"/>
                            <w:rPr>
                              <w:rFonts w:ascii="Pixellari" w:hAnsi="Pixellari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Pixellari" w:hAnsi="Pixellari"/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BR"/>
                            </w:rPr>
                            <w:t>Company name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3AFCB" wp14:editId="376D664A">
                <wp:simplePos x="0" y="0"/>
                <wp:positionH relativeFrom="page">
                  <wp:posOffset>7052945</wp:posOffset>
                </wp:positionH>
                <wp:positionV relativeFrom="paragraph">
                  <wp:posOffset>-1910080</wp:posOffset>
                </wp:positionV>
                <wp:extent cx="720000" cy="10692000"/>
                <wp:effectExtent l="0" t="0" r="23495" b="14605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00" cy="10692000"/>
                        </a:xfrm>
                        <a:prstGeom prst="rect">
                          <a:avLst/>
                        </a:prstGeom>
                        <a:solidFill>
                          <a:srgbClr val="006A6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0FFDB83" id="Rectangle 5" o:spid="_x0000_s1026" style="position:absolute;margin-left:555.35pt;margin-top:-150.4pt;width:56.7pt;height:841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" fillcolor="#006a6a">
                <w10:wrap anchorx="page"/>
              </v:rect>
            </w:pict>
          </mc:Fallback>
        </mc:AlternateContent>
      </w:r>
    </w:p>
    <w:sectPr w:rsidR="00CD6571" w:rsidRPr="00CD6571" w:rsidSect="00964BC7">
      <w:type w:val="continuous"/>
      <w:pgSz w:w="12240" w:h="15840" w:code="1"/>
      <w:pgMar w:top="1440" w:right="1440" w:bottom="1440" w:left="1440" w:header="1361" w:footer="68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1F58A" w14:textId="77777777" w:rsidR="00964BC7" w:rsidRDefault="00964BC7" w:rsidP="00BC1A14">
      <w:pPr>
        <w:spacing w:after="0" w:line="240" w:lineRule="auto"/>
      </w:pPr>
      <w:r>
        <w:separator/>
      </w:r>
    </w:p>
  </w:endnote>
  <w:endnote w:type="continuationSeparator" w:id="0">
    <w:p w14:paraId="204217FC" w14:textId="77777777" w:rsidR="00964BC7" w:rsidRDefault="00964BC7" w:rsidP="00BC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Pixellari">
    <w:panose1 w:val="02000603000000000000"/>
    <w:charset w:val="00"/>
    <w:family w:val="auto"/>
    <w:pitch w:val="variable"/>
    <w:sig w:usb0="00000007" w:usb1="0001000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FB784" w14:textId="77777777" w:rsidR="002E4942" w:rsidRPr="00080913" w:rsidRDefault="002E4942" w:rsidP="00E97D9D">
    <w:pPr>
      <w:pStyle w:val="Footer"/>
      <w:tabs>
        <w:tab w:val="clear" w:pos="4680"/>
        <w:tab w:val="clear" w:pos="9360"/>
        <w:tab w:val="left" w:pos="3245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270427" wp14:editId="7220EBA3">
              <wp:simplePos x="0" y="0"/>
              <wp:positionH relativeFrom="page">
                <wp:posOffset>6260123</wp:posOffset>
              </wp:positionH>
              <wp:positionV relativeFrom="page">
                <wp:posOffset>8393723</wp:posOffset>
              </wp:positionV>
              <wp:extent cx="1510030" cy="1665556"/>
              <wp:effectExtent l="0" t="0" r="0" b="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10030" cy="1665556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006A6A"/>
                      </a:solidFill>
                      <a:ln>
                        <a:noFill/>
                      </a:ln>
                    </wps:spPr>
                    <wps:txbx>
                      <w:txbxContent>
                        <w:p w14:paraId="07EED5D5" w14:textId="77777777" w:rsidR="002E4942" w:rsidRPr="00092530" w:rsidRDefault="002E4942">
                          <w:pPr>
                            <w:jc w:val="center"/>
                            <w:rPr>
                              <w:szCs w:val="72"/>
                            </w:rPr>
                          </w:pPr>
                          <w:r w:rsidRPr="00092530">
                            <w:fldChar w:fldCharType="begin"/>
                          </w:r>
                          <w:r w:rsidRPr="00092530">
                            <w:instrText xml:space="preserve"> PAGE    \* MERGEFORMAT </w:instrText>
                          </w:r>
                          <w:r w:rsidRPr="00092530">
                            <w:fldChar w:fldCharType="separate"/>
                          </w:r>
                          <w:r w:rsidR="00E5648B" w:rsidRPr="00E5648B">
                            <w:rPr>
                              <w:rFonts w:eastAsiaTheme="majorEastAsia"/>
                              <w:noProof/>
                              <w:color w:val="FFFFFF" w:themeColor="background1"/>
                              <w:sz w:val="72"/>
                              <w:szCs w:val="72"/>
                            </w:rPr>
                            <w:t>10</w:t>
                          </w:r>
                          <w:r w:rsidRPr="00092530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270427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3" o:spid="_x0000_s1032" type="#_x0000_t5" style="position:absolute;left:0;text-align:left;margin-left:492.9pt;margin-top:660.9pt;width:118.9pt;height:131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" adj="21600" fillcolor="#006a6a" stroked="f">
              <v:textbox>
                <w:txbxContent>
                  <w:p w14:paraId="07EED5D5" w14:textId="77777777" w:rsidR="002E4942" w:rsidRPr="00092530" w:rsidRDefault="002E4942">
                    <w:pPr>
                      <w:jc w:val="center"/>
                      <w:rPr>
                        <w:szCs w:val="72"/>
                      </w:rPr>
                    </w:pPr>
                    <w:r w:rsidRPr="00092530">
                      <w:fldChar w:fldCharType="begin"/>
                    </w:r>
                    <w:r w:rsidRPr="00092530">
                      <w:instrText xml:space="preserve"> PAGE    \* MERGEFORMAT </w:instrText>
                    </w:r>
                    <w:r w:rsidRPr="00092530">
                      <w:fldChar w:fldCharType="separate"/>
                    </w:r>
                    <w:r w:rsidR="00E5648B" w:rsidRPr="00E5648B">
                      <w:rPr>
                        <w:rFonts w:eastAsiaTheme="majorEastAsia"/>
                        <w:noProof/>
                        <w:color w:val="FFFFFF" w:themeColor="background1"/>
                        <w:sz w:val="72"/>
                        <w:szCs w:val="72"/>
                      </w:rPr>
                      <w:t>10</w:t>
                    </w:r>
                    <w:r w:rsidRPr="00092530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alias w:val="Publish Date"/>
        <w:tag w:val=""/>
        <w:id w:val="-138962266"/>
        <w:placeholder>
          <w:docPart w:val="75FCB0FDCA2B4A479C72BBBEAB54DF17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dd/MM/yyyy"/>
          <w:lid w:val="pt-BR"/>
          <w:storeMappedDataAs w:val="dateTime"/>
          <w:calendar w:val="gregorian"/>
        </w:date>
      </w:sdtPr>
      <w:sdtContent>
        <w:r w:rsidR="00E5648B">
          <w:rPr>
            <w:lang w:val="pt-BR"/>
          </w:rPr>
          <w:t>Document Date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752A8" w14:textId="77777777" w:rsidR="002E4942" w:rsidRDefault="002E4942">
    <w:pPr>
      <w:pStyle w:val="Footer"/>
    </w:pPr>
    <w:r>
      <w:ptab w:relativeTo="margin" w:alignment="center" w:leader="none"/>
    </w:r>
    <w:sdt>
      <w:sdtPr>
        <w:alias w:val="Status"/>
        <w:tag w:val=""/>
        <w:id w:val="782241134"/>
        <w:placeholder>
          <w:docPart w:val="6FE7F7C6D35D405CB37598A49B0FDE8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E5648B">
          <w:rPr>
            <w:lang w:val="pt-BR"/>
          </w:rPr>
          <w:t>Document Version</w:t>
        </w:r>
      </w:sdtContent>
    </w:sdt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B07A" w14:textId="77777777" w:rsidR="002E4942" w:rsidRPr="00237525" w:rsidRDefault="002E4942" w:rsidP="00080913">
    <w:pPr>
      <w:pStyle w:val="Footer"/>
      <w:jc w:val="left"/>
      <w:rPr>
        <w:color w:val="D0CECE" w:themeColor="background2" w:themeShade="E6"/>
      </w:rPr>
    </w:pPr>
    <w:r w:rsidRPr="00080913">
      <w:ptab w:relativeTo="margin" w:alignment="center" w:leader="none"/>
    </w:r>
    <w:sdt>
      <w:sdtPr>
        <w:rPr>
          <w:color w:val="D0CECE" w:themeColor="background2" w:themeShade="E6"/>
        </w:rPr>
        <w:alias w:val="Publish Date"/>
        <w:tag w:val=""/>
        <w:id w:val="-508751499"/>
        <w:placeholder>
          <w:docPart w:val="91F07DD946C04095BAE785A447EFC43C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dd/MM/yyyy"/>
          <w:lid w:val="pt-BR"/>
          <w:storeMappedDataAs w:val="dateTime"/>
          <w:calendar w:val="gregorian"/>
        </w:date>
      </w:sdtPr>
      <w:sdtContent>
        <w:r w:rsidR="00E5648B">
          <w:rPr>
            <w:color w:val="D0CECE" w:themeColor="background2" w:themeShade="E6"/>
            <w:lang w:val="pt-BR"/>
          </w:rPr>
          <w:t>Document Date</w:t>
        </w:r>
      </w:sdtContent>
    </w:sdt>
    <w:r w:rsidRPr="00080913">
      <w:ptab w:relativeTo="margin" w:alignment="right" w:leader="none"/>
    </w:r>
    <w:sdt>
      <w:sdtPr>
        <w:rPr>
          <w:color w:val="D0CECE" w:themeColor="background2" w:themeShade="E6"/>
          <w:lang w:val="pt-BR"/>
        </w:rPr>
        <w:alias w:val="Status"/>
        <w:tag w:val=""/>
        <w:id w:val="320312975"/>
        <w:placeholder>
          <w:docPart w:val="7739063545AC4F70AF6330D81AB6859A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E5648B">
          <w:rPr>
            <w:color w:val="D0CECE" w:themeColor="background2" w:themeShade="E6"/>
            <w:lang w:val="pt-BR"/>
          </w:rPr>
          <w:t>Document Version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C286" w14:textId="77777777" w:rsidR="00964BC7" w:rsidRDefault="00964BC7" w:rsidP="00BC1A14">
      <w:pPr>
        <w:spacing w:after="0" w:line="240" w:lineRule="auto"/>
      </w:pPr>
      <w:r>
        <w:separator/>
      </w:r>
    </w:p>
  </w:footnote>
  <w:footnote w:type="continuationSeparator" w:id="0">
    <w:p w14:paraId="2E932EE7" w14:textId="77777777" w:rsidR="00964BC7" w:rsidRDefault="00964BC7" w:rsidP="00BC1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307C0" w14:textId="77777777" w:rsidR="002E4942" w:rsidRDefault="002E4942" w:rsidP="00882782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8745" distR="118745" simplePos="0" relativeHeight="251660800" behindDoc="1" locked="0" layoutInCell="1" allowOverlap="0" wp14:anchorId="17560F4C" wp14:editId="4EF5478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900000"/>
              <wp:effectExtent l="0" t="0" r="0" b="0"/>
              <wp:wrapSquare wrapText="bothSides"/>
              <wp:docPr id="4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900000"/>
                      </a:xfrm>
                      <a:prstGeom prst="rect">
                        <a:avLst/>
                      </a:prstGeom>
                      <a:solidFill>
                        <a:srgbClr val="006A6A"/>
                      </a:solidFill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149287032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B58FFA2" w14:textId="77777777" w:rsidR="002E4942" w:rsidRPr="00C97C2F" w:rsidRDefault="00E5648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  <w:lang w:val="pt-BR"/>
                                </w:rPr>
                                <w:t>Game Name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560F4C" id="Rectangle 197" o:spid="_x0000_s1031" style="position:absolute;left:0;text-align:left;margin-left:560.8pt;margin-top:0;width:612pt;height:70.85pt;z-index:-251655680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" o:allowoverlap="f" fillcolor="#006a6a" stroked="f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56"/>
                        <w:szCs w:val="56"/>
                      </w:rPr>
                      <w:alias w:val="Title"/>
                      <w:tag w:val=""/>
                      <w:id w:val="-149287032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B58FFA2" w14:textId="77777777" w:rsidR="002E4942" w:rsidRPr="00C97C2F" w:rsidRDefault="00E5648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56"/>
                            <w:szCs w:val="56"/>
                            <w:lang w:val="pt-BR"/>
                          </w:rPr>
                          <w:t>Game Name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3F64" w14:textId="77777777" w:rsidR="002E4942" w:rsidRPr="00E02834" w:rsidRDefault="002E4942" w:rsidP="002D7719">
    <w:pPr>
      <w:pStyle w:val="Header"/>
      <w:tabs>
        <w:tab w:val="left" w:pos="559"/>
      </w:tabs>
      <w:jc w:val="left"/>
      <w:rPr>
        <w:b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5B95982C" wp14:editId="1761C99B">
          <wp:simplePos x="0" y="0"/>
          <wp:positionH relativeFrom="margin">
            <wp:align>center</wp:align>
          </wp:positionH>
          <wp:positionV relativeFrom="paragraph">
            <wp:posOffset>-761499</wp:posOffset>
          </wp:positionV>
          <wp:extent cx="2395772" cy="691563"/>
          <wp:effectExtent l="0" t="0" r="5080" b="0"/>
          <wp:wrapNone/>
          <wp:docPr id="27" name="Picture 27" descr="C:\Users\Jpbar\AppData\Local\Microsoft\Windows\INetCache\Content.Word\only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Jpbar\AppData\Local\Microsoft\Windows\INetCache\Content.Word\only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5772" cy="6915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5" behindDoc="1" locked="0" layoutInCell="1" allowOverlap="1" wp14:anchorId="14FBA75B" wp14:editId="3ABE790E">
              <wp:simplePos x="0" y="0"/>
              <wp:positionH relativeFrom="margin">
                <wp:align>center</wp:align>
              </wp:positionH>
              <wp:positionV relativeFrom="paragraph">
                <wp:posOffset>-861321</wp:posOffset>
              </wp:positionV>
              <wp:extent cx="7791450" cy="900000"/>
              <wp:effectExtent l="0" t="0" r="19050" b="14605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900000"/>
                      </a:xfrm>
                      <a:prstGeom prst="rect">
                        <a:avLst/>
                      </a:prstGeom>
                      <a:solidFill>
                        <a:srgbClr val="006A6A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A3B49E1" id="Rectangle 14" o:spid="_x0000_s1026" style="position:absolute;margin-left:0;margin-top:-67.8pt;width:613.5pt;height:70.85pt;z-index:-251656705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" fillcolor="#006a6a" strokecolor="#1f4d78 [1604]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54FF998" wp14:editId="76B721F7">
              <wp:simplePos x="0" y="0"/>
              <wp:positionH relativeFrom="column">
                <wp:posOffset>-1365885</wp:posOffset>
              </wp:positionH>
              <wp:positionV relativeFrom="paragraph">
                <wp:posOffset>-4208780</wp:posOffset>
              </wp:positionV>
              <wp:extent cx="7741920" cy="1764000"/>
              <wp:effectExtent l="0" t="0" r="11430" b="273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1920" cy="1764000"/>
                      </a:xfrm>
                      <a:prstGeom prst="rect">
                        <a:avLst/>
                      </a:prstGeom>
                      <a:solidFill>
                        <a:srgbClr val="1C0D36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2660148" id="Rectangle 1" o:spid="_x0000_s1026" style="position:absolute;margin-left:-107.55pt;margin-top:-331.4pt;width:609.6pt;height:138.9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" fillcolor="#1c0d36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olor w:val="D0CECE" w:themeColor="background2" w:themeShade="E6"/>
        <w:sz w:val="32"/>
        <w:szCs w:val="32"/>
      </w:rPr>
      <w:alias w:val="Category"/>
      <w:tag w:val=""/>
      <w:id w:val="2004615051"/>
      <w:placeholder>
        <w:docPart w:val="B023AFF6F7BF43DEA82B6B969BD80F3C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Content>
      <w:p w14:paraId="13248741" w14:textId="77777777" w:rsidR="002E4942" w:rsidRPr="00237525" w:rsidRDefault="002E4942" w:rsidP="007D4424">
        <w:pPr>
          <w:pStyle w:val="Header"/>
          <w:jc w:val="center"/>
          <w:rPr>
            <w:b/>
            <w:color w:val="D0CECE" w:themeColor="background2" w:themeShade="E6"/>
            <w:sz w:val="32"/>
            <w:szCs w:val="32"/>
          </w:rPr>
        </w:pPr>
        <w:r w:rsidRPr="00237525">
          <w:rPr>
            <w:b/>
            <w:color w:val="D0CECE" w:themeColor="background2" w:themeShade="E6"/>
            <w:sz w:val="32"/>
            <w:szCs w:val="32"/>
          </w:rPr>
          <w:t xml:space="preserve">Game </w:t>
        </w:r>
        <w:r w:rsidR="00EA0042">
          <w:rPr>
            <w:b/>
            <w:color w:val="D0CECE" w:themeColor="background2" w:themeShade="E6"/>
            <w:sz w:val="32"/>
            <w:szCs w:val="32"/>
          </w:rPr>
          <w:t>Design</w:t>
        </w:r>
        <w:r w:rsidRPr="00237525">
          <w:rPr>
            <w:b/>
            <w:color w:val="D0CECE" w:themeColor="background2" w:themeShade="E6"/>
            <w:sz w:val="32"/>
            <w:szCs w:val="32"/>
          </w:rPr>
          <w:t xml:space="preserve"> Document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ocumentProtection w:edit="forms" w:enforcement="0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BA5"/>
    <w:rsid w:val="0003165D"/>
    <w:rsid w:val="000442C0"/>
    <w:rsid w:val="00080913"/>
    <w:rsid w:val="00092530"/>
    <w:rsid w:val="000A37DD"/>
    <w:rsid w:val="000B3D5C"/>
    <w:rsid w:val="000C2E66"/>
    <w:rsid w:val="001334FB"/>
    <w:rsid w:val="00146DDF"/>
    <w:rsid w:val="00160047"/>
    <w:rsid w:val="001B4C58"/>
    <w:rsid w:val="0022360F"/>
    <w:rsid w:val="00237525"/>
    <w:rsid w:val="00266E1A"/>
    <w:rsid w:val="0027575B"/>
    <w:rsid w:val="0028755E"/>
    <w:rsid w:val="002A5BBC"/>
    <w:rsid w:val="002D7719"/>
    <w:rsid w:val="002E4942"/>
    <w:rsid w:val="00376AF2"/>
    <w:rsid w:val="003A039C"/>
    <w:rsid w:val="003C684F"/>
    <w:rsid w:val="003E2FF4"/>
    <w:rsid w:val="003E640D"/>
    <w:rsid w:val="003E6C69"/>
    <w:rsid w:val="003F2849"/>
    <w:rsid w:val="00463D15"/>
    <w:rsid w:val="004949E0"/>
    <w:rsid w:val="004B1E42"/>
    <w:rsid w:val="004B2413"/>
    <w:rsid w:val="004C482C"/>
    <w:rsid w:val="00514281"/>
    <w:rsid w:val="00592BA5"/>
    <w:rsid w:val="005B079B"/>
    <w:rsid w:val="005F5B14"/>
    <w:rsid w:val="00624EC1"/>
    <w:rsid w:val="006449D0"/>
    <w:rsid w:val="00656419"/>
    <w:rsid w:val="00656FB0"/>
    <w:rsid w:val="006D477F"/>
    <w:rsid w:val="006F35B4"/>
    <w:rsid w:val="00704A80"/>
    <w:rsid w:val="00714066"/>
    <w:rsid w:val="00722749"/>
    <w:rsid w:val="007D4424"/>
    <w:rsid w:val="007F41CD"/>
    <w:rsid w:val="00875137"/>
    <w:rsid w:val="008758E7"/>
    <w:rsid w:val="00882782"/>
    <w:rsid w:val="008A0D14"/>
    <w:rsid w:val="008B2731"/>
    <w:rsid w:val="008C4446"/>
    <w:rsid w:val="008D7394"/>
    <w:rsid w:val="0095637F"/>
    <w:rsid w:val="00960FBD"/>
    <w:rsid w:val="00963D80"/>
    <w:rsid w:val="00964BC7"/>
    <w:rsid w:val="0099797B"/>
    <w:rsid w:val="009B091B"/>
    <w:rsid w:val="009C1142"/>
    <w:rsid w:val="009C30C7"/>
    <w:rsid w:val="009C57F9"/>
    <w:rsid w:val="009D5B35"/>
    <w:rsid w:val="00A30567"/>
    <w:rsid w:val="00A32DB1"/>
    <w:rsid w:val="00A35A18"/>
    <w:rsid w:val="00A54E23"/>
    <w:rsid w:val="00A66F05"/>
    <w:rsid w:val="00A91351"/>
    <w:rsid w:val="00AA6DF2"/>
    <w:rsid w:val="00AB2522"/>
    <w:rsid w:val="00AB74F2"/>
    <w:rsid w:val="00AC37A4"/>
    <w:rsid w:val="00AD0AC7"/>
    <w:rsid w:val="00B118D7"/>
    <w:rsid w:val="00B45920"/>
    <w:rsid w:val="00B519A2"/>
    <w:rsid w:val="00B83F80"/>
    <w:rsid w:val="00BC1A14"/>
    <w:rsid w:val="00BD409A"/>
    <w:rsid w:val="00BE1BAC"/>
    <w:rsid w:val="00C10B8B"/>
    <w:rsid w:val="00C97C2F"/>
    <w:rsid w:val="00CC227E"/>
    <w:rsid w:val="00CD6571"/>
    <w:rsid w:val="00D01F16"/>
    <w:rsid w:val="00D24F3D"/>
    <w:rsid w:val="00D43277"/>
    <w:rsid w:val="00D454C9"/>
    <w:rsid w:val="00D52857"/>
    <w:rsid w:val="00D60131"/>
    <w:rsid w:val="00DA1744"/>
    <w:rsid w:val="00DB49CC"/>
    <w:rsid w:val="00DD77A2"/>
    <w:rsid w:val="00DE63F3"/>
    <w:rsid w:val="00E02834"/>
    <w:rsid w:val="00E5648B"/>
    <w:rsid w:val="00E74699"/>
    <w:rsid w:val="00E84B99"/>
    <w:rsid w:val="00E97399"/>
    <w:rsid w:val="00E97D9D"/>
    <w:rsid w:val="00EA0042"/>
    <w:rsid w:val="00EA2423"/>
    <w:rsid w:val="00EF44C5"/>
    <w:rsid w:val="00F0685D"/>
    <w:rsid w:val="00F3565D"/>
    <w:rsid w:val="00F6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4C321B4"/>
  <w14:defaultImageDpi w14:val="96"/>
  <w15:docId w15:val="{904B1AF8-CA9E-4D84-B73C-2005E03B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A18"/>
    <w:pPr>
      <w:jc w:val="both"/>
    </w:pPr>
    <w:rPr>
      <w:rFonts w:ascii="Arial Nova" w:hAnsi="Arial Nov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A18"/>
    <w:pPr>
      <w:keepNext/>
      <w:keepLines/>
      <w:spacing w:before="240" w:after="0"/>
      <w:jc w:val="center"/>
      <w:outlineLvl w:val="0"/>
    </w:pPr>
    <w:rPr>
      <w:rFonts w:ascii="Pixellari" w:eastAsiaTheme="majorEastAsia" w:hAnsi="Pixellari" w:cstheme="majorBidi"/>
      <w:color w:val="1C0D3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A18"/>
    <w:pPr>
      <w:keepNext/>
      <w:keepLines/>
      <w:spacing w:before="40" w:after="0"/>
      <w:outlineLvl w:val="1"/>
    </w:pPr>
    <w:rPr>
      <w:rFonts w:ascii="Pixellari" w:eastAsiaTheme="majorEastAsia" w:hAnsi="Pixellari" w:cstheme="majorBidi"/>
      <w:color w:val="DE7F4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A18"/>
    <w:pPr>
      <w:keepNext/>
      <w:keepLines/>
      <w:spacing w:before="40" w:after="0"/>
      <w:outlineLvl w:val="2"/>
    </w:pPr>
    <w:rPr>
      <w:rFonts w:ascii="Pixellari" w:eastAsiaTheme="majorEastAsia" w:hAnsi="Pixellar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A18"/>
    <w:pPr>
      <w:keepNext/>
      <w:keepLines/>
      <w:spacing w:before="40" w:after="0"/>
      <w:ind w:left="1440"/>
      <w:outlineLvl w:val="3"/>
    </w:pPr>
    <w:rPr>
      <w:rFonts w:ascii="Pixellari" w:eastAsiaTheme="majorEastAsia" w:hAnsi="Pixellari" w:cstheme="majorBidi"/>
      <w:iCs/>
      <w:color w:val="6B2A6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227E"/>
    <w:pPr>
      <w:keepNext/>
      <w:keepLines/>
      <w:spacing w:before="40" w:after="0"/>
      <w:ind w:left="2880"/>
      <w:outlineLvl w:val="4"/>
    </w:pPr>
    <w:rPr>
      <w:rFonts w:eastAsiaTheme="majorEastAsia" w:cstheme="majorBidi"/>
      <w:color w:val="595959" w:themeColor="text1" w:themeTint="A6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C482C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C1A1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C1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C1A14"/>
    <w:rPr>
      <w:rFonts w:cs="Times New Roman"/>
    </w:rPr>
  </w:style>
  <w:style w:type="paragraph" w:styleId="NoSpacing">
    <w:name w:val="No Spacing"/>
    <w:link w:val="NoSpacingChar"/>
    <w:uiPriority w:val="1"/>
    <w:qFormat/>
    <w:rsid w:val="00BC1A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BC1A14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7D4424"/>
    <w:rPr>
      <w:rFonts w:cs="Times New Roman"/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5A18"/>
    <w:rPr>
      <w:rFonts w:ascii="Pixellari" w:eastAsiaTheme="majorEastAsia" w:hAnsi="Pixellari" w:cstheme="majorBidi"/>
      <w:color w:val="1C0D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A18"/>
    <w:rPr>
      <w:rFonts w:ascii="Pixellari" w:eastAsiaTheme="majorEastAsia" w:hAnsi="Pixellari" w:cstheme="majorBidi"/>
      <w:color w:val="DE7F4C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9797B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D5B35"/>
    <w:pPr>
      <w:tabs>
        <w:tab w:val="right" w:leader="dot" w:pos="9350"/>
      </w:tabs>
      <w:spacing w:after="100"/>
    </w:pPr>
    <w:rPr>
      <w:noProof/>
      <w:color w:val="1C0D36"/>
    </w:rPr>
  </w:style>
  <w:style w:type="paragraph" w:styleId="TOC2">
    <w:name w:val="toc 2"/>
    <w:basedOn w:val="Normal"/>
    <w:next w:val="Normal"/>
    <w:autoRedefine/>
    <w:uiPriority w:val="39"/>
    <w:unhideWhenUsed/>
    <w:rsid w:val="009D5B35"/>
    <w:pPr>
      <w:tabs>
        <w:tab w:val="right" w:leader="dot" w:pos="9350"/>
      </w:tabs>
      <w:spacing w:after="100"/>
      <w:ind w:left="220"/>
    </w:pPr>
    <w:rPr>
      <w:noProof/>
      <w:color w:val="DE7F4C"/>
    </w:rPr>
  </w:style>
  <w:style w:type="character" w:styleId="Hyperlink">
    <w:name w:val="Hyperlink"/>
    <w:basedOn w:val="DefaultParagraphFont"/>
    <w:uiPriority w:val="99"/>
    <w:unhideWhenUsed/>
    <w:rsid w:val="0099797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5A18"/>
    <w:rPr>
      <w:rFonts w:ascii="Pixellari" w:eastAsiaTheme="majorEastAsia" w:hAnsi="Pixellar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5A18"/>
    <w:rPr>
      <w:rFonts w:ascii="Pixellari" w:eastAsiaTheme="majorEastAsia" w:hAnsi="Pixellari" w:cstheme="majorBidi"/>
      <w:iCs/>
      <w:color w:val="6B2A6F"/>
    </w:rPr>
  </w:style>
  <w:style w:type="character" w:customStyle="1" w:styleId="Heading5Char">
    <w:name w:val="Heading 5 Char"/>
    <w:basedOn w:val="DefaultParagraphFont"/>
    <w:link w:val="Heading5"/>
    <w:uiPriority w:val="9"/>
    <w:rsid w:val="00CC227E"/>
    <w:rPr>
      <w:rFonts w:ascii="Pixellari" w:eastAsiaTheme="majorEastAsia" w:hAnsi="Pixellari" w:cstheme="majorBidi"/>
      <w:color w:val="595959" w:themeColor="text1" w:themeTint="A6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75137"/>
    <w:pPr>
      <w:tabs>
        <w:tab w:val="right" w:leader="dot" w:pos="9350"/>
      </w:tabs>
      <w:spacing w:after="100"/>
      <w:ind w:left="440"/>
    </w:pPr>
    <w:rPr>
      <w:noProof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4949E0"/>
    <w:pPr>
      <w:tabs>
        <w:tab w:val="right" w:leader="dot" w:pos="4310"/>
      </w:tabs>
      <w:spacing w:after="100"/>
      <w:ind w:left="660"/>
    </w:pPr>
    <w:rPr>
      <w:noProof/>
      <w:color w:val="6B2A6F"/>
    </w:rPr>
  </w:style>
  <w:style w:type="character" w:customStyle="1" w:styleId="Heading6Char">
    <w:name w:val="Heading 6 Char"/>
    <w:basedOn w:val="DefaultParagraphFont"/>
    <w:link w:val="Heading6"/>
    <w:uiPriority w:val="9"/>
    <w:rsid w:val="004C482C"/>
    <w:rPr>
      <w:rFonts w:ascii="Pixellari" w:eastAsiaTheme="majorEastAsia" w:hAnsi="Pixellar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bar\OneDrive\Documentos\Custom%20Office%20Templates\Game%20Designer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FCB0FDCA2B4A479C72BBBEAB54D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9ED5E-F0F7-4A04-89AF-89D614ECDF44}"/>
      </w:docPartPr>
      <w:docPartBody>
        <w:p w:rsidR="007F6DDD" w:rsidRDefault="007F6DDD">
          <w:pPr>
            <w:pStyle w:val="75FCB0FDCA2B4A479C72BBBEAB54DF17"/>
          </w:pPr>
          <w:r w:rsidRPr="007F5A43">
            <w:rPr>
              <w:rStyle w:val="PlaceholderText"/>
            </w:rPr>
            <w:t>[Title]</w:t>
          </w:r>
        </w:p>
      </w:docPartBody>
    </w:docPart>
    <w:docPart>
      <w:docPartPr>
        <w:name w:val="297B4EE27FD6433C88B3F03DA05CC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28E8A-F44F-42FC-9204-B1A44A600942}"/>
      </w:docPartPr>
      <w:docPartBody>
        <w:p w:rsidR="007F6DDD" w:rsidRDefault="007F6DDD">
          <w:pPr>
            <w:pStyle w:val="297B4EE27FD6433C88B3F03DA05CC83A"/>
          </w:pPr>
          <w:r w:rsidRPr="007F5A43">
            <w:rPr>
              <w:rStyle w:val="PlaceholderText"/>
            </w:rPr>
            <w:t>[Author]</w:t>
          </w:r>
        </w:p>
      </w:docPartBody>
    </w:docPart>
    <w:docPart>
      <w:docPartPr>
        <w:name w:val="9A80231E5D45455CBF5FCFFB41C7B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AE1AB-7F2C-4125-8933-12954F63AF5E}"/>
      </w:docPartPr>
      <w:docPartBody>
        <w:p w:rsidR="007F6DDD" w:rsidRDefault="007F6DDD">
          <w:pPr>
            <w:pStyle w:val="9A80231E5D45455CBF5FCFFB41C7BC85"/>
          </w:pPr>
          <w:r w:rsidRPr="007F5A43">
            <w:rPr>
              <w:rStyle w:val="PlaceholderText"/>
            </w:rPr>
            <w:t>[Company]</w:t>
          </w:r>
        </w:p>
      </w:docPartBody>
    </w:docPart>
    <w:docPart>
      <w:docPartPr>
        <w:name w:val="B023AFF6F7BF43DEA82B6B969BD80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6C413-A8B8-48D8-956A-3F5CE2F92CD3}"/>
      </w:docPartPr>
      <w:docPartBody>
        <w:p w:rsidR="007F6DDD" w:rsidRDefault="007F6DDD">
          <w:pPr>
            <w:pStyle w:val="B023AFF6F7BF43DEA82B6B969BD80F3C"/>
          </w:pPr>
          <w:r w:rsidRPr="005A795F">
            <w:rPr>
              <w:rStyle w:val="PlaceholderText"/>
            </w:rPr>
            <w:t>[Title]</w:t>
          </w:r>
        </w:p>
      </w:docPartBody>
    </w:docPart>
    <w:docPart>
      <w:docPartPr>
        <w:name w:val="91F07DD946C04095BAE785A447EFC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F92E2-A272-44E8-B5EB-189EBF9815F8}"/>
      </w:docPartPr>
      <w:docPartBody>
        <w:p w:rsidR="007F6DDD" w:rsidRDefault="007F6DDD" w:rsidP="007F6DDD">
          <w:pPr>
            <w:pStyle w:val="91F07DD946C04095BAE785A447EFC43C"/>
          </w:pPr>
          <w:r w:rsidRPr="007F5A43">
            <w:rPr>
              <w:rStyle w:val="PlaceholderText"/>
            </w:rPr>
            <w:t>[Author]</w:t>
          </w:r>
        </w:p>
      </w:docPartBody>
    </w:docPart>
    <w:docPart>
      <w:docPartPr>
        <w:name w:val="7739063545AC4F70AF6330D81AB68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732E6-9A2B-47C6-BB21-B882F6D405D7}"/>
      </w:docPartPr>
      <w:docPartBody>
        <w:p w:rsidR="007F6DDD" w:rsidRDefault="007F6DDD" w:rsidP="007F6DDD">
          <w:pPr>
            <w:pStyle w:val="7739063545AC4F70AF6330D81AB6859A"/>
          </w:pPr>
          <w:r w:rsidRPr="007F5A43">
            <w:rPr>
              <w:rStyle w:val="PlaceholderText"/>
            </w:rPr>
            <w:t>[Company]</w:t>
          </w:r>
        </w:p>
      </w:docPartBody>
    </w:docPart>
    <w:docPart>
      <w:docPartPr>
        <w:name w:val="6FE7F7C6D35D405CB37598A49B0FD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FAD8A-5541-4FDB-82EA-54ED62EC73BE}"/>
      </w:docPartPr>
      <w:docPartBody>
        <w:p w:rsidR="00957BE6" w:rsidRDefault="007F6DDD" w:rsidP="007F6DDD">
          <w:pPr>
            <w:pStyle w:val="6FE7F7C6D35D405CB37598A49B0FDE8F"/>
          </w:pPr>
          <w:r w:rsidRPr="00802C5F">
            <w:rPr>
              <w:rStyle w:val="PlaceholderText"/>
            </w:rPr>
            <w:t>[Company E-mail]</w:t>
          </w:r>
        </w:p>
      </w:docPartBody>
    </w:docPart>
    <w:docPart>
      <w:docPartPr>
        <w:name w:val="664A0193F5304A7289CA13C6AF96D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84283-FC0D-4DD3-99D8-4B6C99FFEEED}"/>
      </w:docPartPr>
      <w:docPartBody>
        <w:p w:rsidR="008C4DF1" w:rsidRDefault="00227178" w:rsidP="00227178">
          <w:pPr>
            <w:pStyle w:val="664A0193F5304A7289CA13C6AF96D532"/>
          </w:pPr>
          <w:r w:rsidRPr="007F5A4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Pixellari">
    <w:panose1 w:val="02000603000000000000"/>
    <w:charset w:val="00"/>
    <w:family w:val="auto"/>
    <w:pitch w:val="variable"/>
    <w:sig w:usb0="00000007" w:usb1="0001000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DDD"/>
    <w:rsid w:val="00227178"/>
    <w:rsid w:val="005E3FD5"/>
    <w:rsid w:val="006A78DF"/>
    <w:rsid w:val="00765158"/>
    <w:rsid w:val="007F6DDD"/>
    <w:rsid w:val="008C4DF1"/>
    <w:rsid w:val="00957BE6"/>
    <w:rsid w:val="00C212BE"/>
    <w:rsid w:val="00CD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178"/>
    <w:rPr>
      <w:rFonts w:cs="Times New Roman"/>
      <w:color w:val="808080"/>
    </w:rPr>
  </w:style>
  <w:style w:type="paragraph" w:customStyle="1" w:styleId="75FCB0FDCA2B4A479C72BBBEAB54DF17">
    <w:name w:val="75FCB0FDCA2B4A479C72BBBEAB54DF17"/>
  </w:style>
  <w:style w:type="paragraph" w:customStyle="1" w:styleId="297B4EE27FD6433C88B3F03DA05CC83A">
    <w:name w:val="297B4EE27FD6433C88B3F03DA05CC83A"/>
  </w:style>
  <w:style w:type="paragraph" w:customStyle="1" w:styleId="9A80231E5D45455CBF5FCFFB41C7BC85">
    <w:name w:val="9A80231E5D45455CBF5FCFFB41C7BC85"/>
  </w:style>
  <w:style w:type="paragraph" w:customStyle="1" w:styleId="B023AFF6F7BF43DEA82B6B969BD80F3C">
    <w:name w:val="B023AFF6F7BF43DEA82B6B969BD80F3C"/>
  </w:style>
  <w:style w:type="paragraph" w:customStyle="1" w:styleId="91F07DD946C04095BAE785A447EFC43C">
    <w:name w:val="91F07DD946C04095BAE785A447EFC43C"/>
    <w:rsid w:val="007F6DDD"/>
  </w:style>
  <w:style w:type="paragraph" w:customStyle="1" w:styleId="7739063545AC4F70AF6330D81AB6859A">
    <w:name w:val="7739063545AC4F70AF6330D81AB6859A"/>
    <w:rsid w:val="007F6DDD"/>
  </w:style>
  <w:style w:type="paragraph" w:customStyle="1" w:styleId="6FE7F7C6D35D405CB37598A49B0FDE8F">
    <w:name w:val="6FE7F7C6D35D405CB37598A49B0FDE8F"/>
    <w:rsid w:val="007F6DDD"/>
  </w:style>
  <w:style w:type="paragraph" w:customStyle="1" w:styleId="664A0193F5304A7289CA13C6AF96D532">
    <w:name w:val="664A0193F5304A7289CA13C6AF96D532"/>
    <w:rsid w:val="002271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Document Date</PublishDate>
  <Abstract/>
  <CompanyAddress/>
  <CompanyPhone/>
  <CompanyFax/>
  <CompanyEmail>Contact Email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403495-64EE-494A-840D-0967E4C3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Game Designer Document Template.dotx</Template>
  <TotalTime>2</TotalTime>
  <Pages>18</Pages>
  <Words>1690</Words>
  <Characters>8418</Characters>
  <Application>Microsoft Office Word</Application>
  <DocSecurity>0</DocSecurity>
  <Lines>601</Lines>
  <Paragraphs>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Floppy Birb</vt:lpstr>
    </vt:vector>
  </TitlesOfParts>
  <Company>Company name</Company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Name</dc:title>
  <dc:subject>Sub-Nome</dc:subject>
  <dc:creator>Author</dc:creator>
  <cp:keywords/>
  <dc:description/>
  <cp:lastModifiedBy>JOAO PEDRO BARAKY DE ARAUJO</cp:lastModifiedBy>
  <cp:revision>4</cp:revision>
  <cp:lastPrinted>2022-04-22T21:08:00Z</cp:lastPrinted>
  <dcterms:created xsi:type="dcterms:W3CDTF">2022-04-22T21:36:00Z</dcterms:created>
  <dcterms:modified xsi:type="dcterms:W3CDTF">2024-02-04T21:13:00Z</dcterms:modified>
  <cp:category>Game Design Document</cp:category>
  <cp:contentStatus>Document Version</cp:contentStatus>
</cp:coreProperties>
</file>